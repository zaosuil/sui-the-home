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spacing w:line="254" w:lineRule="auto"/>
        <w:ind w:left="118"/>
        <w:jc w:val="center"/>
      </w:pPr>
      <w:bookmarkStart w:id="0" w:name="_GoBack"/>
      <w:bookmarkEnd w:id="0"/>
      <w:r>
        <w:rPr>
          <w:rFonts w:ascii="Times New Roman" w:eastAsia="Times New Roman" w:cs="Times New Roman" w:hAnsi="Times New Roman"/>
          <w:b/>
          <w:sz w:val="30"/>
          <w:szCs w:val="30"/>
        </w:rPr>
        <w:t>Git</w:t>
      </w:r>
      <w:r>
        <w:rPr>
          <w:rFonts w:ascii="Times New Roman" w:eastAsia="Times New Roman" w:cs="Times New Roman" w:hAnsi="Times New Roman"/>
          <w:b/>
          <w:spacing w:val="-14"/>
          <w:sz w:val="30"/>
          <w:szCs w:val="30"/>
        </w:rPr>
        <w:t xml:space="preserve"> </w:t>
      </w:r>
      <w:r>
        <w:rPr>
          <w:rFonts w:ascii="宋体" w:eastAsia="宋体" w:cs="宋体"/>
          <w:b/>
          <w:sz w:val="30"/>
          <w:szCs w:val="30"/>
        </w:rPr>
        <w:t>常用命令</w:t>
      </w:r>
    </w:p>
    <w:p>
      <w:pPr>
        <w:spacing w:line="165" w:lineRule="exact"/>
      </w:pPr>
    </w:p>
    <w:tbl>
      <w:tblPr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86"/>
        <w:gridCol w:w="2801"/>
      </w:tblGrid>
      <w:tr>
        <w:trPr>
          <w:trHeight w:hRule="exact" w:val="6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50"/>
              <w:ind w:left="92"/>
            </w:pPr>
            <w:r>
              <w:rPr>
                <w:rFonts w:ascii="宋体" w:eastAsia="宋体" w:cs="宋体"/>
                <w:b/>
                <w:spacing w:val="-4"/>
                <w:sz w:val="28"/>
                <w:szCs w:val="28"/>
              </w:rPr>
              <w:t>命令</w:t>
            </w:r>
            <w:r>
              <w:rPr>
                <w:rFonts w:ascii="宋体" w:eastAsia="宋体" w:cs="宋体"/>
                <w:b/>
                <w:spacing w:val="-2"/>
                <w:sz w:val="28"/>
                <w:szCs w:val="28"/>
              </w:rPr>
              <w:t>名称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50"/>
              <w:ind w:left="98"/>
            </w:pPr>
            <w:r>
              <w:rPr>
                <w:rFonts w:ascii="宋体" w:eastAsia="宋体" w:cs="宋体"/>
                <w:b/>
                <w:color w:val="424242"/>
                <w:spacing w:val="-7"/>
                <w:sz w:val="28"/>
                <w:szCs w:val="28"/>
              </w:rPr>
              <w:t>作用</w:t>
            </w:r>
          </w:p>
        </w:tc>
      </w:tr>
      <w:tr>
        <w:trPr>
          <w:trHeight w:hRule="exact" w:val="412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>
            <w:pPr>
              <w:spacing w:before="11" w:line="247" w:lineRule="auto"/>
              <w:ind w:left="92"/>
            </w:pPr>
            <w:r>
              <w:rPr>
                <w:color w:val="424242"/>
                <w:sz w:val="21"/>
                <w:szCs w:val="21"/>
              </w:rPr>
              <w:t>git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color w:val="424242"/>
                <w:sz w:val="21"/>
                <w:szCs w:val="21"/>
              </w:rPr>
              <w:t>config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color w:val="424242"/>
                <w:sz w:val="21"/>
                <w:szCs w:val="21"/>
              </w:rPr>
              <w:t>--global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color w:val="424242"/>
                <w:sz w:val="21"/>
                <w:szCs w:val="21"/>
              </w:rPr>
              <w:t>user.name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/>
                <w:color w:val="424242"/>
                <w:sz w:val="21"/>
                <w:szCs w:val="21"/>
              </w:rPr>
              <w:t>用户名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5"/>
              <w:ind w:left="98"/>
            </w:pPr>
            <w:r>
              <w:rPr>
                <w:rFonts w:ascii="宋体" w:eastAsia="宋体" w:cs="宋体"/>
                <w:color w:val="424242"/>
                <w:spacing w:val="-2"/>
                <w:sz w:val="21"/>
                <w:szCs w:val="21"/>
              </w:rPr>
              <w:t>设置用户</w:t>
            </w:r>
            <w:r>
              <w:rPr>
                <w:rFonts w:ascii="宋体" w:eastAsia="宋体" w:cs="宋体"/>
                <w:color w:val="424242"/>
                <w:spacing w:val="-1"/>
                <w:sz w:val="21"/>
                <w:szCs w:val="21"/>
              </w:rPr>
              <w:t>签名</w:t>
            </w:r>
          </w:p>
        </w:tc>
      </w:tr>
      <w:tr>
        <w:trPr>
          <w:trHeight w:hRule="exact" w:val="4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4" w:line="247" w:lineRule="auto"/>
              <w:ind w:left="92"/>
            </w:pPr>
            <w:r>
              <w:rPr>
                <w:color w:val="424242"/>
                <w:spacing w:val="1"/>
                <w:sz w:val="21"/>
                <w:szCs w:val="21"/>
              </w:rPr>
              <w:t>git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color w:val="424242"/>
                <w:spacing w:val="2"/>
                <w:sz w:val="21"/>
                <w:szCs w:val="21"/>
              </w:rPr>
              <w:t>config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424242"/>
                <w:spacing w:val="2"/>
                <w:sz w:val="21"/>
                <w:szCs w:val="21"/>
              </w:rPr>
              <w:t>--global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color w:val="424242"/>
                <w:spacing w:val="2"/>
                <w:sz w:val="21"/>
                <w:szCs w:val="21"/>
              </w:rPr>
              <w:t>user.email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/>
                <w:color w:val="424242"/>
                <w:spacing w:val="7"/>
                <w:sz w:val="21"/>
                <w:szCs w:val="21"/>
              </w:rPr>
              <w:t>邮箱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7"/>
              <w:ind w:left="98"/>
            </w:pPr>
            <w:r>
              <w:rPr>
                <w:rFonts w:ascii="宋体" w:eastAsia="宋体" w:cs="宋体"/>
                <w:color w:val="424242"/>
                <w:spacing w:val="-2"/>
                <w:sz w:val="21"/>
                <w:szCs w:val="21"/>
              </w:rPr>
              <w:t>设置用户</w:t>
            </w:r>
            <w:r>
              <w:rPr>
                <w:rFonts w:ascii="宋体" w:eastAsia="宋体" w:cs="宋体"/>
                <w:color w:val="424242"/>
                <w:spacing w:val="-1"/>
                <w:sz w:val="21"/>
                <w:szCs w:val="21"/>
              </w:rPr>
              <w:t>签名</w:t>
            </w:r>
          </w:p>
        </w:tc>
      </w:tr>
      <w:tr>
        <w:trPr>
          <w:trHeight w:hRule="exact" w:val="4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4" w:line="278" w:lineRule="auto"/>
              <w:ind w:left="92"/>
            </w:pPr>
            <w:r>
              <w:rPr>
                <w:color w:val="FF0000"/>
                <w:spacing w:val="5"/>
                <w:sz w:val="21"/>
                <w:szCs w:val="21"/>
              </w:rPr>
              <w:t>git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5"/>
                <w:sz w:val="21"/>
                <w:szCs w:val="21"/>
              </w:rPr>
              <w:t>init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5"/>
              <w:ind w:left="98"/>
            </w:pPr>
            <w:r>
              <w:rPr>
                <w:rFonts w:ascii="宋体" w:eastAsia="宋体" w:cs="宋体"/>
                <w:color w:val="FF0000"/>
                <w:spacing w:val="-2"/>
                <w:sz w:val="21"/>
                <w:szCs w:val="21"/>
              </w:rPr>
              <w:t>初始化本</w:t>
            </w:r>
            <w:r>
              <w:rPr>
                <w:rFonts w:ascii="宋体" w:eastAsia="宋体" w:cs="宋体"/>
                <w:color w:val="FF0000"/>
                <w:spacing w:val="-1"/>
                <w:sz w:val="21"/>
                <w:szCs w:val="21"/>
              </w:rPr>
              <w:t>地库</w:t>
            </w:r>
          </w:p>
        </w:tc>
      </w:tr>
      <w:tr>
        <w:trPr>
          <w:trHeight w:hRule="exact" w:val="412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4" w:line="278" w:lineRule="auto"/>
              <w:ind w:left="92"/>
            </w:pPr>
            <w:r>
              <w:rPr>
                <w:color w:val="FF0000"/>
                <w:sz w:val="21"/>
                <w:szCs w:val="21"/>
              </w:rPr>
              <w:t>git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status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5"/>
              <w:ind w:left="98"/>
            </w:pPr>
            <w:r>
              <w:rPr>
                <w:rFonts w:ascii="宋体" w:eastAsia="宋体" w:cs="宋体"/>
                <w:color w:val="FF0000"/>
                <w:spacing w:val="-2"/>
                <w:sz w:val="21"/>
                <w:szCs w:val="21"/>
              </w:rPr>
              <w:t>查看</w:t>
            </w:r>
            <w:r>
              <w:rPr>
                <w:rFonts w:ascii="宋体" w:eastAsia="宋体" w:cs="宋体"/>
                <w:color w:val="FF0000"/>
                <w:spacing w:val="-1"/>
                <w:sz w:val="21"/>
                <w:szCs w:val="21"/>
              </w:rPr>
              <w:t>本地库状态</w:t>
            </w:r>
          </w:p>
        </w:tc>
      </w:tr>
      <w:tr>
        <w:trPr>
          <w:trHeight w:hRule="exact" w:val="4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1" w:line="247" w:lineRule="auto"/>
              <w:ind w:left="92"/>
            </w:pPr>
            <w:r>
              <w:rPr>
                <w:color w:val="FF0000"/>
                <w:spacing w:val="3"/>
                <w:sz w:val="21"/>
                <w:szCs w:val="21"/>
              </w:rPr>
              <w:t>git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6"/>
                <w:sz w:val="21"/>
                <w:szCs w:val="21"/>
              </w:rPr>
              <w:t>add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/>
                <w:color w:val="FF0000"/>
                <w:spacing w:val="10"/>
                <w:sz w:val="21"/>
                <w:szCs w:val="21"/>
              </w:rPr>
              <w:t>文件名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5"/>
              <w:ind w:left="98"/>
            </w:pPr>
            <w:r>
              <w:rPr>
                <w:rFonts w:ascii="宋体" w:eastAsia="宋体" w:cs="宋体"/>
                <w:color w:val="FF0000"/>
                <w:spacing w:val="-2"/>
                <w:sz w:val="21"/>
                <w:szCs w:val="21"/>
              </w:rPr>
              <w:t>添加到暂</w:t>
            </w:r>
            <w:r>
              <w:rPr>
                <w:rFonts w:ascii="宋体" w:eastAsia="宋体" w:cs="宋体"/>
                <w:color w:val="FF0000"/>
                <w:spacing w:val="-1"/>
                <w:sz w:val="21"/>
                <w:szCs w:val="21"/>
              </w:rPr>
              <w:t>存区</w:t>
            </w:r>
          </w:p>
        </w:tc>
      </w:tr>
      <w:tr>
        <w:trPr>
          <w:trHeight w:hRule="exact" w:val="422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1" w:line="247" w:lineRule="auto"/>
              <w:ind w:left="92"/>
            </w:pPr>
            <w:r>
              <w:rPr>
                <w:color w:val="FF0000"/>
                <w:spacing w:val="3"/>
                <w:sz w:val="21"/>
                <w:szCs w:val="21"/>
              </w:rPr>
              <w:t>git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4"/>
                <w:sz w:val="21"/>
                <w:szCs w:val="21"/>
              </w:rPr>
              <w:t>commit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6"/>
                <w:sz w:val="21"/>
                <w:szCs w:val="21"/>
              </w:rPr>
              <w:t>-m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4"/>
                <w:sz w:val="21"/>
                <w:szCs w:val="21"/>
              </w:rPr>
              <w:t>"</w:t>
            </w:r>
            <w:r>
              <w:rPr>
                <w:rFonts w:ascii="宋体" w:eastAsia="宋体" w:cs="宋体"/>
                <w:color w:val="FF0000"/>
                <w:spacing w:val="8"/>
                <w:sz w:val="21"/>
                <w:szCs w:val="21"/>
              </w:rPr>
              <w:t>日志信息</w:t>
            </w:r>
            <w:r>
              <w:rPr>
                <w:color w:val="FF0000"/>
                <w:spacing w:val="6"/>
                <w:sz w:val="21"/>
                <w:szCs w:val="21"/>
              </w:rPr>
              <w:t>"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/>
                <w:color w:val="FF0000"/>
                <w:spacing w:val="8"/>
                <w:sz w:val="21"/>
                <w:szCs w:val="21"/>
              </w:rPr>
              <w:t>文件名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5"/>
              <w:ind w:left="98"/>
            </w:pPr>
            <w:r>
              <w:rPr>
                <w:rFonts w:ascii="宋体" w:eastAsia="宋体" w:cs="宋体"/>
                <w:color w:val="FF0000"/>
                <w:spacing w:val="-2"/>
                <w:sz w:val="21"/>
                <w:szCs w:val="21"/>
              </w:rPr>
              <w:t>提交到本</w:t>
            </w:r>
            <w:r>
              <w:rPr>
                <w:rFonts w:ascii="宋体" w:eastAsia="宋体" w:cs="宋体"/>
                <w:color w:val="FF0000"/>
                <w:spacing w:val="-1"/>
                <w:sz w:val="21"/>
                <w:szCs w:val="21"/>
              </w:rPr>
              <w:t>地库</w:t>
            </w:r>
          </w:p>
        </w:tc>
      </w:tr>
      <w:tr>
        <w:trPr>
          <w:trHeight w:hRule="exact" w:val="418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4" w:line="278" w:lineRule="auto"/>
              <w:ind w:left="92"/>
            </w:pPr>
            <w:r>
              <w:rPr>
                <w:color w:val="FF0000"/>
                <w:spacing w:val="3"/>
                <w:sz w:val="21"/>
                <w:szCs w:val="21"/>
              </w:rPr>
              <w:t>git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3"/>
                <w:sz w:val="21"/>
                <w:szCs w:val="21"/>
              </w:rPr>
              <w:t>reflog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6"/>
              <w:ind w:left="98"/>
            </w:pPr>
            <w:r>
              <w:rPr>
                <w:rFonts w:ascii="宋体" w:eastAsia="宋体" w:cs="宋体"/>
                <w:color w:val="FF0000"/>
                <w:spacing w:val="-2"/>
                <w:sz w:val="21"/>
                <w:szCs w:val="21"/>
              </w:rPr>
              <w:t>查看历史</w:t>
            </w:r>
            <w:r>
              <w:rPr>
                <w:rFonts w:ascii="宋体" w:eastAsia="宋体" w:cs="宋体"/>
                <w:color w:val="FF0000"/>
                <w:spacing w:val="-1"/>
                <w:sz w:val="21"/>
                <w:szCs w:val="21"/>
              </w:rPr>
              <w:t>记录</w:t>
            </w:r>
          </w:p>
        </w:tc>
      </w:tr>
      <w:tr>
        <w:trPr>
          <w:trHeight w:hRule="exact" w:val="311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1" w:line="247" w:lineRule="auto"/>
              <w:ind w:left="92"/>
            </w:pPr>
            <w:r>
              <w:rPr>
                <w:color w:val="FF0000"/>
                <w:spacing w:val="2"/>
                <w:sz w:val="21"/>
                <w:szCs w:val="21"/>
              </w:rPr>
              <w:t>git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3"/>
                <w:sz w:val="21"/>
                <w:szCs w:val="21"/>
              </w:rPr>
              <w:t>reset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3"/>
                <w:sz w:val="21"/>
                <w:szCs w:val="21"/>
              </w:rPr>
              <w:t>--hard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/>
                <w:color w:val="FF0000"/>
                <w:spacing w:val="8"/>
                <w:sz w:val="21"/>
                <w:szCs w:val="21"/>
              </w:rPr>
              <w:t>版本号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35" w:line="233" w:lineRule="auto"/>
              <w:ind w:left="98"/>
            </w:pPr>
            <w:r>
              <w:rPr>
                <w:rFonts w:ascii="宋体" w:eastAsia="宋体" w:cs="宋体"/>
                <w:color w:val="FF0000"/>
                <w:spacing w:val="-3"/>
                <w:sz w:val="21"/>
                <w:szCs w:val="21"/>
              </w:rPr>
              <w:t>版本</w:t>
            </w:r>
            <w:r>
              <w:rPr>
                <w:rFonts w:ascii="宋体" w:eastAsia="宋体" w:cs="宋体"/>
                <w:color w:val="FF0000"/>
                <w:spacing w:val="-2"/>
                <w:sz w:val="21"/>
                <w:szCs w:val="21"/>
              </w:rPr>
              <w:t>穿梭</w:t>
            </w:r>
          </w:p>
        </w:tc>
      </w:tr>
    </w:tbl>
    <w:p>
      <w:pPr>
        <w:pStyle w:val="17"/>
        <w:numPr>
          <w:ilvl w:val="0"/>
          <w:numId w:val="1"/>
        </w:numPr>
        <w:tabs>
          <w:tab w:val="left" w:pos="609"/>
        </w:tabs>
        <w:spacing w:before="159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spacing w:val="-2"/>
          <w:sz w:val="28"/>
          <w:szCs w:val="28"/>
        </w:rPr>
        <w:t>设置用户签名</w:t>
      </w:r>
    </w:p>
    <w:p>
      <w:pPr>
        <w:spacing w:line="222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基本语法</w:t>
      </w:r>
    </w:p>
    <w:p>
      <w:pPr>
        <w:spacing w:line="204" w:lineRule="exact"/>
      </w:pPr>
    </w:p>
    <w:p>
      <w:pPr>
        <w:pStyle w:val="17"/>
        <w:spacing w:line="410" w:lineRule="auto"/>
        <w:ind w:left="119"/>
        <w:rPr>
          <w:rFonts w:ascii="宋体" w:eastAsia="宋体" w:cs="宋体"/>
          <w:lang w:eastAsia="zh-CN"/>
        </w:rPr>
      </w:pPr>
      <w:r>
        <w:rPr>
          <w:rFonts w:ascii="Times New Roman" w:eastAsia="Times New Roman" w:cs="Times New Roman" w:hAnsi="Times New Roman"/>
        </w:rPr>
        <w:t>git</w:t>
      </w:r>
      <w:r>
        <w:rPr>
          <w:rFonts w:ascii="Times New Roman" w:eastAsia="Times New Roman" w:cs="Times New Roman" w:hAnsi="Times New Roman"/>
          <w:spacing w:val="8"/>
        </w:rPr>
        <w:t xml:space="preserve"> </w:t>
      </w:r>
      <w:r>
        <w:rPr>
          <w:rFonts w:ascii="Times New Roman" w:eastAsia="Times New Roman" w:cs="Times New Roman" w:hAnsi="Times New Roman"/>
        </w:rPr>
        <w:t>config</w:t>
      </w:r>
      <w:r>
        <w:rPr>
          <w:rFonts w:ascii="Times New Roman" w:eastAsia="Times New Roman" w:cs="Times New Roman" w:hAnsi="Times New Roman"/>
          <w:spacing w:val="8"/>
        </w:rPr>
        <w:t xml:space="preserve"> </w:t>
      </w:r>
      <w:r>
        <w:rPr>
          <w:rFonts w:ascii="Times New Roman" w:eastAsia="Times New Roman" w:cs="Times New Roman" w:hAnsi="Times New Roman"/>
        </w:rPr>
        <w:t>--global</w:t>
      </w:r>
      <w:r>
        <w:rPr>
          <w:rFonts w:ascii="Times New Roman" w:eastAsia="Times New Roman" w:cs="Times New Roman" w:hAnsi="Times New Roman"/>
          <w:spacing w:val="9"/>
        </w:rPr>
        <w:t xml:space="preserve"> </w:t>
      </w:r>
      <w:r>
        <w:rPr>
          <w:rFonts w:ascii="Times New Roman" w:eastAsia="Times New Roman" w:cs="Times New Roman" w:hAnsi="Times New Roman"/>
        </w:rPr>
        <w:t>user.name</w:t>
      </w:r>
      <w:r>
        <w:rPr>
          <w:rFonts w:ascii="Times New Roman" w:eastAsia="Times New Roman" w:cs="Times New Roman" w:hAnsi="Times New Roman"/>
          <w:spacing w:val="8"/>
        </w:rPr>
        <w:t xml:space="preserve"> </w:t>
      </w:r>
      <w:r>
        <w:rPr>
          <w:rFonts w:ascii="宋体" w:eastAsia="宋体" w:cs="宋体"/>
        </w:rPr>
        <w:t>用户</w:t>
      </w:r>
      <w:r>
        <w:rPr>
          <w:rFonts w:ascii="宋体" w:eastAsia="宋体" w:cs="宋体" w:hint="eastAsia"/>
          <w:lang w:eastAsia="zh-CN"/>
        </w:rPr>
        <w:t xml:space="preserve">名 </w:t>
      </w:r>
    </w:p>
    <w:p>
      <w:pPr>
        <w:pStyle w:val="17"/>
        <w:spacing w:line="410" w:lineRule="auto"/>
        <w:ind w:left="118" w:right="5322"/>
        <w:rPr>
          <w:rFonts w:ascii="宋体" w:eastAsia="宋体" w:cs="宋体"/>
        </w:rPr>
      </w:pPr>
      <w:r>
        <w:rPr>
          <w:rFonts w:ascii="Times New Roman" w:eastAsia="Times New Roman" w:cs="Times New Roman" w:hAnsi="Times New Roman"/>
        </w:rPr>
        <w:t>git config --global user.email</w:t>
      </w:r>
      <w:r>
        <w:rPr>
          <w:rFonts w:ascii="Times New Roman" w:eastAsia="Times New Roman" w:cs="Times New Roman" w:hAnsi="Times New Roman"/>
          <w:spacing w:val="-4"/>
        </w:rPr>
        <w:t xml:space="preserve">  </w:t>
      </w:r>
      <w:r>
        <w:rPr>
          <w:rFonts w:ascii="宋体" w:eastAsia="宋体" w:cs="宋体"/>
        </w:rPr>
        <w:t>邮箱</w:t>
      </w:r>
    </w:p>
    <w:p>
      <w:pPr>
        <w:pStyle w:val="17"/>
        <w:spacing w:line="410" w:lineRule="auto"/>
        <w:ind w:left="118" w:right="5322"/>
        <w:rPr>
          <w:lang w:eastAsia="zh-CN"/>
        </w:rPr>
      </w:pP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  <w:lang w:eastAsia="zh-CN"/>
        </w:rPr>
        <w:t>案例实操</w:t>
      </w:r>
    </w:p>
    <w:p>
      <w:pPr>
        <w:pStyle w:val="17"/>
        <w:spacing w:line="233" w:lineRule="auto"/>
        <w:ind w:left="118"/>
        <w:rPr>
          <w:lang w:eastAsia="zh-CN"/>
        </w:rPr>
      </w:pPr>
      <w:r>
        <w:rPr>
          <w:rFonts w:ascii="宋体" w:eastAsia="宋体" w:cs="宋体"/>
          <w:spacing w:val="1"/>
          <w:lang w:eastAsia="zh-CN"/>
        </w:rPr>
        <w:t>全</w:t>
      </w:r>
      <w:r>
        <w:rPr>
          <w:rFonts w:ascii="宋体" w:eastAsia="宋体" w:cs="宋体"/>
          <w:lang w:eastAsia="zh-CN"/>
        </w:rPr>
        <w:t>局范围的签名设置：</w:t>
      </w:r>
    </w:p>
    <w:p>
      <w:pPr>
        <w:pStyle w:val="17"/>
        <w:spacing w:before="82"/>
        <w:ind w:left="118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ge">
                  <wp:posOffset>5437505</wp:posOffset>
                </wp:positionV>
                <wp:extent cx="5311775" cy="151129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曲线 3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" o:spid="_x0000_s4" coordorigin="1801,8563" coordsize="8365,237" style="position:absolute;&#10;margin-left:0.0pt;&#10;margin-top:428.15pt;&#10;width:418.25pt;&#10;height:11.899981pt;&#10;z-index:-187;&#10;mso-position-horizontal:center;&#10;mso-position-horizontal-relative:margin;&#10;mso-position-vertical:absolute;&#10;mso-position-vertical-relative:page;&#10;mso-wrap-distance-left:8.999863pt;&#10;mso-wrap-distance-right:8.999863pt;">
                <v:shape type="#_x0000_t0" id="曲线 5" o:spid="_x0000_s5" coordsize="8365,237" path="m,237l8364,237l8364,l,l,237l,237xe" style="position:absolute;&#10;left:1801;&#10;top:856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rFonts w:ascii="Times New Roman" w:eastAsia="Times New Roman" w:cs="Times New Roman" w:hAnsi="Times New Roman"/>
          <w:color w:val="00BF00"/>
          <w:spacing w:val="20"/>
        </w:rPr>
        <w:t>Layne@LAPTOP-Layne</w:t>
      </w:r>
      <w:r>
        <w:rPr>
          <w:rFonts w:ascii="Times New Roman" w:eastAsia="Times New Roman" w:cs="Times New Roman" w:hAnsi="Times New Roman"/>
          <w:spacing w:val="9"/>
        </w:rPr>
        <w:t xml:space="preserve">  </w:t>
      </w:r>
      <w:r>
        <w:rPr>
          <w:rFonts w:ascii="Times New Roman" w:eastAsia="Times New Roman" w:cs="Times New Roman" w:hAnsi="Times New Roman"/>
          <w:color w:val="BF00BF"/>
          <w:spacing w:val="25"/>
        </w:rPr>
        <w:t>MINGW64</w:t>
      </w:r>
      <w:r>
        <w:rPr>
          <w:rFonts w:ascii="Times New Roman" w:eastAsia="Times New Roman" w:cs="Times New Roman" w:hAnsi="Times New Roman"/>
          <w:spacing w:val="10"/>
        </w:rPr>
        <w:t xml:space="preserve">  </w:t>
      </w:r>
      <w:r>
        <w:rPr>
          <w:rFonts w:ascii="Times New Roman" w:eastAsia="Times New Roman" w:cs="Times New Roman" w:hAnsi="Times New Roman"/>
          <w:spacing w:val="17"/>
        </w:rPr>
        <w:t>/d/Git-Space/SH0720</w:t>
      </w:r>
      <w:r>
        <w:rPr>
          <w:rFonts w:ascii="Times New Roman" w:eastAsia="Times New Roman" w:cs="Times New Roman" w:hAnsi="Times New Roman"/>
          <w:spacing w:val="10"/>
        </w:rPr>
        <w:t xml:space="preserve">  </w:t>
      </w:r>
      <w:r>
        <w:rPr>
          <w:rFonts w:ascii="Times New Roman" w:eastAsia="Times New Roman" w:cs="Times New Roman" w:hAnsi="Times New Roman"/>
          <w:color w:val="00BFBF"/>
          <w:spacing w:val="15"/>
        </w:rPr>
        <w:t>(master)</w:t>
      </w:r>
    </w:p>
    <w:p>
      <w:pPr>
        <w:sectPr>
          <w:headerReference w:type="default" r:id="rId2"/>
          <w:pgSz w:w="11906" w:h="16838"/>
          <w:pgMar w:top="1084" w:right="1619" w:bottom="1445" w:left="1682" w:header="0" w:footer="1445" w:gutter="0"/>
          <w:docGrid w:linePitch="312" w:charSpace="0"/>
        </w:sectPr>
      </w:pPr>
    </w:p>
    <w:p>
      <w:pPr>
        <w:pStyle w:val="17"/>
        <w:spacing w:before="127" w:line="192" w:lineRule="auto"/>
        <w:ind w:right="117"/>
        <w:rPr>
          <w:lang w:eastAsia="zh-CN"/>
        </w:rPr>
      </w:pP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887730</wp:posOffset>
                </wp:positionV>
                <wp:extent cx="5311775" cy="151129"/>
                <wp:effectExtent l="0" t="0" r="0" b="0"/>
                <wp:wrapNone/>
                <wp:docPr id="6" name="组合 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" name="组合 7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" name="曲线 8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" o:spid="_x0000_s9" coordorigin="1681,1398" coordsize="8365,237" style="position:absolute;&#10;margin-left:84.1pt;&#10;margin-top:69.9pt;&#10;width:418.25pt;&#10;height:11.899998pt;&#10;z-index:-18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0" o:spid="_x0000_s10" coordsize="8365,237" path="m,237l8364,237l8364,l,l,237l,237xe" style="position:absolute;&#10;left:1681;&#10;top:139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5122545</wp:posOffset>
                </wp:positionV>
                <wp:extent cx="5311775" cy="151129"/>
                <wp:effectExtent l="0" t="0" r="0" b="0"/>
                <wp:wrapNone/>
                <wp:docPr id="11" name="组合 1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" name="组合 12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" name="曲线 13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" o:spid="_x0000_s14" coordorigin="1771,8067" coordsize="8365,237" style="position:absolute;&#10;margin-left:88.6pt;&#10;margin-top:403.35004pt;&#10;width:418.25pt;&#10;height:11.899981pt;&#10;z-index:-17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5" o:spid="_x0000_s15" coordsize="8365,237" path="m,237l8364,237l8364,l,l,237l,237xe" style="position:absolute;&#10;left:1771;&#10;top:8067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5273675</wp:posOffset>
                </wp:positionV>
                <wp:extent cx="5311775" cy="151129"/>
                <wp:effectExtent l="0" t="0" r="0" b="0"/>
                <wp:wrapNone/>
                <wp:docPr id="16" name="组合 1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" name="组合 17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" name="曲线 18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" o:spid="_x0000_s19" coordorigin="1771,8305" coordsize="8365,237" style="position:absolute;&#10;margin-left:88.6pt;&#10;margin-top:415.25pt;&#10;width:418.25pt;&#10;height:11.899981pt;&#10;z-index:-17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0" o:spid="_x0000_s20" coordsize="8365,237" path="m,237l8364,237l8364,l,l,237l,237xe" style="position:absolute;&#10;left:1771;&#10;top:830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5424805</wp:posOffset>
                </wp:positionV>
                <wp:extent cx="5311775" cy="151129"/>
                <wp:effectExtent l="0" t="0" r="0" b="0"/>
                <wp:wrapNone/>
                <wp:docPr id="21" name="组合 2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" name="组合 22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" name="曲线 23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" o:spid="_x0000_s24" coordorigin="1771,8543" coordsize="8365,237" style="position:absolute;&#10;margin-left:88.6pt;&#10;margin-top:427.15pt;&#10;width:418.25pt;&#10;height:11.899981pt;&#10;z-index:-17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5" o:spid="_x0000_s25" coordsize="8365,237" path="m,237l8364,237l8364,l,l,237l,237xe" style="position:absolute;&#10;left:1771;&#10;top:854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5579110</wp:posOffset>
                </wp:positionV>
                <wp:extent cx="5311775" cy="151129"/>
                <wp:effectExtent l="0" t="0" r="0" b="0"/>
                <wp:wrapNone/>
                <wp:docPr id="26" name="组合 2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" name="组合 27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8" name="曲线 28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" o:spid="_x0000_s29" coordorigin="1771,8786" coordsize="8365,237" style="position:absolute;&#10;margin-left:88.6pt;&#10;margin-top:439.3pt;&#10;width:418.25pt;&#10;height:11.899981pt;&#10;z-index:-17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0" o:spid="_x0000_s30" coordsize="8365,237" path="m,237l8364,237l8364,l,l,237l,237xe" style="position:absolute;&#10;left:1771;&#10;top:878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5726430</wp:posOffset>
                </wp:positionV>
                <wp:extent cx="5311775" cy="151129"/>
                <wp:effectExtent l="0" t="0" r="0" b="0"/>
                <wp:wrapNone/>
                <wp:docPr id="31" name="组合 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" name="组合 32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" name="曲线 33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" o:spid="_x0000_s34" coordorigin="1771,9018" coordsize="8365,237" style="position:absolute;&#10;margin-left:88.6pt;&#10;margin-top:450.9pt;&#10;width:418.25pt;&#10;height:11.899981pt;&#10;z-index:-17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5" o:spid="_x0000_s35" coordsize="8365,237" path="m,237l8364,237l8364,l,l,237l,237xe" style="position:absolute;&#10;left:1771;&#10;top:901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5877560</wp:posOffset>
                </wp:positionV>
                <wp:extent cx="5311775" cy="151129"/>
                <wp:effectExtent l="0" t="0" r="0" b="0"/>
                <wp:wrapNone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" name="曲线 38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9" o:spid="_x0000_s39" coordorigin="1771,9255" coordsize="8365,237" style="position:absolute;&#10;margin-left:88.6pt;&#10;margin-top:462.8pt;&#10;width:418.25pt;&#10;height:11.899981pt;&#10;z-index:-17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0" o:spid="_x0000_s40" coordsize="8365,237" path="m,237l8364,237l8364,l,l,237l,237xe" style="position:absolute;&#10;left:1771;&#10;top:925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6028055</wp:posOffset>
                </wp:positionV>
                <wp:extent cx="5311775" cy="152400"/>
                <wp:effectExtent l="0" t="0" r="0" b="0"/>
                <wp:wrapNone/>
                <wp:docPr id="41" name="组合 4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" name="组合 42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3" name="曲线 43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" o:spid="_x0000_s44" coordorigin="1771,9492" coordsize="8365,240" style="position:absolute;&#10;margin-left:88.6pt;&#10;margin-top:474.65pt;&#10;width:418.25pt;&#10;height:12.0pt;&#10;z-index:-17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5" o:spid="_x0000_s45" coordsize="8365,240" path="m,239l8364,239l8364,l,l,239l,239xe" style="position:absolute;&#10;left:1771;&#10;top:9492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6180455</wp:posOffset>
                </wp:positionV>
                <wp:extent cx="5311775" cy="173990"/>
                <wp:effectExtent l="0" t="0" r="0" b="0"/>
                <wp:wrapNone/>
                <wp:docPr id="46" name="组合 4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7" name="组合 47"/>
                      <wpg:cNvGrpSpPr/>
                      <wpg:grpSpPr>
                        <a:xfrm rot="0">
                          <a:off x="0" y="0"/>
                          <a:ext cx="5311775" cy="173990"/>
                          <a:chOff x="0" y="0"/>
                          <a:chExt cx="5311775" cy="173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8" name="曲线 48"/>
                        <wps:cNvSpPr/>
                        <wps:spPr>
                          <a:xfrm rot="0">
                            <a:off x="0" y="0"/>
                            <a:ext cx="5311775" cy="17399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9" o:spid="_x0000_s49" coordorigin="1771,9732" coordsize="8365,274" style="position:absolute;&#10;margin-left:88.6pt;&#10;margin-top:486.65pt;&#10;width:418.25pt;&#10;height:13.700017pt;&#10;z-index:-17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0" o:spid="_x0000_s50" coordsize="8365,274" path="m,274l8364,274l8364,l,l,274l,274xe" style="position:absolute;&#10;left:1771;&#10;top:9732;&#10;width:8365;&#10;height:274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6354444</wp:posOffset>
                </wp:positionV>
                <wp:extent cx="5311775" cy="173990"/>
                <wp:effectExtent l="0" t="0" r="0" b="0"/>
                <wp:wrapNone/>
                <wp:docPr id="51" name="组合 5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2" name="组合 52"/>
                      <wpg:cNvGrpSpPr/>
                      <wpg:grpSpPr>
                        <a:xfrm rot="0">
                          <a:off x="0" y="0"/>
                          <a:ext cx="5311775" cy="173990"/>
                          <a:chOff x="0" y="0"/>
                          <a:chExt cx="5311775" cy="173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3" name="曲线 53"/>
                        <wps:cNvSpPr/>
                        <wps:spPr>
                          <a:xfrm rot="0">
                            <a:off x="0" y="0"/>
                            <a:ext cx="5311775" cy="17399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" o:spid="_x0000_s54" coordorigin="1771,10007" coordsize="8365,274" style="position:absolute;&#10;margin-left:88.6pt;&#10;margin-top:500.35pt;&#10;width:418.25pt;&#10;height:13.700017pt;&#10;z-index:-17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5" o:spid="_x0000_s55" coordsize="8365,274" path="m,274l8364,274l8364,l,l,274l,274xe" style="position:absolute;&#10;left:1771;&#10;top:10007;&#10;width:8365;&#10;height:274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6531610</wp:posOffset>
                </wp:positionV>
                <wp:extent cx="5311775" cy="175259"/>
                <wp:effectExtent l="0" t="0" r="0" b="0"/>
                <wp:wrapNone/>
                <wp:docPr id="56" name="组合 5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7" name="组合 57"/>
                      <wpg:cNvGrpSpPr/>
                      <wpg:grpSpPr>
                        <a:xfrm rot="0">
                          <a:off x="0" y="0"/>
                          <a:ext cx="5311775" cy="175259"/>
                          <a:chOff x="0" y="0"/>
                          <a:chExt cx="5311775" cy="17525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8" name="曲线 58"/>
                        <wps:cNvSpPr/>
                        <wps:spPr>
                          <a:xfrm rot="0">
                            <a:off x="0" y="0"/>
                            <a:ext cx="5311775" cy="17525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9" o:spid="_x0000_s59" coordorigin="1771,10286" coordsize="8365,275" style="position:absolute;&#10;margin-left:88.6pt;&#10;margin-top:514.3pt;&#10;width:418.25pt;&#10;height:13.799992pt;&#10;z-index:-16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0" o:spid="_x0000_s60" coordsize="8365,275" path="m,275l8364,275l8364,l,l,275l,275xe" style="position:absolute;&#10;left:1771;&#10;top:10286;&#10;width:8365;&#10;height:275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6703694</wp:posOffset>
                </wp:positionV>
                <wp:extent cx="5311775" cy="173990"/>
                <wp:effectExtent l="0" t="0" r="0" b="0"/>
                <wp:wrapNone/>
                <wp:docPr id="61" name="组合 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2" name="组合 62"/>
                      <wpg:cNvGrpSpPr/>
                      <wpg:grpSpPr>
                        <a:xfrm rot="0">
                          <a:off x="0" y="0"/>
                          <a:ext cx="5311775" cy="173990"/>
                          <a:chOff x="0" y="0"/>
                          <a:chExt cx="5311775" cy="173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3" name="曲线 63"/>
                        <wps:cNvSpPr/>
                        <wps:spPr>
                          <a:xfrm rot="0">
                            <a:off x="0" y="0"/>
                            <a:ext cx="5311775" cy="17399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4" o:spid="_x0000_s64" coordorigin="1771,10556" coordsize="8365,274" style="position:absolute;&#10;margin-left:88.6pt;&#10;margin-top:527.85pt;&#10;width:418.25pt;&#10;height:13.700017pt;&#10;z-index:-16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5" o:spid="_x0000_s65" coordsize="8365,274" path="m,274l8364,274l8364,l,l,274l,274xe" style="position:absolute;&#10;left:1771;&#10;top:10556;&#10;width:8365;&#10;height:274;" fillcolor="#E6E6E6" stroked="f" strokeweight="1.0pt">
                  <v:stroke color="#000000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3" behindDoc="1" locked="0" layoutInCell="1" hidden="0" allowOverlap="1">
            <wp:simplePos x="0" y="0"/>
            <wp:positionH relativeFrom="page">
              <wp:posOffset>1162050</wp:posOffset>
            </wp:positionH>
            <wp:positionV relativeFrom="page">
              <wp:posOffset>7226299</wp:posOffset>
            </wp:positionV>
            <wp:extent cx="5283200" cy="1282699"/>
            <wp:effectExtent l="0" t="0" r="0" b="0"/>
            <wp:wrapNone/>
            <wp:docPr id="66" name="图片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图片 6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3200" cy="12826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298" distR="114298" simplePos="0" relativeHeight="22" behindDoc="1" locked="0" layoutInCell="1" hidden="0" allowOverlap="1">
                <wp:simplePos x="0" y="0"/>
                <wp:positionH relativeFrom="page">
                  <wp:posOffset>1158875</wp:posOffset>
                </wp:positionH>
                <wp:positionV relativeFrom="page">
                  <wp:posOffset>7226299</wp:posOffset>
                </wp:positionV>
                <wp:extent cx="5280659" cy="1275714"/>
                <wp:effectExtent l="0" t="0" r="0" b="0"/>
                <wp:wrapNone/>
                <wp:docPr id="69" name="组合 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0" name="组合 70"/>
                      <wpg:cNvGrpSpPr/>
                      <wpg:grpSpPr>
                        <a:xfrm rot="0">
                          <a:off x="0" y="0"/>
                          <a:ext cx="5280659" cy="1275714"/>
                          <a:chOff x="0" y="0"/>
                          <a:chExt cx="5280659" cy="12757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1" name="矩形 71"/>
                        <wps:cNvSpPr/>
                        <wps:spPr>
                          <a:xfrm rot="0">
                            <a:off x="0" y="0"/>
                            <a:ext cx="5280659" cy="1275714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2" o:spid="_x0000_s72" coordorigin="1825,11380" coordsize="8315,2008" style="position:absolute;&#10;margin-left:91.25001pt;&#10;margin-top:569.0pt;&#10;width:415.79996pt;&#10;height:100.44999pt;&#10;z-index:-167;&#10;mso-position-horizontal:absolute;&#10;mso-position-horizontal-relative:page;&#10;mso-position-vertical:absolute;&#10;mso-position-vertical-relative:page;&#10;mso-wrap-distance-left:8.999863pt;&#10;mso-wrap-distance-right:8.999863pt;">
                <v:rect type="#_x0000_t1" id="矩形 73" o:spid="_x0000_s73" style="position:absolute;&#10;left:1825;&#10;top:11380;&#10;width:8315;&#10;height:2008;" filled="f" stroked="t" strokeweight="0.5pt">
                  <v:stroke color="#000000"/>
                </v:rect>
              </v:group>
            </w:pict>
          </mc:Fallback>
        </mc:AlternateContent>
      </w:r>
    </w:p>
    <w:p>
      <w:pPr>
        <w:pStyle w:val="17"/>
        <w:spacing w:line="238" w:lineRule="auto"/>
        <w:ind w:left="118"/>
      </w:pPr>
      <w: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1024255</wp:posOffset>
                </wp:positionV>
                <wp:extent cx="5311775" cy="151129"/>
                <wp:effectExtent l="0" t="0" r="0" b="0"/>
                <wp:wrapNone/>
                <wp:docPr id="74" name="组合 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5" name="组合 7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6" name="曲线 7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7" o:spid="_x0000_s77" coordorigin="1681,1613" coordsize="8365,237" style="position:absolute;&#10;margin-left:84.1pt;&#10;margin-top:80.65pt;&#10;width:418.25pt;&#10;height:11.899998pt;&#10;z-index:-18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8" o:spid="_x0000_s78" coordsize="8365,237" path="m,237l8364,237l8364,l,l,237l,237xe" style="position:absolute;&#10;left:1681;&#10;top:161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w w:val="125"/>
        </w:rPr>
        <w:t>$</w:t>
      </w:r>
      <w:r>
        <w:rPr>
          <w:spacing w:val="5"/>
          <w:w w:val="125"/>
        </w:rPr>
        <w:t xml:space="preserve"> </w:t>
      </w:r>
      <w:r>
        <w:rPr>
          <w:b/>
          <w:color w:val="FF0000"/>
          <w:w w:val="125"/>
        </w:rPr>
        <w:t>git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config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--global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user.name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Layne</w:t>
      </w:r>
    </w:p>
    <w:p>
      <w:pPr>
        <w:pStyle w:val="17"/>
        <w:spacing w:line="235" w:lineRule="auto"/>
        <w:ind w:left="118"/>
      </w:pPr>
      <w: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1170305</wp:posOffset>
                </wp:positionV>
                <wp:extent cx="5311775" cy="151129"/>
                <wp:effectExtent l="0" t="0" r="0" b="0"/>
                <wp:wrapNone/>
                <wp:docPr id="79" name="组合 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0" name="组合 8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1" name="曲线 8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2" o:spid="_x0000_s82" coordorigin="1681,1843" coordsize="8365,237" style="position:absolute;&#10;margin-left:84.1pt;&#10;margin-top:92.15pt;&#10;width:418.25pt;&#10;height:11.899998pt;&#10;z-index:-18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3" o:spid="_x0000_s83" coordsize="8365,237" path="m,237l8364,237l8364,l,l,237l,237xe" style="position:absolute;&#10;left:1681;&#10;top:184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1321435</wp:posOffset>
                </wp:positionV>
                <wp:extent cx="5311775" cy="151130"/>
                <wp:effectExtent l="0" t="0" r="0" b="0"/>
                <wp:wrapNone/>
                <wp:docPr id="84" name="组合 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5" name="组合 8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6" name="曲线 8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7" o:spid="_x0000_s87" coordorigin="1681,2081" coordsize="8365,238" style="position:absolute;&#10;margin-left:84.1pt;&#10;margin-top:104.049995pt;&#10;width:418.25pt;&#10;height:11.900003pt;&#10;z-index:-18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8" o:spid="_x0000_s88" coordsize="8365,238" path="m,238l8364,238l8364,l,l,238l,238xe" style="position:absolute;&#10;left:1681;&#10;top:2081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w w:val="122"/>
        </w:rPr>
        <w:t xml:space="preserve">$ </w:t>
      </w:r>
      <w:r>
        <w:rPr>
          <w:b/>
          <w:color w:val="FF0000"/>
          <w:w w:val="122"/>
        </w:rPr>
        <w:t>git</w:t>
      </w:r>
      <w:r>
        <w:rPr>
          <w:b/>
          <w:w w:val="122"/>
        </w:rPr>
        <w:t xml:space="preserve"> </w:t>
      </w:r>
      <w:r>
        <w:rPr>
          <w:b/>
          <w:color w:val="FF0000"/>
          <w:w w:val="122"/>
        </w:rPr>
        <w:t>config</w:t>
      </w:r>
      <w:r>
        <w:rPr>
          <w:b/>
          <w:w w:val="122"/>
        </w:rPr>
        <w:t xml:space="preserve"> </w:t>
      </w:r>
      <w:r>
        <w:rPr>
          <w:b/>
          <w:color w:val="FF0000"/>
          <w:w w:val="122"/>
        </w:rPr>
        <w:t>--global</w:t>
      </w:r>
      <w:r>
        <w:rPr>
          <w:b/>
          <w:w w:val="122"/>
        </w:rPr>
        <w:t xml:space="preserve"> </w:t>
      </w:r>
      <w:r>
        <w:rPr>
          <w:b/>
          <w:color w:val="FF0000"/>
          <w:w w:val="122"/>
        </w:rPr>
        <w:t>user.email</w:t>
      </w:r>
      <w:r>
        <w:rPr>
          <w:b/>
          <w:spacing w:val="17"/>
          <w:w w:val="122"/>
        </w:rPr>
        <w:t xml:space="preserve"> </w:t>
      </w:r>
      <w:r>
        <w:rPr>
          <w:b/>
          <w:color w:val="FF0000"/>
          <w:w w:val="122"/>
        </w:rPr>
        <w:t>Layne@atguigu.com</w:t>
      </w:r>
    </w:p>
    <w:p>
      <w:pPr>
        <w:pStyle w:val="17"/>
        <w:spacing w:line="235" w:lineRule="auto"/>
        <w:ind w:left="118"/>
      </w:pPr>
      <w:r>
        <mc:AlternateContent>
          <mc:Choice Requires="wps">
            <w:drawing>
              <wp:anchor distT="0" distB="0" distL="114298" distR="114298" simplePos="0" relativeHeight="7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1467485</wp:posOffset>
                </wp:positionV>
                <wp:extent cx="5311775" cy="151130"/>
                <wp:effectExtent l="0" t="0" r="0" b="0"/>
                <wp:wrapNone/>
                <wp:docPr id="89" name="组合 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0" name="组合 9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1" name="曲线 9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2" o:spid="_x0000_s92" coordorigin="1681,2311" coordsize="8365,238" style="position:absolute;&#10;margin-left:84.1pt;&#10;margin-top:115.55pt;&#10;width:418.25pt;&#10;height:11.900003pt;&#10;z-index:-18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93" o:spid="_x0000_s93" coordsize="8365,238" path="m,238l8364,238l8364,l,l,238l,238xe" style="position:absolute;&#10;left:1681;&#10;top:2311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 w:right="6158"/>
      </w:pPr>
      <w:r>
        <mc:AlternateContent>
          <mc:Choice Requires="wps">
            <w:drawing>
              <wp:anchor distT="0" distB="0" distL="114298" distR="114298" simplePos="0" relativeHeight="9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1769745</wp:posOffset>
                </wp:positionV>
                <wp:extent cx="5311775" cy="152400"/>
                <wp:effectExtent l="0" t="0" r="0" b="0"/>
                <wp:wrapNone/>
                <wp:docPr id="94" name="组合 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5" name="组合 9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6" name="曲线 9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7" o:spid="_x0000_s97" coordorigin="1681,2787" coordsize="8365,240" style="position:absolute;&#10;margin-left:84.1pt;&#10;margin-top:139.35pt;&#10;width:418.25pt;&#10;height:12.0pt;&#10;z-index:-18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98" o:spid="_x0000_s98" coordsize="8365,240" path="m,239l8364,239l8364,l,l,239l,239xe" style="position:absolute;&#10;left:1681;&#10;top:2787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" behindDoc="1" locked="0" layoutInCell="1" hidden="0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1618614</wp:posOffset>
                </wp:positionV>
                <wp:extent cx="5311775" cy="151130"/>
                <wp:effectExtent l="0" t="0" r="0" b="0"/>
                <wp:wrapNone/>
                <wp:docPr id="99" name="组合 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0" name="组合 10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1" name="曲线 10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2" o:spid="_x0000_s102" coordorigin="1681,2548" coordsize="8365,238" style="position:absolute;&#10;margin-left:84.1pt;&#10;margin-top:127.45pt;&#10;width:418.25pt;&#10;height:11.900003pt;&#10;z-index:-18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03" o:spid="_x0000_s103" coordsize="8365,238" path="m,238l8364,238l8364,l,l,238l,238xe" style="position:absolute;&#10;left:1681;&#10;top:2548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w w:val="145"/>
        </w:rPr>
        <w:t>$ cat</w:t>
      </w:r>
      <w:r>
        <w:rPr>
          <w:spacing w:val="7"/>
          <w:w w:val="145"/>
        </w:rPr>
        <w:t xml:space="preserve"> </w:t>
      </w:r>
      <w:r>
        <w:rPr>
          <w:w w:val="145"/>
        </w:rPr>
        <w:t xml:space="preserve">~/.gitconfig </w:t>
      </w:r>
      <w:r>
        <w:rPr>
          <w:spacing w:val="2"/>
          <w:w w:val="143"/>
        </w:rPr>
        <w:t>[us</w:t>
      </w:r>
      <w:r>
        <w:rPr>
          <w:w w:val="143"/>
        </w:rPr>
        <w:t>er]</w:t>
      </w:r>
    </w:p>
    <w:p>
      <w:pPr>
        <w:pStyle w:val="17"/>
        <w:spacing w:line="238" w:lineRule="auto"/>
        <w:ind w:left="537"/>
      </w:pPr>
      <w:r>
        <mc:AlternateContent>
          <mc:Choice Requires="wps">
            <w:drawing>
              <wp:anchor distT="0" distB="0" distL="114298" distR="114298" simplePos="0" relativeHeight="10" behindDoc="1" locked="0" layoutInCell="1" hidden="0" allowOverlap="1">
                <wp:simplePos x="0" y="0"/>
                <wp:positionH relativeFrom="page">
                  <wp:posOffset>1062989</wp:posOffset>
                </wp:positionH>
                <wp:positionV relativeFrom="page">
                  <wp:posOffset>1909445</wp:posOffset>
                </wp:positionV>
                <wp:extent cx="5311775" cy="151130"/>
                <wp:effectExtent l="0" t="0" r="0" b="0"/>
                <wp:wrapNone/>
                <wp:docPr id="104" name="组合 1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5" name="组合 10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6" name="曲线 10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7" o:spid="_x0000_s107" coordorigin="1673,3007" coordsize="8365,238" style="position:absolute;&#10;margin-left:83.7pt;&#10;margin-top:150.35pt;&#10;width:418.25pt;&#10;height:11.900003pt;&#10;z-index:-17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08" o:spid="_x0000_s108" coordsize="8365,238" path="m,238l8364,238l8364,l,l,238l,238xe" style="position:absolute;&#10;left:1673;&#10;top:300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w w:val="104"/>
        </w:rPr>
        <w:t>name  =  Layne</w:t>
      </w:r>
    </w:p>
    <w:p>
      <w:pPr>
        <w:pStyle w:val="17"/>
        <w:ind w:left="537"/>
      </w:pPr>
      <w:r>
        <w:rPr>
          <w:w w:val="116"/>
        </w:rPr>
        <w:t>email</w:t>
      </w:r>
      <w:r>
        <w:rPr>
          <w:spacing w:val="13"/>
          <w:w w:val="116"/>
        </w:rPr>
        <w:t xml:space="preserve"> </w:t>
      </w:r>
      <w:r>
        <w:rPr>
          <w:w w:val="116"/>
        </w:rPr>
        <w:t>=</w:t>
      </w:r>
      <w:r>
        <w:rPr>
          <w:spacing w:val="13"/>
          <w:w w:val="116"/>
        </w:rPr>
        <w:t xml:space="preserve"> </w:t>
      </w:r>
      <w:r>
        <w:rPr>
          <w:w w:val="116"/>
        </w:rPr>
        <w:t>Layne@atguigu.com</w:t>
      </w:r>
    </w:p>
    <w:p>
      <w:pPr>
        <w:pStyle w:val="17"/>
        <w:spacing w:before="109"/>
        <w:ind w:left="118"/>
        <w:rPr>
          <w:lang w:eastAsia="zh-CN"/>
        </w:rPr>
      </w:pPr>
      <w:r>
        <w:rPr>
          <w:rFonts w:ascii="宋体" w:eastAsia="宋体" w:cs="宋体"/>
          <w:lang w:eastAsia="zh-CN"/>
        </w:rPr>
        <w:t>说明：</w:t>
      </w:r>
    </w:p>
    <w:p>
      <w:pPr>
        <w:spacing w:line="210" w:lineRule="exact"/>
        <w:rPr>
          <w:lang w:eastAsia="zh-CN"/>
        </w:rPr>
      </w:pPr>
    </w:p>
    <w:p>
      <w:pPr>
        <w:pStyle w:val="17"/>
        <w:spacing w:line="408" w:lineRule="auto"/>
        <w:ind w:left="118" w:right="173" w:firstLine="419"/>
        <w:rPr>
          <w:lang w:eastAsia="zh-CN"/>
        </w:rPr>
      </w:pPr>
      <w:r>
        <w:rPr>
          <w:rFonts w:ascii="宋体" w:eastAsia="宋体" w:cs="宋体"/>
          <w:spacing w:val="-3"/>
          <w:lang w:eastAsia="zh-CN"/>
        </w:rPr>
        <w:t>签名的作用是区分不同操作者身份。用户的签名信</w:t>
      </w:r>
      <w:r>
        <w:rPr>
          <w:rFonts w:ascii="宋体" w:eastAsia="宋体" w:cs="宋体"/>
          <w:spacing w:val="-2"/>
          <w:lang w:eastAsia="zh-CN"/>
        </w:rPr>
        <w:t>息在每一个版本的提交信息中能够看</w:t>
      </w:r>
      <w:r>
        <w:rPr>
          <w:rFonts w:ascii="宋体" w:eastAsia="宋体" w:cs="宋体"/>
          <w:spacing w:val="-5"/>
          <w:lang w:eastAsia="zh-CN"/>
        </w:rPr>
        <w:t>到，以此确认本次提交是谁做的。</w:t>
      </w:r>
      <w:r>
        <w:rPr>
          <w:rFonts w:ascii="Times New Roman" w:eastAsia="Times New Roman" w:cs="Times New Roman" w:hAnsi="Times New Roman"/>
          <w:color w:val="FF0000"/>
          <w:spacing w:val="-4"/>
          <w:lang w:eastAsia="zh-CN"/>
        </w:rPr>
        <w:t>Git</w:t>
      </w:r>
      <w:r>
        <w:rPr>
          <w:rFonts w:ascii="Times New Roman" w:eastAsia="Times New Roman" w:cs="Times New Roman" w:hAnsi="Times New Roman"/>
          <w:spacing w:val="-6"/>
          <w:lang w:eastAsia="zh-CN"/>
        </w:rPr>
        <w:t xml:space="preserve"> </w:t>
      </w:r>
      <w:r>
        <w:rPr>
          <w:rFonts w:ascii="宋体" w:eastAsia="宋体" w:cs="宋体"/>
          <w:color w:val="FF0000"/>
          <w:spacing w:val="-5"/>
          <w:lang w:eastAsia="zh-CN"/>
        </w:rPr>
        <w:t>首次安装必须设置一下用户签名，否则无法提交代码。</w:t>
      </w:r>
    </w:p>
    <w:p>
      <w:pPr>
        <w:pStyle w:val="17"/>
        <w:spacing w:line="408" w:lineRule="auto"/>
        <w:ind w:left="118" w:right="176" w:firstLine="419"/>
        <w:rPr>
          <w:lang w:eastAsia="zh-CN"/>
        </w:rPr>
      </w:pPr>
      <w:r>
        <w:rPr>
          <w:rFonts w:ascii="宋体" w:eastAsia="宋体" w:cs="宋体"/>
          <w:b/>
          <w:color w:val="FF0000"/>
          <w:lang w:eastAsia="zh-CN"/>
        </w:rPr>
        <w:t>※注意：</w:t>
      </w:r>
      <w:r>
        <w:rPr>
          <w:rFonts w:ascii="宋体" w:eastAsia="宋体" w:cs="宋体"/>
          <w:lang w:eastAsia="zh-CN"/>
        </w:rPr>
        <w:t xml:space="preserve">这里设置用户签名和将来登录 </w:t>
      </w:r>
      <w:r>
        <w:rPr>
          <w:rFonts w:ascii="Times New Roman" w:eastAsia="Times New Roman" w:cs="Times New Roman" w:hAnsi="Times New Roman"/>
          <w:lang w:eastAsia="zh-CN"/>
        </w:rPr>
        <w:t>GitHub</w:t>
      </w:r>
      <w:r>
        <w:rPr>
          <w:rFonts w:ascii="宋体" w:eastAsia="宋体" w:cs="宋体"/>
          <w:lang w:eastAsia="zh-CN"/>
        </w:rPr>
        <w:t>（或其他代码托管中心）的账号没有任</w:t>
      </w:r>
      <w:r>
        <w:rPr>
          <w:rFonts w:ascii="宋体" w:eastAsia="宋体" w:cs="宋体"/>
          <w:spacing w:val="1"/>
          <w:lang w:eastAsia="zh-CN"/>
        </w:rPr>
        <w:t>何</w:t>
      </w:r>
      <w:r>
        <w:rPr>
          <w:rFonts w:ascii="宋体" w:eastAsia="宋体" w:cs="宋体"/>
          <w:lang w:eastAsia="zh-CN"/>
        </w:rPr>
        <w:t>关系。</w:t>
      </w:r>
    </w:p>
    <w:p>
      <w:pPr>
        <w:pStyle w:val="17"/>
        <w:numPr>
          <w:ilvl w:val="0"/>
          <w:numId w:val="1"/>
        </w:numPr>
        <w:tabs>
          <w:tab w:val="left" w:pos="609"/>
        </w:tabs>
        <w:spacing w:before="37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color w:val="FF0000"/>
          <w:spacing w:val="-2"/>
          <w:sz w:val="28"/>
          <w:szCs w:val="28"/>
        </w:rPr>
        <w:t>初始化本地库</w:t>
      </w:r>
    </w:p>
    <w:p>
      <w:pPr>
        <w:spacing w:line="222" w:lineRule="exact"/>
      </w:pPr>
    </w:p>
    <w:p>
      <w:pPr>
        <w:pStyle w:val="17"/>
        <w:ind w:left="475"/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基本语法</w:t>
      </w:r>
    </w:p>
    <w:p>
      <w:pPr>
        <w:spacing w:line="202" w:lineRule="exact"/>
      </w:pPr>
    </w:p>
    <w:p>
      <w:pPr>
        <w:pStyle w:val="17"/>
        <w:ind w:left="475"/>
      </w:pPr>
      <w:r>
        <w:rPr>
          <w:rFonts w:ascii="Times New Roman" w:eastAsia="Times New Roman" w:cs="Times New Roman" w:hAnsi="Times New Roman"/>
          <w:b/>
        </w:rPr>
        <w:t>git</w:t>
      </w:r>
      <w:r>
        <w:rPr>
          <w:rFonts w:ascii="Times New Roman" w:eastAsia="Times New Roman" w:cs="Times New Roman" w:hAnsi="Times New Roman"/>
          <w:b/>
          <w:spacing w:val="-3"/>
        </w:rPr>
        <w:t xml:space="preserve"> </w:t>
      </w:r>
      <w:r>
        <w:rPr>
          <w:rFonts w:ascii="Times New Roman" w:eastAsia="Times New Roman" w:cs="Times New Roman" w:hAnsi="Times New Roman"/>
          <w:b/>
        </w:rPr>
        <w:t>init</w:t>
      </w:r>
    </w:p>
    <w:p>
      <w:pPr>
        <w:spacing w:line="218" w:lineRule="exact"/>
      </w:pPr>
    </w:p>
    <w:p>
      <w:pPr>
        <w:spacing w:line="218" w:lineRule="exact"/>
      </w:pPr>
    </w:p>
    <w:p>
      <w:pPr>
        <w:spacing w:line="218" w:lineRule="exact"/>
      </w:pPr>
    </w:p>
    <w:p>
      <w:pPr>
        <w:pStyle w:val="17"/>
        <w:ind w:left="475"/>
      </w:pP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案例实操</w:t>
      </w:r>
    </w:p>
    <w:p>
      <w:pPr>
        <w:pStyle w:val="17"/>
        <w:spacing w:before="82" w:line="238" w:lineRule="auto"/>
        <w:ind w:left="118"/>
      </w:pPr>
      <w:r>
        <w:rPr>
          <w:color w:val="00BF00"/>
          <w:w w:val="104"/>
        </w:rPr>
        <w:t>Layne@LAPTOP-Layne</w:t>
      </w:r>
      <w:r>
        <w:rPr>
          <w:w w:val="104"/>
        </w:rPr>
        <w:t xml:space="preserve">  </w:t>
      </w:r>
      <w:r>
        <w:rPr>
          <w:color w:val="BF00BF"/>
          <w:w w:val="104"/>
        </w:rPr>
        <w:t>MINGW64</w:t>
      </w:r>
      <w:r>
        <w:rPr>
          <w:spacing w:val="8"/>
          <w:w w:val="104"/>
        </w:rPr>
        <w:t xml:space="preserve">  </w:t>
      </w:r>
      <w:r>
        <w:rPr>
          <w:w w:val="104"/>
        </w:rPr>
        <w:t>/d/Git-Space/SH0720</w:t>
      </w:r>
    </w:p>
    <w:p>
      <w:pPr>
        <w:pStyle w:val="17"/>
        <w:spacing w:line="235" w:lineRule="auto"/>
        <w:ind w:left="118"/>
      </w:pPr>
      <w:r>
        <w:rPr>
          <w:w w:val="156"/>
        </w:rPr>
        <w:t xml:space="preserve">$ </w:t>
      </w:r>
      <w:r>
        <w:rPr>
          <w:b/>
          <w:color w:val="FF0000"/>
          <w:w w:val="156"/>
        </w:rPr>
        <w:t>git</w:t>
      </w:r>
      <w:r>
        <w:rPr>
          <w:b/>
          <w:spacing w:val="4"/>
          <w:w w:val="156"/>
        </w:rPr>
        <w:t xml:space="preserve"> </w:t>
      </w:r>
      <w:r>
        <w:rPr>
          <w:b/>
          <w:color w:val="FF0000"/>
          <w:w w:val="156"/>
        </w:rPr>
        <w:t>init</w:t>
      </w:r>
    </w:p>
    <w:p>
      <w:pPr>
        <w:pStyle w:val="17"/>
        <w:spacing w:line="240" w:lineRule="auto"/>
        <w:ind w:left="118"/>
      </w:pPr>
      <w:r>
        <w:rPr>
          <w:w w:val="139"/>
        </w:rPr>
        <w:t>Initialized</w:t>
      </w:r>
      <w:r>
        <w:rPr>
          <w:spacing w:val="6"/>
          <w:w w:val="139"/>
        </w:rPr>
        <w:t xml:space="preserve"> </w:t>
      </w:r>
      <w:r>
        <w:rPr>
          <w:w w:val="139"/>
        </w:rPr>
        <w:t>empty</w:t>
      </w:r>
      <w:r>
        <w:rPr>
          <w:spacing w:val="7"/>
          <w:w w:val="139"/>
        </w:rPr>
        <w:t xml:space="preserve"> </w:t>
      </w:r>
      <w:r>
        <w:rPr>
          <w:w w:val="139"/>
        </w:rPr>
        <w:t>Git</w:t>
      </w:r>
      <w:r>
        <w:rPr>
          <w:spacing w:val="6"/>
          <w:w w:val="139"/>
        </w:rPr>
        <w:t xml:space="preserve"> </w:t>
      </w:r>
      <w:r>
        <w:rPr>
          <w:w w:val="139"/>
        </w:rPr>
        <w:t>repository</w:t>
      </w:r>
      <w:r>
        <w:rPr>
          <w:spacing w:val="7"/>
          <w:w w:val="139"/>
        </w:rPr>
        <w:t xml:space="preserve"> </w:t>
      </w:r>
      <w:r>
        <w:rPr>
          <w:w w:val="139"/>
        </w:rPr>
        <w:t>in</w:t>
      </w:r>
      <w:r>
        <w:rPr>
          <w:spacing w:val="6"/>
          <w:w w:val="139"/>
        </w:rPr>
        <w:t xml:space="preserve"> </w:t>
      </w:r>
      <w:r>
        <w:rPr>
          <w:w w:val="139"/>
        </w:rPr>
        <w:t>D:/Git-Space/SH0720/.git/</w:t>
      </w:r>
    </w:p>
    <w:p>
      <w:pPr>
        <w:spacing w:line="234" w:lineRule="exact"/>
      </w:pPr>
    </w:p>
    <w:p>
      <w:pPr>
        <w:pStyle w:val="17"/>
        <w:spacing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 w:right="7542"/>
      </w:pPr>
      <w:r>
        <w:rPr>
          <w:w w:val="163"/>
        </w:rPr>
        <w:t>$ ll</w:t>
      </w:r>
      <w:r>
        <w:rPr>
          <w:spacing w:val="1"/>
          <w:w w:val="163"/>
        </w:rPr>
        <w:t xml:space="preserve"> </w:t>
      </w:r>
      <w:r>
        <w:rPr>
          <w:w w:val="163"/>
        </w:rPr>
        <w:t xml:space="preserve">-a </w:t>
      </w:r>
      <w:r>
        <w:rPr>
          <w:w w:val="153"/>
        </w:rPr>
        <w:t>total</w:t>
      </w:r>
      <w:r>
        <w:rPr>
          <w:spacing w:val="1"/>
          <w:w w:val="153"/>
        </w:rPr>
        <w:t xml:space="preserve"> </w:t>
      </w:r>
      <w:r>
        <w:rPr>
          <w:w w:val="153"/>
        </w:rPr>
        <w:t>4</w:t>
      </w:r>
    </w:p>
    <w:p>
      <w:pPr>
        <w:pStyle w:val="17"/>
        <w:spacing w:before="25"/>
        <w:ind w:left="118"/>
      </w:pPr>
      <w:r>
        <w:rPr>
          <w:spacing w:val="25"/>
        </w:rPr>
        <w:t>drwxr-xr-x</w:t>
      </w:r>
      <w:r>
        <w:rPr>
          <w:spacing w:val="16"/>
        </w:rPr>
        <w:t xml:space="preserve"> </w:t>
      </w:r>
      <w:r>
        <w:rPr>
          <w:spacing w:val="42"/>
        </w:rPr>
        <w:t>1</w:t>
      </w:r>
      <w:r>
        <w:rPr>
          <w:spacing w:val="16"/>
        </w:rPr>
        <w:t xml:space="preserve"> </w:t>
      </w:r>
      <w:r>
        <w:rPr>
          <w:spacing w:val="31"/>
        </w:rPr>
        <w:t>Layne</w:t>
      </w:r>
      <w:r>
        <w:rPr>
          <w:spacing w:val="16"/>
        </w:rPr>
        <w:t xml:space="preserve"> </w:t>
      </w:r>
      <w:r>
        <w:rPr>
          <w:spacing w:val="33"/>
        </w:rPr>
        <w:t>197609</w:t>
      </w:r>
      <w:r>
        <w:rPr>
          <w:spacing w:val="17"/>
        </w:rPr>
        <w:t xml:space="preserve"> </w:t>
      </w:r>
      <w:r>
        <w:rPr>
          <w:spacing w:val="33"/>
        </w:rPr>
        <w:t>0</w:t>
      </w:r>
      <w:r>
        <w:rPr>
          <w:spacing w:val="16"/>
        </w:rPr>
        <w:t xml:space="preserve"> </w:t>
      </w:r>
      <w:r>
        <w:rPr>
          <w:spacing w:val="32"/>
        </w:rPr>
        <w:t>11</w:t>
      </w:r>
      <w:r>
        <w:rPr>
          <w:spacing w:val="16"/>
        </w:rPr>
        <w:t xml:space="preserve"> </w:t>
      </w:r>
      <w:r>
        <w:rPr>
          <w:rFonts w:ascii="宋体" w:eastAsia="宋体" w:cs="宋体"/>
          <w:spacing w:val="59"/>
        </w:rPr>
        <w:t>月</w:t>
      </w:r>
      <w:r>
        <w:rPr>
          <w:rFonts w:ascii="宋体" w:eastAsia="宋体" w:cs="宋体"/>
          <w:spacing w:val="29"/>
        </w:rPr>
        <w:t xml:space="preserve"> </w:t>
      </w:r>
      <w:r>
        <w:rPr>
          <w:spacing w:val="32"/>
        </w:rPr>
        <w:t>25</w:t>
      </w:r>
      <w:r>
        <w:rPr>
          <w:spacing w:val="17"/>
        </w:rPr>
        <w:t xml:space="preserve"> </w:t>
      </w:r>
      <w:r>
        <w:rPr>
          <w:spacing w:val="29"/>
        </w:rPr>
        <w:t>14:07</w:t>
      </w:r>
      <w:r>
        <w:rPr>
          <w:spacing w:val="16"/>
        </w:rPr>
        <w:t xml:space="preserve"> </w:t>
      </w:r>
      <w:r>
        <w:rPr>
          <w:color w:val="6060FF"/>
          <w:spacing w:val="19"/>
        </w:rPr>
        <w:t>.</w:t>
      </w:r>
      <w:r>
        <w:rPr>
          <w:spacing w:val="16"/>
        </w:rPr>
        <w:t>/</w:t>
      </w:r>
    </w:p>
    <w:p>
      <w:pPr>
        <w:pStyle w:val="17"/>
        <w:ind w:left="118"/>
      </w:pPr>
      <w:r>
        <w:rPr>
          <w:spacing w:val="27"/>
        </w:rPr>
        <w:t>drwxr-xr-x</w:t>
      </w:r>
      <w:r>
        <w:rPr>
          <w:spacing w:val="16"/>
        </w:rPr>
        <w:t xml:space="preserve"> </w:t>
      </w:r>
      <w:r>
        <w:rPr>
          <w:spacing w:val="34"/>
        </w:rPr>
        <w:t>1</w:t>
      </w:r>
      <w:r>
        <w:rPr>
          <w:spacing w:val="17"/>
        </w:rPr>
        <w:t xml:space="preserve"> </w:t>
      </w:r>
      <w:r>
        <w:rPr>
          <w:spacing w:val="33"/>
        </w:rPr>
        <w:t>Layne</w:t>
      </w:r>
      <w:r>
        <w:rPr>
          <w:spacing w:val="17"/>
        </w:rPr>
        <w:t xml:space="preserve"> </w:t>
      </w:r>
      <w:r>
        <w:rPr>
          <w:spacing w:val="34"/>
        </w:rPr>
        <w:t>197609</w:t>
      </w:r>
      <w:r>
        <w:rPr>
          <w:spacing w:val="17"/>
        </w:rPr>
        <w:t xml:space="preserve"> </w:t>
      </w:r>
      <w:r>
        <w:rPr>
          <w:spacing w:val="34"/>
        </w:rPr>
        <w:t>0</w:t>
      </w:r>
      <w:r>
        <w:rPr>
          <w:spacing w:val="17"/>
        </w:rPr>
        <w:t xml:space="preserve"> </w:t>
      </w:r>
      <w:r>
        <w:rPr>
          <w:spacing w:val="34"/>
        </w:rPr>
        <w:t>11</w:t>
      </w:r>
      <w:r>
        <w:rPr>
          <w:spacing w:val="17"/>
        </w:rPr>
        <w:t xml:space="preserve"> </w:t>
      </w:r>
      <w:r>
        <w:rPr>
          <w:rFonts w:ascii="宋体" w:eastAsia="宋体" w:cs="宋体"/>
          <w:spacing w:val="61"/>
        </w:rPr>
        <w:t>月</w:t>
      </w:r>
      <w:r>
        <w:rPr>
          <w:rFonts w:ascii="宋体" w:eastAsia="宋体" w:cs="宋体"/>
          <w:spacing w:val="31"/>
        </w:rPr>
        <w:t xml:space="preserve"> </w:t>
      </w:r>
      <w:r>
        <w:rPr>
          <w:spacing w:val="34"/>
        </w:rPr>
        <w:t>25</w:t>
      </w:r>
      <w:r>
        <w:rPr>
          <w:spacing w:val="17"/>
        </w:rPr>
        <w:t xml:space="preserve"> </w:t>
      </w:r>
      <w:r>
        <w:rPr>
          <w:spacing w:val="30"/>
        </w:rPr>
        <w:t>14:07</w:t>
      </w:r>
      <w:r>
        <w:rPr>
          <w:spacing w:val="17"/>
        </w:rPr>
        <w:t xml:space="preserve"> </w:t>
      </w:r>
      <w:r>
        <w:rPr>
          <w:color w:val="6060FF"/>
          <w:spacing w:val="18"/>
        </w:rPr>
        <w:t>..</w:t>
      </w:r>
      <w:r>
        <w:rPr>
          <w:spacing w:val="17"/>
        </w:rPr>
        <w:t>/</w:t>
      </w:r>
    </w:p>
    <w:p>
      <w:pPr>
        <w:pStyle w:val="17"/>
        <w:tabs>
          <w:tab w:val="left" w:pos="6536"/>
        </w:tabs>
        <w:spacing w:before="7" w:line="242" w:lineRule="auto"/>
        <w:ind w:left="118" w:right="174"/>
      </w:pPr>
      <w:r>
        <w:rPr>
          <w:spacing w:val="24"/>
        </w:rPr>
        <w:t>drwxr-xr-x</w:t>
      </w:r>
      <w:r>
        <w:rPr>
          <w:spacing w:val="15"/>
        </w:rPr>
        <w:t xml:space="preserve"> </w:t>
      </w:r>
      <w:r>
        <w:rPr>
          <w:spacing w:val="35"/>
        </w:rPr>
        <w:t>1</w:t>
      </w:r>
      <w:r>
        <w:rPr>
          <w:spacing w:val="16"/>
        </w:rPr>
        <w:t xml:space="preserve"> </w:t>
      </w:r>
      <w:r>
        <w:rPr>
          <w:spacing w:val="30"/>
        </w:rPr>
        <w:t>Layne</w:t>
      </w:r>
      <w:r>
        <w:rPr>
          <w:spacing w:val="15"/>
        </w:rPr>
        <w:t xml:space="preserve"> </w:t>
      </w:r>
      <w:r>
        <w:rPr>
          <w:spacing w:val="30"/>
        </w:rPr>
        <w:t>197609</w:t>
      </w:r>
      <w:r>
        <w:rPr>
          <w:spacing w:val="16"/>
        </w:rPr>
        <w:t xml:space="preserve"> </w:t>
      </w:r>
      <w:r>
        <w:rPr>
          <w:spacing w:val="36"/>
        </w:rPr>
        <w:t>0</w:t>
      </w:r>
      <w:r>
        <w:rPr>
          <w:spacing w:val="15"/>
        </w:rPr>
        <w:t xml:space="preserve"> </w:t>
      </w:r>
      <w:r>
        <w:rPr>
          <w:spacing w:val="30"/>
        </w:rPr>
        <w:t>11</w:t>
      </w:r>
      <w:r>
        <w:rPr>
          <w:spacing w:val="16"/>
        </w:rPr>
        <w:t xml:space="preserve"> </w:t>
      </w:r>
      <w:r>
        <w:rPr>
          <w:rFonts w:ascii="宋体" w:eastAsia="宋体" w:cs="宋体"/>
          <w:spacing w:val="56"/>
        </w:rPr>
        <w:t>月</w:t>
      </w:r>
      <w:r>
        <w:rPr>
          <w:rFonts w:ascii="宋体" w:eastAsia="宋体" w:cs="宋体"/>
          <w:spacing w:val="27"/>
        </w:rPr>
        <w:t xml:space="preserve"> </w:t>
      </w:r>
      <w:r>
        <w:rPr>
          <w:spacing w:val="31"/>
        </w:rPr>
        <w:t>25</w:t>
      </w:r>
      <w:r>
        <w:rPr>
          <w:spacing w:val="15"/>
        </w:rPr>
        <w:t xml:space="preserve">  </w:t>
      </w:r>
      <w:r>
        <w:rPr>
          <w:spacing w:val="27"/>
        </w:rPr>
        <w:t>14:07</w:t>
      </w:r>
      <w:r>
        <w:rPr>
          <w:spacing w:val="16"/>
        </w:rPr>
        <w:t xml:space="preserve"> </w:t>
      </w:r>
      <w:r>
        <w:rPr>
          <w:color w:val="6060FF"/>
          <w:spacing w:val="19"/>
        </w:rPr>
        <w:t>.git</w:t>
      </w:r>
      <w:r>
        <w:rPr>
          <w:spacing w:val="16"/>
        </w:rPr>
        <w:t>/</w:t>
      </w:r>
      <w:r>
        <w:tab/>
      </w:r>
      <w:r>
        <w:rPr>
          <w:rFonts w:ascii="宋体" w:eastAsia="宋体" w:cs="宋体"/>
          <w:spacing w:val="36"/>
        </w:rPr>
        <w:t>（</w:t>
      </w:r>
      <w:r>
        <w:rPr>
          <w:color w:val="FF0000"/>
          <w:spacing w:val="12"/>
        </w:rPr>
        <w:t>.git</w:t>
      </w:r>
      <w:r>
        <w:rPr>
          <w:spacing w:val="12"/>
        </w:rPr>
        <w:t xml:space="preserve"> </w:t>
      </w:r>
      <w:r>
        <w:rPr>
          <w:rFonts w:ascii="宋体" w:eastAsia="宋体" w:cs="宋体"/>
          <w:color w:val="FF0000"/>
          <w:spacing w:val="37"/>
        </w:rPr>
        <w:t>初始化的效</w:t>
      </w:r>
      <w:r>
        <w:rPr>
          <w:rFonts w:ascii="宋体" w:eastAsia="宋体" w:cs="宋体"/>
          <w:color w:val="FF0000"/>
          <w:spacing w:val="26"/>
        </w:rPr>
        <w:t>果，生成</w:t>
      </w:r>
      <w:r>
        <w:rPr>
          <w:rFonts w:ascii="宋体" w:eastAsia="宋体" w:cs="宋体"/>
          <w:spacing w:val="-54"/>
        </w:rPr>
        <w:t xml:space="preserve"> </w:t>
      </w:r>
      <w:r>
        <w:rPr>
          <w:color w:val="FF0000"/>
          <w:spacing w:val="9"/>
        </w:rPr>
        <w:t>git</w:t>
      </w:r>
      <w:r>
        <w:rPr>
          <w:rFonts w:ascii="宋体" w:eastAsia="宋体" w:cs="宋体"/>
          <w:spacing w:val="27"/>
        </w:rPr>
        <w:t>）</w:t>
      </w:r>
    </w:p>
    <w:p>
      <w:pPr>
        <w:pStyle w:val="17"/>
        <w:spacing w:before="80"/>
        <w:ind w:left="475"/>
      </w:pPr>
      <w:r>
        <w:rPr>
          <w:rFonts w:ascii="Times New Roman" w:eastAsia="Times New Roman" w:cs="Times New Roman" w:hAnsi="Times New Roman"/>
          <w:b/>
        </w:rPr>
        <w:t>3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结果查看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85" w:lineRule="exact"/>
      </w:pPr>
    </w:p>
    <w:p>
      <w:pPr>
        <w:pStyle w:val="17"/>
        <w:numPr>
          <w:ilvl w:val="0"/>
          <w:numId w:val="1"/>
        </w:numPr>
        <w:tabs>
          <w:tab w:val="left" w:pos="609"/>
        </w:tabs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spacing w:val="-2"/>
          <w:sz w:val="28"/>
          <w:szCs w:val="28"/>
        </w:rPr>
        <w:t>查看本地库状态</w:t>
      </w:r>
    </w:p>
    <w:p>
      <w:pPr>
        <w:spacing w:line="222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基本语法</w:t>
      </w:r>
    </w:p>
    <w:p>
      <w:pPr>
        <w:sectPr>
          <w:pgSz w:w="11906" w:h="16838"/>
          <w:pgMar w:top="1084" w:right="1619" w:bottom="1445" w:left="1682" w:header="0" w:footer="1445" w:gutter="0"/>
          <w:docGrid w:linePitch="312" w:charSpace="0"/>
        </w:sectPr>
      </w:pPr>
    </w:p>
    <w:p>
      <w:pPr>
        <w:pStyle w:val="17"/>
        <w:spacing w:before="91"/>
        <w:ind w:left="118"/>
      </w:pPr>
      <w:r>
        <mc:AlternateContent>
          <mc:Choice Requires="wps">
            <w:drawing>
              <wp:anchor distT="0" distB="0" distL="114298" distR="114298" simplePos="0" relativeHeight="2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2131060</wp:posOffset>
                </wp:positionV>
                <wp:extent cx="5311775" cy="151130"/>
                <wp:effectExtent l="0" t="0" r="0" b="0"/>
                <wp:wrapNone/>
                <wp:docPr id="109" name="组合 1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0" name="组合 11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1" name="曲线 11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12" o:spid="_x0000_s112" coordorigin="1771,3356" coordsize="8365,238" style="position:absolute;&#10;margin-left:88.6pt;&#10;margin-top:167.8pt;&#10;width:418.25pt;&#10;height:11.900003pt;&#10;z-index:-16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13" o:spid="_x0000_s113" coordsize="8365,238" path="m,238l8364,238l8364,l,l,238l,238xe" style="position:absolute;&#10;left:1771;&#10;top:3356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2281555</wp:posOffset>
                </wp:positionV>
                <wp:extent cx="5311775" cy="151130"/>
                <wp:effectExtent l="0" t="0" r="0" b="0"/>
                <wp:wrapNone/>
                <wp:docPr id="114" name="组合 1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5" name="组合 11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6" name="曲线 11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17" o:spid="_x0000_s117" coordorigin="1771,3592" coordsize="8365,238" style="position:absolute;&#10;margin-left:88.6pt;&#10;margin-top:179.65pt;&#10;width:418.25pt;&#10;height:11.900003pt;&#10;z-index:-16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18" o:spid="_x0000_s118" coordsize="8365,238" path="m,238l8364,238l8364,l,l,238l,238xe" style="position:absolute;&#10;left:1771;&#10;top:359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2432685</wp:posOffset>
                </wp:positionV>
                <wp:extent cx="5311775" cy="151130"/>
                <wp:effectExtent l="0" t="0" r="0" b="0"/>
                <wp:wrapNone/>
                <wp:docPr id="119" name="组合 1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0" name="组合 12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1" name="曲线 12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2" o:spid="_x0000_s122" coordorigin="1771,3831" coordsize="8365,238" style="position:absolute;&#10;margin-left:88.6pt;&#10;margin-top:191.55pt;&#10;width:418.25pt;&#10;height:11.900003pt;&#10;z-index:-16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23" o:spid="_x0000_s123" coordsize="8365,238" path="m,238l8364,238l8364,l,l,238l,238xe" style="position:absolute;&#10;left:1771;&#10;top:3831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2583180</wp:posOffset>
                </wp:positionV>
                <wp:extent cx="5311775" cy="151130"/>
                <wp:effectExtent l="0" t="0" r="0" b="0"/>
                <wp:wrapNone/>
                <wp:docPr id="124" name="组合 1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5" name="组合 12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6" name="曲线 12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7" o:spid="_x0000_s127" coordorigin="1771,4068" coordsize="8365,238" style="position:absolute;&#10;margin-left:88.6pt;&#10;margin-top:203.4pt;&#10;width:418.25pt;&#10;height:11.900003pt;&#10;z-index:-16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28" o:spid="_x0000_s128" coordsize="8365,238" path="m,238l8364,238l8364,l,l,238l,238xe" style="position:absolute;&#10;left:1771;&#10;top:4068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2734310</wp:posOffset>
                </wp:positionV>
                <wp:extent cx="5311775" cy="151130"/>
                <wp:effectExtent l="0" t="0" r="0" b="0"/>
                <wp:wrapNone/>
                <wp:docPr id="129" name="组合 1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0" name="组合 13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1" name="曲线 13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2" o:spid="_x0000_s132" coordorigin="1771,4306" coordsize="8365,238" style="position:absolute;&#10;margin-left:88.6pt;&#10;margin-top:215.3pt;&#10;width:418.25pt;&#10;height:11.900003pt;&#10;z-index:-16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33" o:spid="_x0000_s133" coordsize="8365,238" path="m,238l8364,238l8364,l,l,238l,238xe" style="position:absolute;&#10;left:1771;&#10;top:4306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2885440</wp:posOffset>
                </wp:positionV>
                <wp:extent cx="5311775" cy="151130"/>
                <wp:effectExtent l="0" t="0" r="0" b="0"/>
                <wp:wrapNone/>
                <wp:docPr id="134" name="组合 1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5" name="组合 13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6" name="曲线 13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7" o:spid="_x0000_s137" coordorigin="1771,4544" coordsize="8365,238" style="position:absolute;&#10;margin-left:88.6pt;&#10;margin-top:227.20001pt;&#10;width:418.25pt;&#10;height:11.900003pt;&#10;z-index:-16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38" o:spid="_x0000_s138" coordsize="8365,238" path="m,238l8364,238l8364,l,l,238l,238xe" style="position:absolute;&#10;left:1771;&#10;top:4544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3043554</wp:posOffset>
                </wp:positionV>
                <wp:extent cx="5311775" cy="155575"/>
                <wp:effectExtent l="0" t="0" r="0" b="0"/>
                <wp:wrapNone/>
                <wp:docPr id="139" name="组合 1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0" name="组合 140"/>
                      <wpg:cNvGrpSpPr/>
                      <wpg:grpSpPr>
                        <a:xfrm rot="0">
                          <a:off x="0" y="0"/>
                          <a:ext cx="5311775" cy="155575"/>
                          <a:chOff x="0" y="0"/>
                          <a:chExt cx="5311775" cy="1555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1" name="曲线 141"/>
                        <wps:cNvSpPr/>
                        <wps:spPr>
                          <a:xfrm rot="0">
                            <a:off x="0" y="0"/>
                            <a:ext cx="5311775" cy="1555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2" o:spid="_x0000_s142" coordorigin="1771,4792" coordsize="8365,245" style="position:absolute;&#10;margin-left:88.6pt;&#10;margin-top:239.64998pt;&#10;width:418.25pt;&#10;height:12.250004pt;&#10;z-index:-15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43" o:spid="_x0000_s143" coordsize="8365,245" path="m,245l8364,245l8364,l,l,245l,245xe" style="position:absolute;&#10;left:1771;&#10;top:4792;&#10;width:8365;&#10;height:245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3585209</wp:posOffset>
                </wp:positionV>
                <wp:extent cx="5311775" cy="151130"/>
                <wp:effectExtent l="0" t="0" r="0" b="0"/>
                <wp:wrapNone/>
                <wp:docPr id="144" name="组合 1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5" name="组合 14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6" name="曲线 14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7" o:spid="_x0000_s147" coordorigin="1771,5645" coordsize="8365,238" style="position:absolute;&#10;margin-left:88.6pt;&#10;margin-top:282.3pt;&#10;width:418.25pt;&#10;height:11.900003pt;&#10;z-index:-15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48" o:spid="_x0000_s148" coordsize="8365,238" path="m,238l8364,238l8364,l,l,238l,238xe" style="position:absolute;&#10;left:1771;&#10;top:564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3735704</wp:posOffset>
                </wp:positionV>
                <wp:extent cx="5311775" cy="151130"/>
                <wp:effectExtent l="0" t="0" r="0" b="0"/>
                <wp:wrapNone/>
                <wp:docPr id="149" name="组合 1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0" name="组合 15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1" name="曲线 15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2" o:spid="_x0000_s152" coordorigin="1771,5882" coordsize="8365,238" style="position:absolute;&#10;margin-left:88.6pt;&#10;margin-top:294.15pt;&#10;width:418.25pt;&#10;height:11.900003pt;&#10;z-index:-15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53" o:spid="_x0000_s153" coordsize="8365,238" path="m,238l8364,238l8364,l,l,238l,238xe" style="position:absolute;&#10;left:1771;&#10;top:588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3892549</wp:posOffset>
                </wp:positionV>
                <wp:extent cx="5311775" cy="151130"/>
                <wp:effectExtent l="0" t="0" r="0" b="0"/>
                <wp:wrapNone/>
                <wp:docPr id="154" name="组合 1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5" name="组合 15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6" name="曲线 15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7" o:spid="_x0000_s157" coordorigin="1771,6129" coordsize="8365,238" style="position:absolute;&#10;margin-left:88.6pt;&#10;margin-top:306.5pt;&#10;width:418.25pt;&#10;height:11.900003pt;&#10;z-index:-15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58" o:spid="_x0000_s158" coordsize="8365,238" path="m,238l8364,238l8364,l,l,238l,238xe" style="position:absolute;&#10;left:1771;&#10;top:612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4037965</wp:posOffset>
                </wp:positionV>
                <wp:extent cx="5311775" cy="151130"/>
                <wp:effectExtent l="0" t="0" r="0" b="0"/>
                <wp:wrapNone/>
                <wp:docPr id="159" name="组合 1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0" name="组合 16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1" name="曲线 16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2" o:spid="_x0000_s162" coordorigin="1771,6359" coordsize="8365,238" style="position:absolute;&#10;margin-left:88.6pt;&#10;margin-top:317.95pt;&#10;width:418.25pt;&#10;height:11.900003pt;&#10;z-index:-15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63" o:spid="_x0000_s163" coordsize="8365,238" path="m,238l8364,238l8364,l,l,238l,238xe" style="position:absolute;&#10;left:1771;&#10;top:635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4188460</wp:posOffset>
                </wp:positionV>
                <wp:extent cx="5311775" cy="151130"/>
                <wp:effectExtent l="0" t="0" r="0" b="0"/>
                <wp:wrapNone/>
                <wp:docPr id="164" name="组合 1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5" name="组合 16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6" name="曲线 16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7" o:spid="_x0000_s167" coordorigin="1771,6595" coordsize="8365,238" style="position:absolute;&#10;margin-left:88.6pt;&#10;margin-top:329.8pt;&#10;width:418.25pt;&#10;height:11.900003pt;&#10;z-index:-15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68" o:spid="_x0000_s168" coordsize="8365,238" path="m,238l8364,238l8364,l,l,238l,238xe" style="position:absolute;&#10;left:1771;&#10;top:659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4339590</wp:posOffset>
                </wp:positionV>
                <wp:extent cx="5311775" cy="151130"/>
                <wp:effectExtent l="0" t="0" r="0" b="0"/>
                <wp:wrapNone/>
                <wp:docPr id="169" name="组合 1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0" name="组合 17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1" name="曲线 17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2" o:spid="_x0000_s172" coordorigin="1771,6834" coordsize="8365,238" style="position:absolute;&#10;margin-left:88.6pt;&#10;margin-top:341.7pt;&#10;width:418.25pt;&#10;height:11.900003pt;&#10;z-index:-15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73" o:spid="_x0000_s173" coordsize="8365,238" path="m,238l8364,238l8364,l,l,238l,238xe" style="position:absolute;&#10;left:1771;&#10;top:6834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4490085</wp:posOffset>
                </wp:positionV>
                <wp:extent cx="5311775" cy="151130"/>
                <wp:effectExtent l="0" t="0" r="0" b="0"/>
                <wp:wrapNone/>
                <wp:docPr id="174" name="组合 1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5" name="组合 17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6" name="曲线 17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7" o:spid="_x0000_s177" coordorigin="1771,7070" coordsize="8365,238" style="position:absolute;&#10;margin-left:88.6pt;&#10;margin-top:353.55pt;&#10;width:418.25pt;&#10;height:11.900003pt;&#10;z-index:-15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78" o:spid="_x0000_s178" coordsize="8365,238" path="m,238l8364,238l8364,l,l,238l,238xe" style="position:absolute;&#10;left:1771;&#10;top:7070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4641215</wp:posOffset>
                </wp:positionV>
                <wp:extent cx="5311775" cy="152400"/>
                <wp:effectExtent l="0" t="0" r="0" b="0"/>
                <wp:wrapNone/>
                <wp:docPr id="179" name="组合 1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0" name="组合 180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1" name="曲线 181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2" o:spid="_x0000_s182" coordorigin="1771,7309" coordsize="8365,240" style="position:absolute;&#10;margin-left:88.6pt;&#10;margin-top:365.45pt;&#10;width:418.25pt;&#10;height:12.0pt;&#10;z-index:-15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83" o:spid="_x0000_s183" coordsize="8365,240" path="m,239l8364,239l8364,l,l,239l,239xe" style="position:absolute;&#10;left:1771;&#10;top:7309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4793615</wp:posOffset>
                </wp:positionV>
                <wp:extent cx="5311775" cy="151129"/>
                <wp:effectExtent l="0" t="0" r="0" b="0"/>
                <wp:wrapNone/>
                <wp:docPr id="184" name="组合 1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5" name="组合 18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6" name="曲线 18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7" o:spid="_x0000_s187" coordorigin="1771,7549" coordsize="8365,237" style="position:absolute;&#10;margin-left:88.6pt;&#10;margin-top:377.45pt;&#10;width:418.25pt;&#10;height:11.899981pt;&#10;z-index:-15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88" o:spid="_x0000_s188" coordsize="8365,237" path="m,237l8364,237l8364,l,l,237l,237xe" style="position:absolute;&#10;left:1771;&#10;top:754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4944745</wp:posOffset>
                </wp:positionV>
                <wp:extent cx="5311775" cy="151129"/>
                <wp:effectExtent l="0" t="0" r="0" b="0"/>
                <wp:wrapNone/>
                <wp:docPr id="189" name="组合 1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0" name="组合 19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1" name="曲线 19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2" o:spid="_x0000_s192" coordorigin="1771,7786" coordsize="8365,237" style="position:absolute;&#10;margin-left:88.6pt;&#10;margin-top:389.35pt;&#10;width:418.25pt;&#10;height:11.899981pt;&#10;z-index:-14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93" o:spid="_x0000_s193" coordsize="8365,237" path="m,237l8364,237l8364,l,l,237l,237xe" style="position:absolute;&#10;left:1771;&#10;top:778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5095240</wp:posOffset>
                </wp:positionV>
                <wp:extent cx="5311775" cy="151129"/>
                <wp:effectExtent l="0" t="0" r="0" b="0"/>
                <wp:wrapNone/>
                <wp:docPr id="194" name="组合 1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5" name="组合 19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6" name="曲线 19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7" o:spid="_x0000_s197" coordorigin="1771,8023" coordsize="8365,237" style="position:absolute;&#10;margin-left:88.6pt;&#10;margin-top:401.19998pt;&#10;width:418.25pt;&#10;height:11.899981pt;&#10;z-index:-14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98" o:spid="_x0000_s198" coordsize="8365,237" path="m,237l8364,237l8364,l,l,237l,237xe" style="position:absolute;&#10;left:1771;&#10;top:802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5246370</wp:posOffset>
                </wp:positionV>
                <wp:extent cx="5311775" cy="151129"/>
                <wp:effectExtent l="0" t="0" r="0" b="0"/>
                <wp:wrapNone/>
                <wp:docPr id="199" name="组合 1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0" name="组合 20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1" name="曲线 20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02" o:spid="_x0000_s202" coordorigin="1771,8262" coordsize="8365,237" style="position:absolute;&#10;margin-left:88.6pt;&#10;margin-top:413.1pt;&#10;width:418.25pt;&#10;height:11.899981pt;&#10;z-index:-14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03" o:spid="_x0000_s203" coordsize="8365,237" path="m,237l8364,237l8364,l,l,237l,237xe" style="position:absolute;&#10;left:1771;&#10;top:8262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5397500</wp:posOffset>
                </wp:positionV>
                <wp:extent cx="5311775" cy="151129"/>
                <wp:effectExtent l="0" t="0" r="0" b="0"/>
                <wp:wrapNone/>
                <wp:docPr id="204" name="组合 2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5" name="组合 20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6" name="曲线 20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07" o:spid="_x0000_s207" coordorigin="1771,8500" coordsize="8365,237" style="position:absolute;&#10;margin-left:88.6pt;&#10;margin-top:425.0pt;&#10;width:418.25pt;&#10;height:11.899981pt;&#10;z-index:-14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08" o:spid="_x0000_s208" coordsize="8365,237" path="m,237l8364,237l8364,l,l,237l,237xe" style="position:absolute;&#10;left:1771;&#10;top:850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5547995</wp:posOffset>
                </wp:positionV>
                <wp:extent cx="5311775" cy="151129"/>
                <wp:effectExtent l="0" t="0" r="0" b="0"/>
                <wp:wrapNone/>
                <wp:docPr id="209" name="组合 2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0" name="组合 21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1" name="曲线 21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2" o:spid="_x0000_s212" coordorigin="1771,8737" coordsize="8365,237" style="position:absolute;&#10;margin-left:88.6pt;&#10;margin-top:436.85pt;&#10;width:418.25pt;&#10;height:11.899981pt;&#10;z-index:-14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13" o:spid="_x0000_s213" coordsize="8365,237" path="m,237l8364,237l8364,l,l,237l,237xe" style="position:absolute;&#10;left:1771;&#10;top:8737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5699125</wp:posOffset>
                </wp:positionV>
                <wp:extent cx="5311775" cy="151129"/>
                <wp:effectExtent l="0" t="0" r="0" b="0"/>
                <wp:wrapNone/>
                <wp:docPr id="214" name="组合 2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5" name="组合 21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6" name="曲线 21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7" o:spid="_x0000_s217" coordorigin="1771,8975" coordsize="8365,237" style="position:absolute;&#10;margin-left:88.6pt;&#10;margin-top:448.75003pt;&#10;width:418.25pt;&#10;height:11.899981pt;&#10;z-index:-14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18" o:spid="_x0000_s218" coordsize="8365,237" path="m,237l8364,237l8364,l,l,237l,237xe" style="position:absolute;&#10;left:1771;&#10;top:897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5850255</wp:posOffset>
                </wp:positionV>
                <wp:extent cx="5311775" cy="152400"/>
                <wp:effectExtent l="0" t="0" r="0" b="0"/>
                <wp:wrapNone/>
                <wp:docPr id="219" name="组合 2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0" name="组合 220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1" name="曲线 221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2" o:spid="_x0000_s222" coordorigin="1771,9213" coordsize="8365,240" style="position:absolute;&#10;margin-left:88.6pt;&#10;margin-top:460.65pt;&#10;width:418.25pt;&#10;height:12.0pt;&#10;z-index:-14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23" o:spid="_x0000_s223" coordsize="8365,240" path="m,239l8364,239l8364,l,l,239l,239xe" style="position:absolute;&#10;left:1771;&#10;top:9213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6002655</wp:posOffset>
                </wp:positionV>
                <wp:extent cx="5311775" cy="151129"/>
                <wp:effectExtent l="0" t="0" r="0" b="0"/>
                <wp:wrapNone/>
                <wp:docPr id="224" name="组合 2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5" name="组合 22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6" name="曲线 22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7" o:spid="_x0000_s227" coordorigin="1771,9453" coordsize="8365,237" style="position:absolute;&#10;margin-left:88.6pt;&#10;margin-top:472.65pt;&#10;width:418.25pt;&#10;height:11.899981pt;&#10;z-index:-14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28" o:spid="_x0000_s228" coordsize="8365,237" path="m,237l8364,237l8364,l,l,237l,237xe" style="position:absolute;&#10;left:1771;&#10;top:945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6153150</wp:posOffset>
                </wp:positionV>
                <wp:extent cx="5311775" cy="151129"/>
                <wp:effectExtent l="0" t="0" r="0" b="0"/>
                <wp:wrapNone/>
                <wp:docPr id="229" name="组合 2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0" name="组合 23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1" name="曲线 23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2" o:spid="_x0000_s232" coordorigin="1771,9690" coordsize="8365,237" style="position:absolute;&#10;margin-left:88.6pt;&#10;margin-top:484.5pt;&#10;width:418.25pt;&#10;height:11.899981pt;&#10;z-index:-14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33" o:spid="_x0000_s233" coordsize="8365,237" path="m,237l8364,237l8364,l,l,237l,237xe" style="position:absolute;&#10;left:1771;&#10;top:969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6304279</wp:posOffset>
                </wp:positionV>
                <wp:extent cx="5311775" cy="151129"/>
                <wp:effectExtent l="0" t="0" r="0" b="0"/>
                <wp:wrapNone/>
                <wp:docPr id="234" name="组合 2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5" name="组合 23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6" name="曲线 23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7" o:spid="_x0000_s237" coordorigin="1771,9927" coordsize="8365,237" style="position:absolute;&#10;margin-left:88.6pt;&#10;margin-top:496.39996pt;&#10;width:418.25pt;&#10;height:11.899981pt;&#10;z-index:-14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38" o:spid="_x0000_s238" coordsize="8365,237" path="m,237l8364,237l8364,l,l,237l,237xe" style="position:absolute;&#10;left:1771;&#10;top:9927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7057390</wp:posOffset>
                </wp:positionV>
                <wp:extent cx="5311775" cy="151129"/>
                <wp:effectExtent l="0" t="0" r="0" b="0"/>
                <wp:wrapNone/>
                <wp:docPr id="239" name="组合 2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0" name="组合 24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1" name="曲线 24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2" o:spid="_x0000_s242" coordorigin="1771,11114" coordsize="8365,237" style="position:absolute;&#10;margin-left:88.6pt;&#10;margin-top:555.7pt;&#10;width:418.25pt;&#10;height:11.899981pt;&#10;z-index:-13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43" o:spid="_x0000_s243" coordsize="8365,237" path="m,237l8364,237l8364,l,l,237l,237xe" style="position:absolute;&#10;left:1771;&#10;top:1111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7200265</wp:posOffset>
                </wp:positionV>
                <wp:extent cx="5311775" cy="151129"/>
                <wp:effectExtent l="0" t="0" r="0" b="0"/>
                <wp:wrapNone/>
                <wp:docPr id="244" name="组合 2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5" name="组合 24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6" name="曲线 24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7" o:spid="_x0000_s247" coordorigin="1771,11339" coordsize="8365,237" style="position:absolute;&#10;margin-left:88.6pt;&#10;margin-top:566.95pt;&#10;width:418.25pt;&#10;height:11.899981pt;&#10;z-index:-13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48" o:spid="_x0000_s248" coordsize="8365,237" path="m,237l8364,237l8364,l,l,237l,237xe" style="position:absolute;&#10;left:1771;&#10;top:1133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7351395</wp:posOffset>
                </wp:positionV>
                <wp:extent cx="5311775" cy="151129"/>
                <wp:effectExtent l="0" t="0" r="0" b="0"/>
                <wp:wrapNone/>
                <wp:docPr id="249" name="组合 2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0" name="组合 25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1" name="曲线 25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2" o:spid="_x0000_s252" coordorigin="1771,11576" coordsize="8365,237" style="position:absolute;&#10;margin-left:88.6pt;&#10;margin-top:578.85pt;&#10;width:418.25pt;&#10;height:11.899981pt;&#10;z-index:-13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53" o:spid="_x0000_s253" coordsize="8365,237" path="m,237l8364,237l8364,l,l,237l,237xe" style="position:absolute;&#10;left:1771;&#10;top:1157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7502525</wp:posOffset>
                </wp:positionV>
                <wp:extent cx="5311775" cy="151129"/>
                <wp:effectExtent l="0" t="0" r="0" b="0"/>
                <wp:wrapNone/>
                <wp:docPr id="254" name="组合 2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5" name="组合 25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6" name="曲线 25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7" o:spid="_x0000_s257" coordorigin="1771,11814" coordsize="8365,237" style="position:absolute;&#10;margin-left:88.6pt;&#10;margin-top:590.75pt;&#10;width:418.25pt;&#10;height:11.899981pt;&#10;z-index:-13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58" o:spid="_x0000_s258" coordsize="8365,237" path="m,237l8364,237l8364,l,l,237l,237xe" style="position:absolute;&#10;left:1771;&#10;top:1181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7653020</wp:posOffset>
                </wp:positionV>
                <wp:extent cx="5311775" cy="151129"/>
                <wp:effectExtent l="0" t="0" r="0" b="0"/>
                <wp:wrapNone/>
                <wp:docPr id="259" name="组合 2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0" name="组合 26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61" name="曲线 26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2" o:spid="_x0000_s262" coordorigin="1771,12051" coordsize="8365,237" style="position:absolute;&#10;margin-left:88.6pt;&#10;margin-top:602.6pt;&#10;width:418.25pt;&#10;height:11.899981pt;&#10;z-index:-13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63" o:spid="_x0000_s263" coordsize="8365,237" path="m,237l8364,237l8364,l,l,237l,237xe" style="position:absolute;&#10;left:1771;&#10;top:1205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7804150</wp:posOffset>
                </wp:positionV>
                <wp:extent cx="5311775" cy="152400"/>
                <wp:effectExtent l="0" t="0" r="0" b="0"/>
                <wp:wrapNone/>
                <wp:docPr id="264" name="组合 2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5" name="组合 26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66" name="曲线 26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7" o:spid="_x0000_s267" coordorigin="1771,12290" coordsize="8365,240" style="position:absolute;&#10;margin-left:88.6pt;&#10;margin-top:614.5pt;&#10;width:418.25pt;&#10;height:12.0pt;&#10;z-index:-13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68" o:spid="_x0000_s268" coordsize="8365,240" path="m,239l8364,239l8364,l,l,239l,239xe" style="position:absolute;&#10;left:1771;&#10;top:12290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7956550</wp:posOffset>
                </wp:positionV>
                <wp:extent cx="5311775" cy="151129"/>
                <wp:effectExtent l="0" t="0" r="0" b="0"/>
                <wp:wrapNone/>
                <wp:docPr id="269" name="组合 2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0" name="组合 27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71" name="曲线 27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72" o:spid="_x0000_s272" coordorigin="1771,12530" coordsize="8365,237" style="position:absolute;&#10;margin-left:88.6pt;&#10;margin-top:626.5pt;&#10;width:418.25pt;&#10;height:11.899981pt;&#10;z-index:-13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73" o:spid="_x0000_s273" coordsize="8365,237" path="m,237l8364,237l8364,l,l,237l,237xe" style="position:absolute;&#10;left:1771;&#10;top:1253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8107680</wp:posOffset>
                </wp:positionV>
                <wp:extent cx="5311775" cy="151129"/>
                <wp:effectExtent l="0" t="0" r="0" b="0"/>
                <wp:wrapNone/>
                <wp:docPr id="274" name="组合 2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5" name="组合 27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76" name="曲线 27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77" o:spid="_x0000_s277" coordorigin="1771,12768" coordsize="8365,237" style="position:absolute;&#10;margin-left:88.6pt;&#10;margin-top:638.4pt;&#10;width:418.25pt;&#10;height:11.899981pt;&#10;z-index:-13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78" o:spid="_x0000_s278" coordsize="8365,237" path="m,237l8364,237l8364,l,l,237l,237xe" style="position:absolute;&#10;left:1771;&#10;top:1276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8258174</wp:posOffset>
                </wp:positionV>
                <wp:extent cx="5311775" cy="151129"/>
                <wp:effectExtent l="0" t="0" r="0" b="0"/>
                <wp:wrapNone/>
                <wp:docPr id="279" name="组合 2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80" name="组合 28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81" name="曲线 28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2" o:spid="_x0000_s282" coordorigin="1771,13004" coordsize="8365,237" style="position:absolute;&#10;margin-left:88.6pt;&#10;margin-top:650.25pt;&#10;width:418.25pt;&#10;height:11.899981pt;&#10;z-index:-13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83" o:spid="_x0000_s283" coordsize="8365,237" path="m,237l8364,237l8364,l,l,237l,237xe" style="position:absolute;&#10;left:1771;&#10;top:1300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8409305</wp:posOffset>
                </wp:positionV>
                <wp:extent cx="5311775" cy="151129"/>
                <wp:effectExtent l="0" t="0" r="0" b="0"/>
                <wp:wrapNone/>
                <wp:docPr id="284" name="组合 2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85" name="组合 28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86" name="曲线 28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7" o:spid="_x0000_s287" coordorigin="1771,13243" coordsize="8365,237" style="position:absolute;&#10;margin-left:88.6pt;&#10;margin-top:662.15pt;&#10;width:418.25pt;&#10;height:11.899981pt;&#10;z-index:-13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88" o:spid="_x0000_s288" coordsize="8365,237" path="m,237l8364,237l8364,l,l,237l,237xe" style="position:absolute;&#10;left:1771;&#10;top:1324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8562340</wp:posOffset>
                </wp:positionV>
                <wp:extent cx="5311775" cy="151129"/>
                <wp:effectExtent l="0" t="0" r="0" b="0"/>
                <wp:wrapNone/>
                <wp:docPr id="289" name="组合 2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0" name="组合 29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1" name="曲线 29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2" o:spid="_x0000_s292" coordorigin="1771,13484" coordsize="8365,237" style="position:absolute;&#10;margin-left:88.6pt;&#10;margin-top:674.2pt;&#10;width:418.25pt;&#10;height:11.899981pt;&#10;z-index:-12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93" o:spid="_x0000_s293" coordsize="8365,237" path="m,237l8364,237l8364,l,l,237l,237xe" style="position:absolute;&#10;left:1771;&#10;top:1348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8710931</wp:posOffset>
                </wp:positionV>
                <wp:extent cx="5311775" cy="151129"/>
                <wp:effectExtent l="0" t="0" r="0" b="0"/>
                <wp:wrapNone/>
                <wp:docPr id="294" name="组合 2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5" name="组合 29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6" name="曲线 29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7" o:spid="_x0000_s297" coordorigin="1771,13718" coordsize="8365,237" style="position:absolute;&#10;margin-left:88.6pt;&#10;margin-top:685.9pt;&#10;width:418.25pt;&#10;height:11.899981pt;&#10;z-index:-12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98" o:spid="_x0000_s298" coordsize="8365,237" path="m,237l8364,237l8364,l,l,237l,237xe" style="position:absolute;&#10;left:1771;&#10;top:1371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8862059</wp:posOffset>
                </wp:positionV>
                <wp:extent cx="5311775" cy="151129"/>
                <wp:effectExtent l="0" t="0" r="0" b="0"/>
                <wp:wrapNone/>
                <wp:docPr id="299" name="组合 2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0" name="组合 30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1" name="曲线 30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02" o:spid="_x0000_s302" coordorigin="1771,13955" coordsize="8365,237" style="position:absolute;&#10;margin-left:88.6pt;&#10;margin-top:697.8pt;&#10;width:418.25pt;&#10;height:11.899981pt;&#10;z-index:-12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03" o:spid="_x0000_s303" coordsize="8365,237" path="m,237l8364,237l8364,l,l,237l,237xe" style="position:absolute;&#10;left:1771;&#10;top:1395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rFonts w:ascii="Times New Roman" w:eastAsia="Times New Roman" w:cs="Times New Roman" w:hAnsi="Times New Roman"/>
          <w:b/>
        </w:rPr>
        <w:t>git</w:t>
      </w:r>
      <w:r>
        <w:rPr>
          <w:rFonts w:ascii="Times New Roman" w:eastAsia="Times New Roman" w:cs="Times New Roman" w:hAnsi="Times New Roman"/>
          <w:b/>
          <w:spacing w:val="-1"/>
        </w:rPr>
        <w:t xml:space="preserve"> </w:t>
      </w:r>
      <w:r>
        <w:rPr>
          <w:rFonts w:ascii="Times New Roman" w:eastAsia="Times New Roman" w:cs="Times New Roman" w:hAnsi="Times New Roman"/>
          <w:b/>
        </w:rPr>
        <w:t>status</w:t>
      </w:r>
    </w:p>
    <w:p>
      <w:pPr>
        <w:spacing w:line="218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案例实操</w:t>
      </w:r>
    </w:p>
    <w:p>
      <w:pPr>
        <w:spacing w:line="232" w:lineRule="exact"/>
      </w:pPr>
    </w:p>
    <w:p>
      <w:pPr>
        <w:pStyle w:val="17"/>
        <w:numPr>
          <w:ilvl w:val="1"/>
          <w:numId w:val="1"/>
        </w:numPr>
        <w:tabs>
          <w:tab w:val="left" w:pos="818"/>
        </w:tabs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首次查看（工作区没有任何文件）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>
      <w:pPr>
        <w:pStyle w:val="17"/>
        <w:spacing w:line="473" w:lineRule="auto"/>
        <w:ind w:left="118" w:right="6410"/>
      </w:pPr>
      <w:r>
        <w:rPr>
          <w:w w:val="116"/>
        </w:rPr>
        <w:t>On branch</w:t>
      </w:r>
      <w:r>
        <w:rPr>
          <w:spacing w:val="13"/>
          <w:w w:val="116"/>
        </w:rPr>
        <w:t xml:space="preserve"> </w:t>
      </w:r>
      <w:r>
        <w:rPr>
          <w:w w:val="116"/>
        </w:rPr>
        <w:t xml:space="preserve">master </w:t>
      </w:r>
      <w:r>
        <w:rPr>
          <w:w w:val="121"/>
        </w:rPr>
        <w:t>No commits</w:t>
      </w:r>
      <w:r>
        <w:rPr>
          <w:spacing w:val="12"/>
          <w:w w:val="121"/>
        </w:rPr>
        <w:t xml:space="preserve"> </w:t>
      </w:r>
      <w:r>
        <w:rPr>
          <w:w w:val="121"/>
        </w:rPr>
        <w:t>yet</w:t>
      </w:r>
    </w:p>
    <w:p>
      <w:pPr>
        <w:pStyle w:val="17"/>
        <w:ind w:left="118"/>
      </w:pPr>
      <w:r>
        <w:rPr>
          <w:w w:val="140"/>
        </w:rPr>
        <w:t>nothing to commit (create/copy files and use "git add" to track)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49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sz w:val="28"/>
          <w:szCs w:val="28"/>
        </w:rPr>
        <w:t>新增文件（</w:t>
      </w:r>
      <w:r>
        <w:rPr>
          <w:rFonts w:ascii="Times New Roman" w:eastAsia="Times New Roman" w:cs="Times New Roman" w:hAnsi="Times New Roman"/>
          <w:b/>
          <w:sz w:val="28"/>
          <w:szCs w:val="28"/>
        </w:rPr>
        <w:t>hello.txt</w:t>
      </w:r>
      <w:r>
        <w:rPr>
          <w:rFonts w:ascii="宋体" w:eastAsia="宋体" w:cs="宋体"/>
          <w:b/>
          <w:spacing w:val="-7"/>
          <w:sz w:val="28"/>
          <w:szCs w:val="28"/>
        </w:rPr>
        <w:t>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4"/>
        </w:rPr>
        <w:t xml:space="preserve">$ </w:t>
      </w:r>
      <w:r>
        <w:rPr>
          <w:b/>
          <w:color w:val="FF0000"/>
          <w:w w:val="134"/>
        </w:rPr>
        <w:t>vim</w:t>
      </w:r>
      <w:r>
        <w:rPr>
          <w:b/>
          <w:spacing w:val="13"/>
          <w:w w:val="134"/>
        </w:rPr>
        <w:t xml:space="preserve"> </w:t>
      </w:r>
      <w:r>
        <w:rPr>
          <w:b/>
          <w:color w:val="FF0000"/>
          <w:w w:val="134"/>
        </w:rPr>
        <w:t>hello.txt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50"/>
        </w:rPr>
      </w:pPr>
      <w:r>
        <w:rPr>
          <w:w w:val="150"/>
        </w:rPr>
        <w:t xml:space="preserve">hello git! </w:t>
      </w:r>
    </w:p>
    <w:p>
      <w:pPr>
        <w:spacing w:line="200" w:lineRule="exact"/>
      </w:pPr>
    </w:p>
    <w:p>
      <w:pPr>
        <w:spacing w:line="307" w:lineRule="exact"/>
      </w:pPr>
    </w:p>
    <w:p>
      <w:pPr>
        <w:spacing w:line="307" w:lineRule="exact"/>
      </w:pPr>
    </w:p>
    <w:p>
      <w:pPr>
        <w:pStyle w:val="17"/>
        <w:numPr>
          <w:ilvl w:val="1"/>
          <w:numId w:val="1"/>
        </w:numPr>
        <w:tabs>
          <w:tab w:val="left" w:pos="818"/>
        </w:tabs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再次查看（检测到未追踪的文件）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>
      <w:pPr>
        <w:pStyle w:val="17"/>
        <w:spacing w:line="394" w:lineRule="auto"/>
        <w:ind w:left="118" w:right="6410"/>
      </w:pPr>
      <w:r>
        <w:rPr>
          <w:w w:val="116"/>
        </w:rPr>
        <w:t>On branch</w:t>
      </w:r>
      <w:r>
        <w:rPr>
          <w:spacing w:val="13"/>
          <w:w w:val="116"/>
        </w:rPr>
        <w:t xml:space="preserve"> </w:t>
      </w:r>
      <w:r>
        <w:rPr>
          <w:w w:val="116"/>
        </w:rPr>
        <w:t xml:space="preserve">master </w:t>
      </w:r>
      <w:r>
        <w:rPr>
          <w:w w:val="121"/>
        </w:rPr>
        <w:t>No commits</w:t>
      </w:r>
      <w:r>
        <w:rPr>
          <w:spacing w:val="4"/>
          <w:w w:val="121"/>
        </w:rPr>
        <w:t xml:space="preserve"> </w:t>
      </w:r>
      <w:r>
        <w:rPr>
          <w:w w:val="121"/>
        </w:rPr>
        <w:t xml:space="preserve">yet </w:t>
      </w:r>
      <w:r>
        <w:rPr>
          <w:w w:val="138"/>
        </w:rPr>
        <w:t>Untracked</w:t>
      </w:r>
      <w:r>
        <w:rPr>
          <w:spacing w:val="12"/>
          <w:w w:val="138"/>
        </w:rPr>
        <w:t xml:space="preserve"> </w:t>
      </w:r>
      <w:r>
        <w:rPr>
          <w:w w:val="138"/>
        </w:rPr>
        <w:t>files:</w:t>
      </w:r>
    </w:p>
    <w:p>
      <w:pPr>
        <w:pStyle w:val="17"/>
        <w:spacing w:line="473" w:lineRule="auto"/>
        <w:ind w:left="960" w:right="402" w:hanging="631"/>
      </w:pPr>
      <w:r>
        <w:rPr>
          <w:w w:val="143"/>
        </w:rPr>
        <w:t>(use</w:t>
      </w:r>
      <w:r>
        <w:rPr>
          <w:spacing w:val="3"/>
          <w:w w:val="143"/>
        </w:rPr>
        <w:t xml:space="preserve"> </w:t>
      </w:r>
      <w:r>
        <w:rPr>
          <w:w w:val="143"/>
        </w:rPr>
        <w:t>"git</w:t>
      </w:r>
      <w:r>
        <w:rPr>
          <w:spacing w:val="4"/>
          <w:w w:val="143"/>
        </w:rPr>
        <w:t xml:space="preserve"> </w:t>
      </w:r>
      <w:r>
        <w:rPr>
          <w:w w:val="143"/>
        </w:rPr>
        <w:t>add</w:t>
      </w:r>
      <w:r>
        <w:rPr>
          <w:spacing w:val="4"/>
          <w:w w:val="143"/>
        </w:rPr>
        <w:t xml:space="preserve"> </w:t>
      </w:r>
      <w:r>
        <w:rPr>
          <w:w w:val="143"/>
        </w:rPr>
        <w:t>&lt;file&gt;..."</w:t>
      </w:r>
      <w:r>
        <w:rPr>
          <w:spacing w:val="4"/>
          <w:w w:val="143"/>
        </w:rPr>
        <w:t xml:space="preserve"> </w:t>
      </w:r>
      <w:r>
        <w:rPr>
          <w:w w:val="143"/>
        </w:rPr>
        <w:t>to</w:t>
      </w:r>
      <w:r>
        <w:rPr>
          <w:spacing w:val="4"/>
          <w:w w:val="143"/>
        </w:rPr>
        <w:t xml:space="preserve"> </w:t>
      </w:r>
      <w:r>
        <w:rPr>
          <w:w w:val="143"/>
        </w:rPr>
        <w:t>include</w:t>
      </w:r>
      <w:r>
        <w:rPr>
          <w:spacing w:val="4"/>
          <w:w w:val="143"/>
        </w:rPr>
        <w:t xml:space="preserve"> </w:t>
      </w:r>
      <w:r>
        <w:rPr>
          <w:w w:val="143"/>
        </w:rPr>
        <w:t>in</w:t>
      </w:r>
      <w:r>
        <w:rPr>
          <w:spacing w:val="3"/>
          <w:w w:val="143"/>
        </w:rPr>
        <w:t xml:space="preserve"> </w:t>
      </w:r>
      <w:r>
        <w:rPr>
          <w:w w:val="143"/>
        </w:rPr>
        <w:t>what</w:t>
      </w:r>
      <w:r>
        <w:rPr>
          <w:spacing w:val="4"/>
          <w:w w:val="143"/>
        </w:rPr>
        <w:t xml:space="preserve"> </w:t>
      </w:r>
      <w:r>
        <w:rPr>
          <w:w w:val="143"/>
        </w:rPr>
        <w:t>will</w:t>
      </w:r>
      <w:r>
        <w:rPr>
          <w:spacing w:val="4"/>
          <w:w w:val="143"/>
        </w:rPr>
        <w:t xml:space="preserve"> </w:t>
      </w:r>
      <w:r>
        <w:rPr>
          <w:w w:val="143"/>
        </w:rPr>
        <w:t>be</w:t>
      </w:r>
      <w:r>
        <w:rPr>
          <w:spacing w:val="4"/>
          <w:w w:val="143"/>
        </w:rPr>
        <w:t xml:space="preserve"> </w:t>
      </w:r>
      <w:r>
        <w:rPr>
          <w:w w:val="143"/>
        </w:rPr>
        <w:t xml:space="preserve">committed) </w:t>
      </w:r>
      <w:r>
        <w:rPr>
          <w:color w:val="BF0000"/>
          <w:spacing w:val="1"/>
          <w:w w:val="156"/>
        </w:rPr>
        <w:t>hell</w:t>
      </w:r>
      <w:r>
        <w:rPr>
          <w:color w:val="BF0000"/>
          <w:w w:val="156"/>
        </w:rPr>
        <w:t>o.txt</w:t>
      </w:r>
    </w:p>
    <w:p>
      <w:pPr>
        <w:pStyle w:val="17"/>
        <w:spacing w:line="235" w:lineRule="auto"/>
        <w:ind w:left="118" w:right="122"/>
      </w:pPr>
      <w:r>
        <w:rPr>
          <w:w w:val="135"/>
        </w:rPr>
        <w:t>nothing added to commit but untracked files present (use "git</w:t>
      </w:r>
      <w:r>
        <w:rPr>
          <w:spacing w:val="4"/>
          <w:w w:val="135"/>
        </w:rPr>
        <w:t xml:space="preserve"> </w:t>
      </w:r>
      <w:r>
        <w:rPr>
          <w:w w:val="135"/>
        </w:rPr>
        <w:t xml:space="preserve">add" </w:t>
      </w:r>
      <w:r>
        <w:rPr>
          <w:w w:val="149"/>
        </w:rPr>
        <w:t>to</w:t>
      </w:r>
      <w:r>
        <w:rPr>
          <w:spacing w:val="4"/>
          <w:w w:val="149"/>
        </w:rPr>
        <w:t xml:space="preserve"> </w:t>
      </w:r>
      <w:r>
        <w:rPr>
          <w:w w:val="149"/>
        </w:rPr>
        <w:t>track)</w:t>
      </w:r>
    </w:p>
    <w:p>
      <w:pPr>
        <w:sectPr>
          <w:headerReference w:type="default" r:id="rId4"/>
          <w:pgSz w:w="11906" w:h="16838"/>
          <w:pgMar w:top="1823" w:right="1619" w:bottom="1445" w:left="1682" w:header="1823" w:footer="1445" w:gutter="0"/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609"/>
        </w:tabs>
        <w:spacing w:before="121"/>
        <w:rPr>
          <w:rFonts w:ascii="Times New Roman" w:eastAsia="Times New Roman" w:cs="Times New Roman" w:hAnsi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298" distR="114298" simplePos="0" relativeHeight="6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2824479</wp:posOffset>
                </wp:positionV>
                <wp:extent cx="5311775" cy="151130"/>
                <wp:effectExtent l="0" t="0" r="0" b="0"/>
                <wp:wrapNone/>
                <wp:docPr id="304" name="组合 3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5" name="组合 30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6" name="曲线 30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07" o:spid="_x0000_s307" coordorigin="1771,4447" coordsize="8365,238" style="position:absolute;&#10;margin-left:88.6pt;&#10;margin-top:222.4pt;&#10;width:418.25pt;&#10;height:11.900003pt;&#10;z-index:-12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08" o:spid="_x0000_s308" coordsize="8365,238" path="m,238l8364,238l8364,l,l,238l,238xe" style="position:absolute;&#10;left:1771;&#10;top:444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2974975</wp:posOffset>
                </wp:positionV>
                <wp:extent cx="5311775" cy="151130"/>
                <wp:effectExtent l="0" t="0" r="0" b="0"/>
                <wp:wrapNone/>
                <wp:docPr id="309" name="组合 3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10" name="组合 31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11" name="曲线 31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12" o:spid="_x0000_s312" coordorigin="1771,4685" coordsize="8365,238" style="position:absolute;&#10;margin-left:88.6pt;&#10;margin-top:234.25002pt;&#10;width:418.25pt;&#10;height:11.900003pt;&#10;z-index:-12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13" o:spid="_x0000_s313" coordsize="8365,238" path="m,238l8364,238l8364,l,l,238l,238xe" style="position:absolute;&#10;left:1771;&#10;top:468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3126104</wp:posOffset>
                </wp:positionV>
                <wp:extent cx="5311775" cy="151130"/>
                <wp:effectExtent l="0" t="0" r="0" b="0"/>
                <wp:wrapNone/>
                <wp:docPr id="314" name="组合 3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15" name="组合 31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16" name="曲线 31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17" o:spid="_x0000_s317" coordorigin="1771,4922" coordsize="8365,238" style="position:absolute;&#10;margin-left:88.6pt;&#10;margin-top:246.15pt;&#10;width:418.25pt;&#10;height:11.900003pt;&#10;z-index:-12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18" o:spid="_x0000_s318" coordsize="8365,238" path="m,238l8364,238l8364,l,l,238l,238xe" style="position:absolute;&#10;left:1771;&#10;top:492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3282949</wp:posOffset>
                </wp:positionV>
                <wp:extent cx="5311775" cy="151130"/>
                <wp:effectExtent l="0" t="0" r="0" b="0"/>
                <wp:wrapNone/>
                <wp:docPr id="319" name="组合 3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0" name="组合 32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21" name="曲线 32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22" o:spid="_x0000_s322" coordorigin="1771,5169" coordsize="8365,238" style="position:absolute;&#10;margin-left:88.6pt;&#10;margin-top:258.5pt;&#10;width:418.25pt;&#10;height:11.900003pt;&#10;z-index:-12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23" o:spid="_x0000_s323" coordsize="8365,238" path="m,238l8364,238l8364,l,l,238l,238xe" style="position:absolute;&#10;left:1771;&#10;top:516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3428365</wp:posOffset>
                </wp:positionV>
                <wp:extent cx="5311775" cy="151130"/>
                <wp:effectExtent l="0" t="0" r="0" b="0"/>
                <wp:wrapNone/>
                <wp:docPr id="324" name="组合 3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5" name="组合 32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26" name="曲线 32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27" o:spid="_x0000_s327" coordorigin="1771,5399" coordsize="8365,238" style="position:absolute;&#10;margin-left:88.6pt;&#10;margin-top:269.95pt;&#10;width:418.25pt;&#10;height:11.900003pt;&#10;z-index:-12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28" o:spid="_x0000_s328" coordsize="8365,238" path="m,238l8364,238l8364,l,l,238l,238xe" style="position:absolute;&#10;left:1771;&#10;top:539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3986529</wp:posOffset>
                </wp:positionV>
                <wp:extent cx="5311775" cy="151130"/>
                <wp:effectExtent l="0" t="0" r="0" b="0"/>
                <wp:wrapNone/>
                <wp:docPr id="329" name="组合 3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30" name="组合 33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1" name="曲线 33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32" o:spid="_x0000_s332" coordorigin="1771,6277" coordsize="8365,238" style="position:absolute;&#10;margin-left:88.6pt;&#10;margin-top:313.9pt;&#10;width:418.25pt;&#10;height:11.900003pt;&#10;z-index:-12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33" o:spid="_x0000_s333" coordsize="8365,238" path="m,238l8364,238l8364,l,l,238l,238xe" style="position:absolute;&#10;left:1771;&#10;top:627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4126230</wp:posOffset>
                </wp:positionV>
                <wp:extent cx="5311775" cy="152400"/>
                <wp:effectExtent l="0" t="0" r="0" b="0"/>
                <wp:wrapNone/>
                <wp:docPr id="334" name="组合 3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35" name="组合 33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6" name="曲线 33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37" o:spid="_x0000_s337" coordorigin="1771,6498" coordsize="8365,240" style="position:absolute;&#10;margin-left:88.6pt;&#10;margin-top:324.9pt;&#10;width:418.25pt;&#10;height:12.0pt;&#10;z-index:-12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38" o:spid="_x0000_s338" coordsize="8365,240" path="m,239l8364,239l8364,l,l,239l,239xe" style="position:absolute;&#10;left:1771;&#10;top:6498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4278629</wp:posOffset>
                </wp:positionV>
                <wp:extent cx="5311775" cy="151130"/>
                <wp:effectExtent l="0" t="0" r="0" b="0"/>
                <wp:wrapNone/>
                <wp:docPr id="339" name="组合 3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40" name="组合 34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41" name="曲线 34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2" o:spid="_x0000_s342" coordorigin="1771,6737" coordsize="8365,238" style="position:absolute;&#10;margin-left:88.6pt;&#10;margin-top:336.9pt;&#10;width:418.25pt;&#10;height:11.900003pt;&#10;z-index:-11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43" o:spid="_x0000_s343" coordsize="8365,238" path="m,238l8364,238l8364,l,l,238l,238xe" style="position:absolute;&#10;left:1771;&#10;top:673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4429125</wp:posOffset>
                </wp:positionV>
                <wp:extent cx="5311775" cy="151130"/>
                <wp:effectExtent l="0" t="0" r="0" b="0"/>
                <wp:wrapNone/>
                <wp:docPr id="344" name="组合 3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45" name="组合 34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46" name="曲线 34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7" o:spid="_x0000_s347" coordorigin="1771,6975" coordsize="8365,238" style="position:absolute;&#10;margin-left:88.6pt;&#10;margin-top:348.75pt;&#10;width:418.25pt;&#10;height:11.900003pt;&#10;z-index:-11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48" o:spid="_x0000_s348" coordsize="8365,238" path="m,238l8364,238l8364,l,l,238l,238xe" style="position:absolute;&#10;left:1771;&#10;top:697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4580255</wp:posOffset>
                </wp:positionV>
                <wp:extent cx="5311775" cy="151130"/>
                <wp:effectExtent l="0" t="0" r="0" b="0"/>
                <wp:wrapNone/>
                <wp:docPr id="349" name="组合 3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50" name="组合 35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51" name="曲线 35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52" o:spid="_x0000_s352" coordorigin="1771,7213" coordsize="8365,238" style="position:absolute;&#10;margin-left:88.6pt;&#10;margin-top:360.65pt;&#10;width:418.25pt;&#10;height:11.900003pt;&#10;z-index:-11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53" o:spid="_x0000_s353" coordsize="8365,238" path="m,238l8364,238l8364,l,l,238l,238xe" style="position:absolute;&#10;left:1771;&#10;top:7213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4731384</wp:posOffset>
                </wp:positionV>
                <wp:extent cx="5311775" cy="151130"/>
                <wp:effectExtent l="0" t="0" r="0" b="0"/>
                <wp:wrapNone/>
                <wp:docPr id="354" name="组合 3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55" name="组合 35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56" name="曲线 35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57" o:spid="_x0000_s357" coordorigin="1771,7450" coordsize="8365,238" style="position:absolute;&#10;margin-left:88.6pt;&#10;margin-top:372.55pt;&#10;width:418.25pt;&#10;height:11.900003pt;&#10;z-index:-11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58" o:spid="_x0000_s358" coordsize="8365,238" path="m,238l8364,238l8364,l,l,238l,238xe" style="position:absolute;&#10;left:1771;&#10;top:7450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4881880</wp:posOffset>
                </wp:positionV>
                <wp:extent cx="5311775" cy="151129"/>
                <wp:effectExtent l="0" t="0" r="0" b="0"/>
                <wp:wrapNone/>
                <wp:docPr id="359" name="组合 3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60" name="组合 36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61" name="曲线 36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2" o:spid="_x0000_s362" coordorigin="1771,7687" coordsize="8365,237" style="position:absolute;&#10;margin-left:88.6pt;&#10;margin-top:384.4pt;&#10;width:418.25pt;&#10;height:11.899981pt;&#10;z-index:-11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63" o:spid="_x0000_s363" coordsize="8365,237" path="m,237l8364,237l8364,l,l,237l,237xe" style="position:absolute;&#10;left:1771;&#10;top:7687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5033010</wp:posOffset>
                </wp:positionV>
                <wp:extent cx="5311775" cy="151129"/>
                <wp:effectExtent l="0" t="0" r="0" b="0"/>
                <wp:wrapNone/>
                <wp:docPr id="364" name="组合 3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65" name="组合 36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66" name="曲线 36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7" o:spid="_x0000_s367" coordorigin="1771,7925" coordsize="8365,237" style="position:absolute;&#10;margin-left:88.6pt;&#10;margin-top:396.3pt;&#10;width:418.25pt;&#10;height:11.899981pt;&#10;z-index:-11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68" o:spid="_x0000_s368" coordsize="8365,237" path="m,237l8364,237l8364,l,l,237l,237xe" style="position:absolute;&#10;left:1771;&#10;top:792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5183505</wp:posOffset>
                </wp:positionV>
                <wp:extent cx="5311775" cy="151129"/>
                <wp:effectExtent l="0" t="0" r="0" b="0"/>
                <wp:wrapNone/>
                <wp:docPr id="369" name="组合 3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0" name="组合 37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71" name="曲线 37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72" o:spid="_x0000_s372" coordorigin="1771,8162" coordsize="8365,237" style="position:absolute;&#10;margin-left:88.6pt;&#10;margin-top:408.14996pt;&#10;width:418.25pt;&#10;height:11.899981pt;&#10;z-index:-11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73" o:spid="_x0000_s373" coordsize="8365,237" path="m,237l8364,237l8364,l,l,237l,237xe" style="position:absolute;&#10;left:1771;&#10;top:8162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5342890</wp:posOffset>
                </wp:positionV>
                <wp:extent cx="5311775" cy="152400"/>
                <wp:effectExtent l="0" t="0" r="0" b="0"/>
                <wp:wrapNone/>
                <wp:docPr id="374" name="组合 3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5" name="组合 37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76" name="曲线 37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77" o:spid="_x0000_s377" coordorigin="1771,8414" coordsize="8365,240" style="position:absolute;&#10;margin-left:88.6pt;&#10;margin-top:420.7pt;&#10;width:418.25pt;&#10;height:12.0pt;&#10;z-index:-11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78" o:spid="_x0000_s378" coordsize="8365,240" path="m,239l8364,239l8364,l,l,239l,239xe" style="position:absolute;&#10;left:1771;&#10;top:8414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7171690</wp:posOffset>
                </wp:positionV>
                <wp:extent cx="5311775" cy="151129"/>
                <wp:effectExtent l="0" t="0" r="0" b="0"/>
                <wp:wrapNone/>
                <wp:docPr id="379" name="组合 3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0" name="组合 38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1" name="曲线 38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82" o:spid="_x0000_s382" coordorigin="1771,11294" coordsize="8365,237" style="position:absolute;&#10;margin-left:88.6pt;&#10;margin-top:564.7pt;&#10;width:418.25pt;&#10;height:11.899981pt;&#10;z-index:-11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83" o:spid="_x0000_s383" coordsize="8365,237" path="m,237l8364,237l8364,l,l,237l,237xe" style="position:absolute;&#10;left:1771;&#10;top:1129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7322819</wp:posOffset>
                </wp:positionV>
                <wp:extent cx="5311775" cy="151129"/>
                <wp:effectExtent l="0" t="0" r="0" b="0"/>
                <wp:wrapNone/>
                <wp:docPr id="384" name="组合 3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5" name="组合 38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6" name="曲线 38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87" o:spid="_x0000_s387" coordorigin="1771,11531" coordsize="8365,237" style="position:absolute;&#10;margin-left:88.6pt;&#10;margin-top:576.6pt;&#10;width:418.25pt;&#10;height:11.899981pt;&#10;z-index:-11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88" o:spid="_x0000_s388" coordsize="8365,237" path="m,237l8364,237l8364,l,l,237l,237xe" style="position:absolute;&#10;left:1771;&#10;top:1153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7473315</wp:posOffset>
                </wp:positionV>
                <wp:extent cx="5311775" cy="151129"/>
                <wp:effectExtent l="0" t="0" r="0" b="0"/>
                <wp:wrapNone/>
                <wp:docPr id="389" name="组合 3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0" name="组合 39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91" name="曲线 39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92" o:spid="_x0000_s392" coordorigin="1771,11768" coordsize="8365,237" style="position:absolute;&#10;margin-left:88.6pt;&#10;margin-top:588.45pt;&#10;width:418.25pt;&#10;height:11.899981pt;&#10;z-index:-10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93" o:spid="_x0000_s393" coordsize="8365,237" path="m,237l8364,237l8364,l,l,237l,237xe" style="position:absolute;&#10;left:1771;&#10;top:1176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7624444</wp:posOffset>
                </wp:positionV>
                <wp:extent cx="5311775" cy="151129"/>
                <wp:effectExtent l="0" t="0" r="0" b="0"/>
                <wp:wrapNone/>
                <wp:docPr id="394" name="组合 3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5" name="组合 39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96" name="曲线 39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97" o:spid="_x0000_s397" coordorigin="1771,12006" coordsize="8365,237" style="position:absolute;&#10;margin-left:88.6pt;&#10;margin-top:600.35pt;&#10;width:418.25pt;&#10;height:11.899981pt;&#10;z-index:-10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398" o:spid="_x0000_s398" coordsize="8365,237" path="m,237l8364,237l8364,l,l,237l,237xe" style="position:absolute;&#10;left:1771;&#10;top:1200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7774940</wp:posOffset>
                </wp:positionV>
                <wp:extent cx="5311775" cy="151129"/>
                <wp:effectExtent l="0" t="0" r="0" b="0"/>
                <wp:wrapNone/>
                <wp:docPr id="399" name="组合 3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00" name="组合 40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01" name="曲线 40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02" o:spid="_x0000_s402" coordorigin="1771,12244" coordsize="8365,237" style="position:absolute;&#10;margin-left:88.6pt;&#10;margin-top:612.2pt;&#10;width:418.25pt;&#10;height:11.899981pt;&#10;z-index:-10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03" o:spid="_x0000_s403" coordsize="8365,237" path="m,237l8364,237l8364,l,l,237l,237xe" style="position:absolute;&#10;left:1771;&#10;top:1224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7937499</wp:posOffset>
                </wp:positionV>
                <wp:extent cx="5311775" cy="151129"/>
                <wp:effectExtent l="0" t="0" r="0" b="0"/>
                <wp:wrapNone/>
                <wp:docPr id="404" name="组合 4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05" name="组合 40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06" name="曲线 40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07" o:spid="_x0000_s407" coordorigin="1771,12499" coordsize="8365,237" style="position:absolute;&#10;margin-left:88.6pt;&#10;margin-top:625.0pt;&#10;width:418.25pt;&#10;height:11.899981pt;&#10;z-index:-10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08" o:spid="_x0000_s408" coordsize="8365,237" path="m,237l8364,237l8364,l,l,237l,237xe" style="position:absolute;&#10;left:1771;&#10;top:1249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8077200</wp:posOffset>
                </wp:positionV>
                <wp:extent cx="5311775" cy="151129"/>
                <wp:effectExtent l="0" t="0" r="0" b="0"/>
                <wp:wrapNone/>
                <wp:docPr id="409" name="组合 4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10" name="组合 41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11" name="曲线 41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12" o:spid="_x0000_s412" coordorigin="1771,12720" coordsize="8365,237" style="position:absolute;&#10;margin-left:88.6pt;&#10;margin-top:636.0pt;&#10;width:418.25pt;&#10;height:11.899981pt;&#10;z-index:-10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13" o:spid="_x0000_s413" coordsize="8365,237" path="m,237l8364,237l8364,l,l,237l,237xe" style="position:absolute;&#10;left:1771;&#10;top:1272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8227695</wp:posOffset>
                </wp:positionV>
                <wp:extent cx="5311775" cy="152400"/>
                <wp:effectExtent l="0" t="0" r="0" b="0"/>
                <wp:wrapNone/>
                <wp:docPr id="414" name="组合 4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15" name="组合 41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16" name="曲线 41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17" o:spid="_x0000_s417" coordorigin="1771,12956" coordsize="8365,240" style="position:absolute;&#10;margin-left:88.6pt;&#10;margin-top:647.85pt;&#10;width:418.25pt;&#10;height:12.0pt;&#10;z-index:-10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18" o:spid="_x0000_s418" coordsize="8365,240" path="m,239l8364,239l8364,l,l,239l,239xe" style="position:absolute;&#10;left:1771;&#10;top:12956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8783319</wp:posOffset>
                </wp:positionV>
                <wp:extent cx="5311775" cy="151129"/>
                <wp:effectExtent l="0" t="0" r="0" b="0"/>
                <wp:wrapNone/>
                <wp:docPr id="419" name="组合 4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0" name="组合 42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21" name="曲线 42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22" o:spid="_x0000_s422" coordorigin="1771,13831" coordsize="8365,237" style="position:absolute;&#10;margin-left:88.6pt;&#10;margin-top:691.6pt;&#10;width:418.25pt;&#10;height:11.899981pt;&#10;z-index:-10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23" o:spid="_x0000_s423" coordsize="8365,237" path="m,237l8364,237l8364,l,l,237l,237xe" style="position:absolute;&#10;left:1771;&#10;top:1383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8927465</wp:posOffset>
                </wp:positionV>
                <wp:extent cx="5311775" cy="151129"/>
                <wp:effectExtent l="0" t="0" r="0" b="0"/>
                <wp:wrapNone/>
                <wp:docPr id="424" name="组合 4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5" name="组合 42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26" name="曲线 42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27" o:spid="_x0000_s427" coordorigin="1771,14059" coordsize="8365,237" style="position:absolute;&#10;margin-left:88.6pt;&#10;margin-top:702.95pt;&#10;width:418.25pt;&#10;height:11.899981pt;&#10;z-index:-10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28" o:spid="_x0000_s428" coordsize="8365,237" path="m,237l8364,237l8364,l,l,237l,237xe" style="position:absolute;&#10;left:1771;&#10;top:1405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9077960</wp:posOffset>
                </wp:positionV>
                <wp:extent cx="5311775" cy="151129"/>
                <wp:effectExtent l="0" t="0" r="0" b="0"/>
                <wp:wrapNone/>
                <wp:docPr id="429" name="组合 4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30" name="组合 43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31" name="曲线 43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32" o:spid="_x0000_s432" coordorigin="1771,14295" coordsize="8365,237" style="position:absolute;&#10;margin-left:88.6pt;&#10;margin-top:714.8pt;&#10;width:418.25pt;&#10;height:11.899981pt;&#10;z-index:-10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33" o:spid="_x0000_s433" coordsize="8365,237" path="m,237l8364,237l8364,l,l,237l,237xe" style="position:absolute;&#10;left:1771;&#10;top:1429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9229090</wp:posOffset>
                </wp:positionV>
                <wp:extent cx="5311775" cy="151129"/>
                <wp:effectExtent l="0" t="0" r="0" b="0"/>
                <wp:wrapNone/>
                <wp:docPr id="434" name="组合 4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35" name="组合 43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36" name="曲线 43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37" o:spid="_x0000_s437" coordorigin="1771,14534" coordsize="8365,237" style="position:absolute;&#10;margin-left:88.6pt;&#10;margin-top:726.7pt;&#10;width:418.25pt;&#10;height:11.899981pt;&#10;z-index:-10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38" o:spid="_x0000_s438" coordsize="8365,237" path="m,237l8364,237l8364,l,l,237l,237xe" style="position:absolute;&#10;left:1771;&#10;top:1453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rFonts w:ascii="宋体" w:eastAsia="宋体" w:cs="宋体"/>
          <w:b/>
          <w:color w:val="FF0000"/>
          <w:spacing w:val="-1"/>
          <w:sz w:val="28"/>
          <w:szCs w:val="28"/>
        </w:rPr>
        <w:t>添加</w:t>
      </w:r>
      <w:r>
        <w:rPr>
          <w:rFonts w:ascii="宋体" w:eastAsia="宋体" w:cs="宋体"/>
          <w:b/>
          <w:spacing w:val="-3"/>
          <w:sz w:val="28"/>
          <w:szCs w:val="28"/>
        </w:rPr>
        <w:t>暂存区</w:t>
      </w:r>
    </w:p>
    <w:p>
      <w:pPr>
        <w:spacing w:line="260" w:lineRule="exact"/>
      </w:pPr>
    </w:p>
    <w:p>
      <w:pPr>
        <w:pStyle w:val="17"/>
        <w:numPr>
          <w:ilvl w:val="1"/>
          <w:numId w:val="1"/>
        </w:numPr>
        <w:tabs>
          <w:tab w:val="left" w:pos="818"/>
        </w:tabs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将工作区的文件添加到暂存区</w:t>
      </w:r>
    </w:p>
    <w:p>
      <w:pPr>
        <w:spacing w:line="232" w:lineRule="exact"/>
        <w:rPr>
          <w:lang w:eastAsia="zh-CN"/>
        </w:rPr>
      </w:pPr>
    </w:p>
    <w:p>
      <w:pPr>
        <w:pStyle w:val="17"/>
        <w:spacing w:line="374" w:lineRule="auto"/>
        <w:ind w:left="119"/>
        <w:rPr>
          <w:rFonts w:ascii="宋体" w:eastAsia="宋体" w:cs="宋体"/>
          <w:b/>
        </w:rPr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2"/>
        </w:rPr>
        <w:t>）基本</w:t>
      </w:r>
      <w:r>
        <w:rPr>
          <w:rFonts w:ascii="宋体" w:eastAsia="宋体" w:cs="宋体"/>
          <w:b/>
        </w:rPr>
        <w:t>语法</w:t>
      </w:r>
    </w:p>
    <w:p>
      <w:pPr>
        <w:pStyle w:val="17"/>
        <w:spacing w:line="374" w:lineRule="auto"/>
        <w:ind w:left="119"/>
        <w:rPr>
          <w:rFonts w:ascii="宋体" w:eastAsia="宋体" w:cs="宋体"/>
          <w:b/>
          <w:spacing w:val="7"/>
        </w:rPr>
      </w:pPr>
      <w:r>
        <w:rPr>
          <w:rFonts w:ascii="Times New Roman" w:eastAsia="Times New Roman" w:cs="Times New Roman" w:hAnsi="Times New Roman"/>
          <w:b/>
          <w:spacing w:val="2"/>
        </w:rPr>
        <w:t xml:space="preserve">git </w:t>
      </w:r>
      <w:r>
        <w:rPr>
          <w:rFonts w:ascii="Times New Roman" w:eastAsia="Times New Roman" w:cs="Times New Roman" w:hAnsi="Times New Roman"/>
          <w:b/>
          <w:color w:val="FF0000"/>
          <w:spacing w:val="4"/>
        </w:rPr>
        <w:t>add</w:t>
      </w:r>
      <w:r>
        <w:rPr>
          <w:rFonts w:ascii="Times New Roman" w:eastAsia="Times New Roman" w:cs="Times New Roman" w:hAnsi="Times New Roman"/>
          <w:b/>
          <w:spacing w:val="2"/>
        </w:rPr>
        <w:t xml:space="preserve"> </w:t>
      </w:r>
      <w:r>
        <w:rPr>
          <w:rFonts w:ascii="宋体" w:eastAsia="宋体" w:cs="宋体"/>
          <w:b/>
          <w:spacing w:val="7"/>
        </w:rPr>
        <w:t>文件名</w:t>
      </w:r>
    </w:p>
    <w:p>
      <w:pPr>
        <w:pStyle w:val="17"/>
        <w:spacing w:line="374" w:lineRule="auto"/>
        <w:ind w:left="119"/>
        <w:rPr>
          <w:rFonts w:ascii="宋体" w:eastAsia="宋体" w:cs="宋体"/>
          <w:b/>
          <w:spacing w:val="7"/>
        </w:rPr>
      </w:pP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案例实操</w:t>
      </w:r>
    </w:p>
    <w:p>
      <w:pPr>
        <w:pStyle w:val="17"/>
        <w:spacing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8"/>
        </w:rPr>
        <w:t xml:space="preserve">$ </w:t>
      </w:r>
      <w:r>
        <w:rPr>
          <w:b/>
          <w:color w:val="FF0000"/>
          <w:w w:val="138"/>
        </w:rPr>
        <w:t>git</w:t>
      </w:r>
      <w:r>
        <w:rPr>
          <w:b/>
          <w:w w:val="138"/>
        </w:rPr>
        <w:t xml:space="preserve"> </w:t>
      </w:r>
      <w:r>
        <w:rPr>
          <w:b/>
          <w:color w:val="FF0000"/>
          <w:w w:val="138"/>
        </w:rPr>
        <w:t>add</w:t>
      </w:r>
      <w:r>
        <w:rPr>
          <w:b/>
          <w:spacing w:val="11"/>
          <w:w w:val="138"/>
        </w:rPr>
        <w:t xml:space="preserve"> </w:t>
      </w:r>
      <w:r>
        <w:rPr>
          <w:b/>
          <w:color w:val="FF0000"/>
          <w:w w:val="138"/>
        </w:rPr>
        <w:t>hello.txt</w:t>
      </w:r>
    </w:p>
    <w:p>
      <w:pPr>
        <w:pStyle w:val="17"/>
        <w:spacing w:line="235" w:lineRule="auto"/>
        <w:ind w:left="118"/>
      </w:pPr>
      <w:r>
        <w:rPr>
          <w:w w:val="138"/>
        </w:rPr>
        <w:t>warning:</w:t>
      </w:r>
      <w:r>
        <w:rPr>
          <w:spacing w:val="2"/>
          <w:w w:val="138"/>
        </w:rPr>
        <w:t xml:space="preserve"> </w:t>
      </w:r>
      <w:r>
        <w:rPr>
          <w:w w:val="138"/>
        </w:rPr>
        <w:t>LF</w:t>
      </w:r>
      <w:r>
        <w:rPr>
          <w:spacing w:val="2"/>
          <w:w w:val="138"/>
        </w:rPr>
        <w:t xml:space="preserve"> </w:t>
      </w:r>
      <w:r>
        <w:rPr>
          <w:w w:val="138"/>
        </w:rPr>
        <w:t>will</w:t>
      </w:r>
      <w:r>
        <w:rPr>
          <w:spacing w:val="3"/>
          <w:w w:val="138"/>
        </w:rPr>
        <w:t xml:space="preserve"> </w:t>
      </w:r>
      <w:r>
        <w:rPr>
          <w:w w:val="138"/>
        </w:rPr>
        <w:t>be</w:t>
      </w:r>
      <w:r>
        <w:rPr>
          <w:spacing w:val="2"/>
          <w:w w:val="138"/>
        </w:rPr>
        <w:t xml:space="preserve"> </w:t>
      </w:r>
      <w:r>
        <w:rPr>
          <w:w w:val="138"/>
        </w:rPr>
        <w:t>replaced</w:t>
      </w:r>
      <w:r>
        <w:rPr>
          <w:spacing w:val="3"/>
          <w:w w:val="138"/>
        </w:rPr>
        <w:t xml:space="preserve"> </w:t>
      </w:r>
      <w:r>
        <w:rPr>
          <w:w w:val="138"/>
        </w:rPr>
        <w:t>by</w:t>
      </w:r>
      <w:r>
        <w:rPr>
          <w:spacing w:val="2"/>
          <w:w w:val="138"/>
        </w:rPr>
        <w:t xml:space="preserve"> </w:t>
      </w:r>
      <w:r>
        <w:rPr>
          <w:w w:val="138"/>
        </w:rPr>
        <w:t>CRLF</w:t>
      </w:r>
      <w:r>
        <w:rPr>
          <w:spacing w:val="3"/>
          <w:w w:val="138"/>
        </w:rPr>
        <w:t xml:space="preserve"> </w:t>
      </w:r>
      <w:r>
        <w:rPr>
          <w:w w:val="138"/>
        </w:rPr>
        <w:t>in</w:t>
      </w:r>
      <w:r>
        <w:rPr>
          <w:spacing w:val="2"/>
          <w:w w:val="138"/>
        </w:rPr>
        <w:t xml:space="preserve"> </w:t>
      </w:r>
      <w:r>
        <w:rPr>
          <w:w w:val="138"/>
        </w:rPr>
        <w:t>hello.txt.</w:t>
      </w:r>
    </w:p>
    <w:p>
      <w:pPr>
        <w:pStyle w:val="17"/>
        <w:spacing w:line="235" w:lineRule="auto"/>
        <w:ind w:left="118" w:right="120"/>
      </w:pPr>
      <w:r>
        <w:rPr>
          <w:w w:val="142"/>
        </w:rPr>
        <w:t>The</w:t>
      </w:r>
      <w:r>
        <w:rPr>
          <w:spacing w:val="2"/>
          <w:w w:val="142"/>
        </w:rPr>
        <w:t xml:space="preserve">  </w:t>
      </w:r>
      <w:r>
        <w:rPr>
          <w:w w:val="142"/>
        </w:rPr>
        <w:t>file</w:t>
      </w:r>
      <w:r>
        <w:rPr>
          <w:spacing w:val="3"/>
          <w:w w:val="142"/>
        </w:rPr>
        <w:t xml:space="preserve">  </w:t>
      </w:r>
      <w:r>
        <w:rPr>
          <w:w w:val="142"/>
        </w:rPr>
        <w:t>will</w:t>
      </w:r>
      <w:r>
        <w:rPr>
          <w:spacing w:val="2"/>
          <w:w w:val="142"/>
        </w:rPr>
        <w:t xml:space="preserve">  </w:t>
      </w:r>
      <w:r>
        <w:rPr>
          <w:w w:val="142"/>
        </w:rPr>
        <w:t>have</w:t>
      </w:r>
      <w:r>
        <w:rPr>
          <w:spacing w:val="3"/>
          <w:w w:val="142"/>
        </w:rPr>
        <w:t xml:space="preserve">  </w:t>
      </w:r>
      <w:r>
        <w:rPr>
          <w:w w:val="142"/>
        </w:rPr>
        <w:t>its</w:t>
      </w:r>
      <w:r>
        <w:rPr>
          <w:spacing w:val="3"/>
          <w:w w:val="142"/>
        </w:rPr>
        <w:t xml:space="preserve">  </w:t>
      </w:r>
      <w:r>
        <w:rPr>
          <w:w w:val="142"/>
        </w:rPr>
        <w:t>original</w:t>
      </w:r>
      <w:r>
        <w:rPr>
          <w:spacing w:val="2"/>
          <w:w w:val="142"/>
        </w:rPr>
        <w:t xml:space="preserve">  </w:t>
      </w:r>
      <w:r>
        <w:rPr>
          <w:w w:val="142"/>
        </w:rPr>
        <w:t>line</w:t>
      </w:r>
      <w:r>
        <w:rPr>
          <w:spacing w:val="3"/>
          <w:w w:val="142"/>
        </w:rPr>
        <w:t xml:space="preserve">  </w:t>
      </w:r>
      <w:r>
        <w:rPr>
          <w:w w:val="142"/>
        </w:rPr>
        <w:t>endings</w:t>
      </w:r>
      <w:r>
        <w:rPr>
          <w:spacing w:val="2"/>
          <w:w w:val="142"/>
        </w:rPr>
        <w:t xml:space="preserve">  </w:t>
      </w:r>
      <w:r>
        <w:rPr>
          <w:w w:val="142"/>
        </w:rPr>
        <w:t>in</w:t>
      </w:r>
      <w:r>
        <w:rPr>
          <w:spacing w:val="3"/>
          <w:w w:val="142"/>
        </w:rPr>
        <w:t xml:space="preserve">  </w:t>
      </w:r>
      <w:r>
        <w:rPr>
          <w:w w:val="142"/>
        </w:rPr>
        <w:t>your</w:t>
      </w:r>
      <w:r>
        <w:rPr>
          <w:spacing w:val="3"/>
          <w:w w:val="142"/>
        </w:rPr>
        <w:t xml:space="preserve">  </w:t>
      </w:r>
      <w:r>
        <w:rPr>
          <w:w w:val="142"/>
        </w:rPr>
        <w:t xml:space="preserve">working </w:t>
      </w:r>
      <w:r>
        <w:rPr>
          <w:spacing w:val="1"/>
          <w:w w:val="145"/>
        </w:rPr>
        <w:t>director</w:t>
      </w:r>
      <w:r>
        <w:rPr>
          <w:w w:val="145"/>
        </w:rPr>
        <w:t>y.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50"/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查看状态（检测到暂存区有新文件）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8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>
      <w:pPr>
        <w:pStyle w:val="17"/>
        <w:spacing w:line="473" w:lineRule="auto"/>
        <w:ind w:left="118" w:right="6410"/>
      </w:pPr>
      <w:r>
        <w:rPr>
          <w:w w:val="116"/>
        </w:rPr>
        <w:t>On branch</w:t>
      </w:r>
      <w:r>
        <w:rPr>
          <w:spacing w:val="13"/>
          <w:w w:val="116"/>
        </w:rPr>
        <w:t xml:space="preserve"> </w:t>
      </w:r>
      <w:r>
        <w:rPr>
          <w:w w:val="116"/>
        </w:rPr>
        <w:t xml:space="preserve">master </w:t>
      </w:r>
      <w:r>
        <w:rPr>
          <w:w w:val="121"/>
        </w:rPr>
        <w:t>No commits</w:t>
      </w:r>
      <w:r>
        <w:rPr>
          <w:spacing w:val="12"/>
          <w:w w:val="121"/>
        </w:rPr>
        <w:t xml:space="preserve"> </w:t>
      </w:r>
      <w:r>
        <w:rPr>
          <w:w w:val="121"/>
        </w:rPr>
        <w:t>yet</w:t>
      </w:r>
    </w:p>
    <w:p>
      <w:pPr>
        <w:pStyle w:val="17"/>
        <w:spacing w:line="235" w:lineRule="auto"/>
        <w:ind w:left="118"/>
      </w:pPr>
      <w:r>
        <w:rPr>
          <w:w w:val="123"/>
        </w:rPr>
        <w:t>Changes to be</w:t>
      </w:r>
      <w:r>
        <w:rPr>
          <w:spacing w:val="10"/>
          <w:w w:val="123"/>
        </w:rPr>
        <w:t xml:space="preserve"> </w:t>
      </w:r>
      <w:r>
        <w:rPr>
          <w:w w:val="123"/>
        </w:rPr>
        <w:t>committed:</w:t>
      </w:r>
    </w:p>
    <w:p>
      <w:pPr>
        <w:pStyle w:val="17"/>
        <w:ind w:left="329"/>
      </w:pPr>
      <w:r>
        <w:rPr>
          <w:w w:val="143"/>
        </w:rPr>
        <w:t>(use "git rm --cached &lt;file&gt;..." to</w:t>
      </w:r>
      <w:r>
        <w:rPr>
          <w:spacing w:val="5"/>
          <w:w w:val="143"/>
        </w:rPr>
        <w:t xml:space="preserve"> </w:t>
      </w:r>
      <w:r>
        <w:rPr>
          <w:w w:val="143"/>
        </w:rPr>
        <w:t>unstage)</w:t>
      </w:r>
    </w:p>
    <w:p>
      <w:pPr>
        <w:spacing w:line="234" w:lineRule="exact"/>
      </w:pPr>
    </w:p>
    <w:p>
      <w:pPr>
        <w:pStyle w:val="17"/>
        <w:ind w:left="960"/>
      </w:pPr>
      <w:r>
        <w:rPr>
          <w:color w:val="00BF00"/>
          <w:w w:val="154"/>
        </w:rPr>
        <w:t>new</w:t>
      </w:r>
      <w:r>
        <w:rPr>
          <w:w w:val="154"/>
        </w:rPr>
        <w:t xml:space="preserve"> </w:t>
      </w:r>
      <w:r>
        <w:rPr>
          <w:color w:val="00BF00"/>
          <w:w w:val="154"/>
        </w:rPr>
        <w:t>file:</w:t>
      </w:r>
      <w:r>
        <w:rPr>
          <w:spacing w:val="3"/>
          <w:w w:val="154"/>
        </w:rPr>
        <w:t xml:space="preserve">   </w:t>
      </w:r>
      <w:r>
        <w:rPr>
          <w:color w:val="00BF00"/>
          <w:w w:val="154"/>
        </w:rPr>
        <w:t>hello.txt</w:t>
      </w:r>
    </w:p>
    <w:p>
      <w:pPr>
        <w:pStyle w:val="17"/>
        <w:numPr>
          <w:ilvl w:val="0"/>
          <w:numId w:val="1"/>
        </w:numPr>
        <w:tabs>
          <w:tab w:val="left" w:pos="609"/>
        </w:tabs>
        <w:spacing w:before="149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color w:val="FF0000"/>
          <w:spacing w:val="-1"/>
          <w:sz w:val="28"/>
          <w:szCs w:val="28"/>
        </w:rPr>
        <w:t>提交</w:t>
      </w:r>
      <w:r>
        <w:rPr>
          <w:rFonts w:ascii="宋体" w:eastAsia="宋体" w:cs="宋体"/>
          <w:b/>
          <w:spacing w:val="-3"/>
          <w:sz w:val="28"/>
          <w:szCs w:val="28"/>
        </w:rPr>
        <w:t>本地库</w:t>
      </w:r>
    </w:p>
    <w:p>
      <w:pPr>
        <w:spacing w:line="259" w:lineRule="exact"/>
      </w:pPr>
    </w:p>
    <w:p>
      <w:pPr>
        <w:pStyle w:val="17"/>
        <w:numPr>
          <w:ilvl w:val="1"/>
          <w:numId w:val="1"/>
        </w:numPr>
        <w:tabs>
          <w:tab w:val="left" w:pos="818"/>
        </w:tabs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将暂存区的文件提交到本地库</w:t>
      </w:r>
    </w:p>
    <w:p>
      <w:pPr>
        <w:spacing w:line="222" w:lineRule="exact"/>
        <w:rPr>
          <w:lang w:eastAsia="zh-CN"/>
        </w:rPr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基本语法</w:t>
      </w:r>
    </w:p>
    <w:p>
      <w:pPr>
        <w:spacing w:line="195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git</w:t>
      </w:r>
      <w:r>
        <w:rPr>
          <w:rFonts w:ascii="Times New Roman" w:eastAsia="Times New Roman" w:cs="Times New Roman" w:hAnsi="Times New Roman"/>
          <w:b/>
          <w:spacing w:val="13"/>
        </w:rPr>
        <w:t xml:space="preserve"> </w:t>
      </w:r>
      <w:r>
        <w:rPr>
          <w:rFonts w:ascii="Times New Roman" w:eastAsia="Times New Roman" w:cs="Times New Roman" w:hAnsi="Times New Roman"/>
          <w:b/>
          <w:color w:val="FF0000"/>
        </w:rPr>
        <w:t>commit</w:t>
      </w:r>
      <w:r>
        <w:rPr>
          <w:rFonts w:ascii="Times New Roman" w:eastAsia="Times New Roman" w:cs="Times New Roman" w:hAnsi="Times New Roman"/>
          <w:b/>
          <w:spacing w:val="13"/>
        </w:rPr>
        <w:t xml:space="preserve"> </w:t>
      </w:r>
      <w:r>
        <w:rPr>
          <w:rFonts w:ascii="Times New Roman" w:eastAsia="Times New Roman" w:cs="Times New Roman" w:hAnsi="Times New Roman"/>
          <w:b/>
        </w:rPr>
        <w:t>-m</w:t>
      </w:r>
      <w:r>
        <w:rPr>
          <w:rFonts w:ascii="Times New Roman" w:eastAsia="Times New Roman" w:cs="Times New Roman" w:hAnsi="Times New Roman"/>
          <w:b/>
          <w:spacing w:val="13"/>
        </w:rPr>
        <w:t xml:space="preserve"> </w:t>
      </w:r>
      <w:r>
        <w:rPr>
          <w:rFonts w:ascii="Times New Roman" w:eastAsia="Times New Roman" w:cs="Times New Roman" w:hAnsi="Times New Roman"/>
          <w:b/>
        </w:rPr>
        <w:t>"</w:t>
      </w:r>
      <w:r>
        <w:rPr>
          <w:rFonts w:ascii="宋体" w:eastAsia="宋体" w:cs="宋体"/>
          <w:b/>
        </w:rPr>
        <w:t>日志信息</w:t>
      </w:r>
      <w:r>
        <w:rPr>
          <w:rFonts w:ascii="Times New Roman" w:eastAsia="Times New Roman" w:cs="Times New Roman" w:hAnsi="Times New Roman"/>
          <w:b/>
        </w:rPr>
        <w:t>"</w:t>
      </w:r>
      <w:r>
        <w:rPr>
          <w:rFonts w:ascii="Times New Roman" w:eastAsia="Times New Roman" w:cs="Times New Roman" w:hAnsi="Times New Roman"/>
          <w:b/>
          <w:spacing w:val="13"/>
        </w:rPr>
        <w:t xml:space="preserve"> </w:t>
      </w:r>
      <w:r>
        <w:rPr>
          <w:rFonts w:ascii="宋体" w:eastAsia="宋体" w:cs="宋体"/>
          <w:b/>
        </w:rPr>
        <w:t>文件名</w:t>
      </w:r>
    </w:p>
    <w:p>
      <w:pPr>
        <w:spacing w:line="195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案例实操</w:t>
      </w:r>
    </w:p>
    <w:p>
      <w:pPr>
        <w:pStyle w:val="17"/>
        <w:spacing w:before="82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 w:right="2183"/>
      </w:pPr>
      <w:r>
        <w:rPr>
          <w:w w:val="127"/>
        </w:rPr>
        <w:t>$</w:t>
      </w:r>
      <w:r>
        <w:rPr>
          <w:spacing w:val="4"/>
          <w:w w:val="127"/>
        </w:rPr>
        <w:t xml:space="preserve"> </w:t>
      </w:r>
      <w:r>
        <w:rPr>
          <w:b/>
          <w:color w:val="FF0000"/>
          <w:w w:val="127"/>
        </w:rPr>
        <w:t>git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commit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-m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"my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first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commit"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hello.txt</w:t>
      </w:r>
      <w:r>
        <w:rPr>
          <w:b/>
          <w:w w:val="127"/>
        </w:rPr>
        <w:t xml:space="preserve"> </w:t>
      </w:r>
      <w:r>
        <w:rPr>
          <w:w w:val="138"/>
        </w:rPr>
        <w:t>warning: LF will be replaced by CRLF in</w:t>
      </w:r>
      <w:r>
        <w:rPr>
          <w:spacing w:val="7"/>
          <w:w w:val="138"/>
        </w:rPr>
        <w:t xml:space="preserve"> </w:t>
      </w:r>
      <w:r>
        <w:rPr>
          <w:w w:val="138"/>
        </w:rPr>
        <w:t>hello.txt.</w:t>
      </w:r>
    </w:p>
    <w:p>
      <w:pPr>
        <w:pStyle w:val="17"/>
        <w:spacing w:line="235" w:lineRule="auto"/>
        <w:ind w:left="118" w:right="120"/>
      </w:pPr>
      <w:r>
        <w:rPr>
          <w:w w:val="142"/>
        </w:rPr>
        <w:t>The</w:t>
      </w:r>
      <w:r>
        <w:rPr>
          <w:spacing w:val="2"/>
          <w:w w:val="142"/>
        </w:rPr>
        <w:t xml:space="preserve">  </w:t>
      </w:r>
      <w:r>
        <w:rPr>
          <w:w w:val="142"/>
        </w:rPr>
        <w:t>file</w:t>
      </w:r>
      <w:r>
        <w:rPr>
          <w:spacing w:val="3"/>
          <w:w w:val="142"/>
        </w:rPr>
        <w:t xml:space="preserve">  </w:t>
      </w:r>
      <w:r>
        <w:rPr>
          <w:w w:val="142"/>
        </w:rPr>
        <w:t>will</w:t>
      </w:r>
      <w:r>
        <w:rPr>
          <w:spacing w:val="2"/>
          <w:w w:val="142"/>
        </w:rPr>
        <w:t xml:space="preserve">  </w:t>
      </w:r>
      <w:r>
        <w:rPr>
          <w:w w:val="142"/>
        </w:rPr>
        <w:t>have</w:t>
      </w:r>
      <w:r>
        <w:rPr>
          <w:spacing w:val="3"/>
          <w:w w:val="142"/>
        </w:rPr>
        <w:t xml:space="preserve">  </w:t>
      </w:r>
      <w:r>
        <w:rPr>
          <w:w w:val="142"/>
        </w:rPr>
        <w:t>its</w:t>
      </w:r>
      <w:r>
        <w:rPr>
          <w:spacing w:val="3"/>
          <w:w w:val="142"/>
        </w:rPr>
        <w:t xml:space="preserve">  </w:t>
      </w:r>
      <w:r>
        <w:rPr>
          <w:w w:val="142"/>
        </w:rPr>
        <w:t>original</w:t>
      </w:r>
      <w:r>
        <w:rPr>
          <w:spacing w:val="2"/>
          <w:w w:val="142"/>
        </w:rPr>
        <w:t xml:space="preserve">  </w:t>
      </w:r>
      <w:r>
        <w:rPr>
          <w:w w:val="142"/>
        </w:rPr>
        <w:t>line</w:t>
      </w:r>
      <w:r>
        <w:rPr>
          <w:spacing w:val="3"/>
          <w:w w:val="142"/>
        </w:rPr>
        <w:t xml:space="preserve">  </w:t>
      </w:r>
      <w:r>
        <w:rPr>
          <w:w w:val="142"/>
        </w:rPr>
        <w:t>endings</w:t>
      </w:r>
      <w:r>
        <w:rPr>
          <w:spacing w:val="2"/>
          <w:w w:val="142"/>
        </w:rPr>
        <w:t xml:space="preserve">  </w:t>
      </w:r>
      <w:r>
        <w:rPr>
          <w:w w:val="142"/>
        </w:rPr>
        <w:t>in</w:t>
      </w:r>
      <w:r>
        <w:rPr>
          <w:spacing w:val="3"/>
          <w:w w:val="142"/>
        </w:rPr>
        <w:t xml:space="preserve">  </w:t>
      </w:r>
      <w:r>
        <w:rPr>
          <w:w w:val="142"/>
        </w:rPr>
        <w:t>your</w:t>
      </w:r>
      <w:r>
        <w:rPr>
          <w:spacing w:val="3"/>
          <w:w w:val="142"/>
        </w:rPr>
        <w:t xml:space="preserve">  </w:t>
      </w:r>
      <w:r>
        <w:rPr>
          <w:w w:val="142"/>
        </w:rPr>
        <w:t xml:space="preserve">working </w:t>
      </w:r>
      <w:r>
        <w:rPr>
          <w:spacing w:val="1"/>
          <w:w w:val="145"/>
        </w:rPr>
        <w:t>director</w:t>
      </w:r>
      <w:r>
        <w:rPr>
          <w:w w:val="145"/>
        </w:rPr>
        <w:t>y.</w:t>
      </w:r>
    </w:p>
    <w:p>
      <w:pPr>
        <w:pStyle w:val="17"/>
        <w:spacing w:line="235" w:lineRule="auto"/>
        <w:ind w:left="118"/>
      </w:pPr>
      <w:r>
        <w:rPr>
          <w:w w:val="133"/>
        </w:rPr>
        <w:t>[master (root-commit) 86366fa] my first</w:t>
      </w:r>
      <w:r>
        <w:rPr>
          <w:spacing w:val="8"/>
          <w:w w:val="133"/>
        </w:rPr>
        <w:t xml:space="preserve"> </w:t>
      </w:r>
      <w:r>
        <w:rPr>
          <w:w w:val="133"/>
        </w:rPr>
        <w:t>commit</w:t>
      </w:r>
    </w:p>
    <w:p>
      <w:pPr>
        <w:pStyle w:val="17"/>
        <w:spacing w:line="235" w:lineRule="auto"/>
        <w:ind w:left="223" w:right="4288"/>
      </w:pPr>
      <w:r>
        <w:rPr>
          <w:w w:val="139"/>
        </w:rPr>
        <w:t xml:space="preserve">1 file changed, 16 insertions(+) </w:t>
      </w:r>
      <w:r>
        <w:rPr>
          <w:w w:val="130"/>
        </w:rPr>
        <w:t>create mode 100644</w:t>
      </w:r>
      <w:r>
        <w:rPr>
          <w:spacing w:val="6"/>
          <w:w w:val="130"/>
        </w:rPr>
        <w:t xml:space="preserve"> </w:t>
      </w:r>
      <w:r>
        <w:rPr>
          <w:w w:val="130"/>
        </w:rPr>
        <w:t>hello.txt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52"/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查看状态（没有文件需要提交）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b/>
          <w:color w:val="FF0000"/>
          <w:w w:val="136"/>
        </w:rPr>
        <w:t>$</w:t>
      </w:r>
      <w:r>
        <w:rPr>
          <w:b/>
          <w:w w:val="136"/>
        </w:rPr>
        <w:t xml:space="preserve">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>
      <w:pPr>
        <w:pStyle w:val="17"/>
        <w:spacing w:line="235" w:lineRule="auto"/>
        <w:ind w:left="118"/>
      </w:pPr>
      <w:r>
        <w:rPr>
          <w:w w:val="119"/>
        </w:rPr>
        <w:t>On branch</w:t>
      </w:r>
      <w:r>
        <w:rPr>
          <w:spacing w:val="15"/>
          <w:w w:val="119"/>
        </w:rPr>
        <w:t xml:space="preserve"> </w:t>
      </w:r>
      <w:r>
        <w:rPr>
          <w:w w:val="119"/>
        </w:rPr>
        <w:t>master</w:t>
      </w:r>
    </w:p>
    <w:p>
      <w:pPr>
        <w:pStyle w:val="17"/>
        <w:ind w:left="118"/>
      </w:pPr>
      <w:r>
        <w:rPr>
          <w:w w:val="134"/>
        </w:rPr>
        <w:t>nothing to commit, working tree</w:t>
      </w:r>
      <w:r>
        <w:rPr>
          <w:spacing w:val="1"/>
          <w:w w:val="134"/>
        </w:rPr>
        <w:t xml:space="preserve"> </w:t>
      </w:r>
      <w:r>
        <w:rPr>
          <w:w w:val="134"/>
        </w:rPr>
        <w:t>clean</w:t>
      </w:r>
    </w:p>
    <w:p>
      <w:pPr>
        <w:sectPr>
          <w:pgSz w:w="11906" w:h="16838"/>
          <w:pgMar w:top="1823" w:right="1619" w:bottom="1445" w:left="1682" w:header="1823" w:footer="1445" w:gutter="0"/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609"/>
        </w:tabs>
        <w:spacing w:before="121"/>
        <w:rPr>
          <w:rFonts w:ascii="Times New Roman" w:eastAsia="Times New Roman" w:cs="Times New Roman" w:hAnsi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298" distR="114298" simplePos="0" relativeHeight="9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1536700</wp:posOffset>
                </wp:positionV>
                <wp:extent cx="5311775" cy="151130"/>
                <wp:effectExtent l="0" t="0" r="0" b="0"/>
                <wp:wrapNone/>
                <wp:docPr id="439" name="组合 4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40" name="组合 44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41" name="曲线 44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2" o:spid="_x0000_s442" coordorigin="1771,2419" coordsize="8365,238" style="position:absolute;&#10;margin-left:88.6pt;&#10;margin-top:120.99999pt;&#10;width:418.25pt;&#10;height:11.900003pt;&#10;z-index:-9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43" o:spid="_x0000_s443" coordsize="8365,238" path="m,238l8364,238l8364,l,l,238l,238xe" style="position:absolute;&#10;left:1771;&#10;top:241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1687194</wp:posOffset>
                </wp:positionV>
                <wp:extent cx="5311775" cy="151130"/>
                <wp:effectExtent l="0" t="0" r="0" b="0"/>
                <wp:wrapNone/>
                <wp:docPr id="444" name="组合 4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45" name="组合 44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46" name="曲线 44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7" o:spid="_x0000_s447" coordorigin="1771,2657" coordsize="8365,238" style="position:absolute;&#10;margin-left:88.6pt;&#10;margin-top:132.85pt;&#10;width:418.25pt;&#10;height:11.900003pt;&#10;z-index:-9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48" o:spid="_x0000_s448" coordsize="8365,238" path="m,238l8364,238l8364,l,l,238l,238xe" style="position:absolute;&#10;left:1771;&#10;top:265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1838325</wp:posOffset>
                </wp:positionV>
                <wp:extent cx="5311775" cy="151130"/>
                <wp:effectExtent l="0" t="0" r="0" b="0"/>
                <wp:wrapNone/>
                <wp:docPr id="449" name="组合 4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0" name="组合 45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51" name="曲线 45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52" o:spid="_x0000_s452" coordorigin="1771,2895" coordsize="8365,238" style="position:absolute;&#10;margin-left:88.6pt;&#10;margin-top:144.75pt;&#10;width:418.25pt;&#10;height:11.900003pt;&#10;z-index:-9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53" o:spid="_x0000_s453" coordsize="8365,238" path="m,238l8364,238l8364,l,l,238l,238xe" style="position:absolute;&#10;left:1771;&#10;top:289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1988820</wp:posOffset>
                </wp:positionV>
                <wp:extent cx="5311775" cy="151130"/>
                <wp:effectExtent l="0" t="0" r="0" b="0"/>
                <wp:wrapNone/>
                <wp:docPr id="454" name="组合 4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5" name="组合 45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56" name="曲线 45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57" o:spid="_x0000_s457" coordorigin="1771,3132" coordsize="8365,238" style="position:absolute;&#10;margin-left:88.6pt;&#10;margin-top:156.6pt;&#10;width:418.25pt;&#10;height:11.900003pt;&#10;z-index:-9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58" o:spid="_x0000_s458" coordsize="8365,238" path="m,238l8364,238l8364,l,l,238l,238xe" style="position:absolute;&#10;left:1771;&#10;top:313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2139950</wp:posOffset>
                </wp:positionV>
                <wp:extent cx="5311775" cy="151130"/>
                <wp:effectExtent l="0" t="0" r="0" b="0"/>
                <wp:wrapNone/>
                <wp:docPr id="459" name="组合 4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60" name="组合 46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61" name="曲线 46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62" o:spid="_x0000_s462" coordorigin="1771,3370" coordsize="8365,238" style="position:absolute;&#10;margin-left:88.6pt;&#10;margin-top:168.5pt;&#10;width:418.25pt;&#10;height:11.900003pt;&#10;z-index:-9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63" o:spid="_x0000_s463" coordsize="8365,238" path="m,238l8364,238l8364,l,l,238l,238xe" style="position:absolute;&#10;left:1771;&#10;top:3370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2291080</wp:posOffset>
                </wp:positionV>
                <wp:extent cx="5311775" cy="151130"/>
                <wp:effectExtent l="0" t="0" r="0" b="0"/>
                <wp:wrapNone/>
                <wp:docPr id="464" name="组合 4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65" name="组合 46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66" name="曲线 46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67" o:spid="_x0000_s467" coordorigin="1771,3607" coordsize="8365,238" style="position:absolute;&#10;margin-left:88.6pt;&#10;margin-top:180.4pt;&#10;width:418.25pt;&#10;height:11.900003pt;&#10;z-index:-9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68" o:spid="_x0000_s468" coordsize="8365,238" path="m,238l8364,238l8364,l,l,238l,238xe" style="position:absolute;&#10;left:1771;&#10;top:360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2441575</wp:posOffset>
                </wp:positionV>
                <wp:extent cx="5311775" cy="152400"/>
                <wp:effectExtent l="0" t="0" r="0" b="0"/>
                <wp:wrapNone/>
                <wp:docPr id="469" name="组合 4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70" name="组合 470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71" name="曲线 471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72" o:spid="_x0000_s472" coordorigin="1771,3845" coordsize="8365,240" style="position:absolute;&#10;margin-left:88.6pt;&#10;margin-top:192.25002pt;&#10;width:418.25pt;&#10;height:12.0pt;&#10;z-index:-9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73" o:spid="_x0000_s473" coordsize="8365,240" path="m,239l8364,239l8364,l,l,239l,239xe" style="position:absolute;&#10;left:1771;&#10;top:3845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2593975</wp:posOffset>
                </wp:positionV>
                <wp:extent cx="5311775" cy="151130"/>
                <wp:effectExtent l="0" t="0" r="0" b="0"/>
                <wp:wrapNone/>
                <wp:docPr id="474" name="组合 4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75" name="组合 47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76" name="曲线 47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77" o:spid="_x0000_s477" coordorigin="1771,4085" coordsize="8365,238" style="position:absolute;&#10;margin-left:88.6pt;&#10;margin-top:204.25002pt;&#10;width:418.25pt;&#10;height:11.900003pt;&#10;z-index:-9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78" o:spid="_x0000_s478" coordsize="8365,238" path="m,238l8364,238l8364,l,l,238l,238xe" style="position:absolute;&#10;left:1771;&#10;top:408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2745104</wp:posOffset>
                </wp:positionV>
                <wp:extent cx="5311775" cy="151130"/>
                <wp:effectExtent l="0" t="0" r="0" b="0"/>
                <wp:wrapNone/>
                <wp:docPr id="479" name="组合 4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80" name="组合 48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81" name="曲线 48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82" o:spid="_x0000_s482" coordorigin="1771,4322" coordsize="8365,238" style="position:absolute;&#10;margin-left:88.6pt;&#10;margin-top:216.15pt;&#10;width:418.25pt;&#10;height:11.900003pt;&#10;z-index:-9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83" o:spid="_x0000_s483" coordsize="8365,238" path="m,238l8364,238l8364,l,l,238l,238xe" style="position:absolute;&#10;left:1771;&#10;top:432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2898140</wp:posOffset>
                </wp:positionV>
                <wp:extent cx="5311775" cy="151130"/>
                <wp:effectExtent l="0" t="0" r="0" b="0"/>
                <wp:wrapNone/>
                <wp:docPr id="484" name="组合 4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85" name="组合 48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86" name="曲线 48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87" o:spid="_x0000_s487" coordorigin="1771,4564" coordsize="8365,238" style="position:absolute;&#10;margin-left:88.6pt;&#10;margin-top:228.2pt;&#10;width:418.25pt;&#10;height:11.900003pt;&#10;z-index:-9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88" o:spid="_x0000_s488" coordsize="8365,238" path="m,238l8364,238l8364,l,l,238l,238xe" style="position:absolute;&#10;left:1771;&#10;top:4564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3046729</wp:posOffset>
                </wp:positionV>
                <wp:extent cx="5311775" cy="151130"/>
                <wp:effectExtent l="0" t="0" r="0" b="0"/>
                <wp:wrapNone/>
                <wp:docPr id="489" name="组合 4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90" name="组合 49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91" name="曲线 49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92" o:spid="_x0000_s492" coordorigin="1771,4797" coordsize="8365,238" style="position:absolute;&#10;margin-left:88.6pt;&#10;margin-top:239.9pt;&#10;width:418.25pt;&#10;height:11.900003pt;&#10;z-index:-8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93" o:spid="_x0000_s493" coordsize="8365,238" path="m,238l8364,238l8364,l,l,238l,238xe" style="position:absolute;&#10;left:1771;&#10;top:479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3197860</wp:posOffset>
                </wp:positionV>
                <wp:extent cx="5311775" cy="151130"/>
                <wp:effectExtent l="0" t="0" r="0" b="0"/>
                <wp:wrapNone/>
                <wp:docPr id="494" name="组合 4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95" name="组合 49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96" name="曲线 49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97" o:spid="_x0000_s497" coordorigin="1771,5036" coordsize="8365,238" style="position:absolute;&#10;margin-left:88.6pt;&#10;margin-top:251.80002pt;&#10;width:418.25pt;&#10;height:11.900003pt;&#10;z-index:-8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498" o:spid="_x0000_s498" coordsize="8365,238" path="m,238l8364,238l8364,l,l,238l,238xe" style="position:absolute;&#10;left:1771;&#10;top:5036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3348990</wp:posOffset>
                </wp:positionV>
                <wp:extent cx="5311775" cy="151130"/>
                <wp:effectExtent l="0" t="0" r="0" b="0"/>
                <wp:wrapNone/>
                <wp:docPr id="499" name="组合 4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00" name="组合 50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01" name="曲线 50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02" o:spid="_x0000_s502" coordorigin="1771,5274" coordsize="8365,238" style="position:absolute;&#10;margin-left:88.6pt;&#10;margin-top:263.7pt;&#10;width:418.25pt;&#10;height:11.900003pt;&#10;z-index:-8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03" o:spid="_x0000_s503" coordsize="8365,238" path="m,238l8364,238l8364,l,l,238l,238xe" style="position:absolute;&#10;left:1771;&#10;top:5274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3499485</wp:posOffset>
                </wp:positionV>
                <wp:extent cx="5311775" cy="151130"/>
                <wp:effectExtent l="0" t="0" r="0" b="0"/>
                <wp:wrapNone/>
                <wp:docPr id="504" name="组合 5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05" name="组合 50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06" name="曲线 50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07" o:spid="_x0000_s507" coordorigin="1771,5510" coordsize="8365,238" style="position:absolute;&#10;margin-left:88.6pt;&#10;margin-top:275.55pt;&#10;width:418.25pt;&#10;height:11.900003pt;&#10;z-index:-8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08" o:spid="_x0000_s508" coordsize="8365,238" path="m,238l8364,238l8364,l,l,238l,238xe" style="position:absolute;&#10;left:1771;&#10;top:5510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3650615</wp:posOffset>
                </wp:positionV>
                <wp:extent cx="5311775" cy="152400"/>
                <wp:effectExtent l="0" t="0" r="0" b="0"/>
                <wp:wrapNone/>
                <wp:docPr id="509" name="组合 5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10" name="组合 510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11" name="曲线 511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12" o:spid="_x0000_s512" coordorigin="1771,5749" coordsize="8365,240" style="position:absolute;&#10;margin-left:88.6pt;&#10;margin-top:287.45pt;&#10;width:418.25pt;&#10;height:12.0pt;&#10;z-index:-8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13" o:spid="_x0000_s513" coordsize="8365,240" path="m,239l8364,239l8364,l,l,239l,239xe" style="position:absolute;&#10;left:1771;&#10;top:5749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3803015</wp:posOffset>
                </wp:positionV>
                <wp:extent cx="5311775" cy="151130"/>
                <wp:effectExtent l="0" t="0" r="0" b="0"/>
                <wp:wrapNone/>
                <wp:docPr id="514" name="组合 5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15" name="组合 51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16" name="曲线 51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17" o:spid="_x0000_s517" coordorigin="1771,5989" coordsize="8365,238" style="position:absolute;&#10;margin-left:88.6pt;&#10;margin-top:299.45pt;&#10;width:418.25pt;&#10;height:11.900003pt;&#10;z-index:-8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18" o:spid="_x0000_s518" coordsize="8365,238" path="m,238l8364,238l8364,l,l,238l,238xe" style="position:absolute;&#10;left:1771;&#10;top:598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3954145</wp:posOffset>
                </wp:positionV>
                <wp:extent cx="5311775" cy="151130"/>
                <wp:effectExtent l="0" t="0" r="0" b="0"/>
                <wp:wrapNone/>
                <wp:docPr id="519" name="组合 5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20" name="组合 52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21" name="曲线 52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22" o:spid="_x0000_s522" coordorigin="1771,6226" coordsize="8365,238" style="position:absolute;&#10;margin-left:88.6pt;&#10;margin-top:311.35pt;&#10;width:418.25pt;&#10;height:11.900003pt;&#10;z-index:-8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23" o:spid="_x0000_s523" coordsize="8365,238" path="m,238l8364,238l8364,l,l,238l,238xe" style="position:absolute;&#10;left:1771;&#10;top:6226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4104640</wp:posOffset>
                </wp:positionV>
                <wp:extent cx="5311775" cy="151130"/>
                <wp:effectExtent l="0" t="0" r="0" b="0"/>
                <wp:wrapNone/>
                <wp:docPr id="524" name="组合 5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25" name="组合 52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26" name="曲线 52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27" o:spid="_x0000_s527" coordorigin="1771,6464" coordsize="8365,238" style="position:absolute;&#10;margin-left:88.6pt;&#10;margin-top:323.2pt;&#10;width:418.25pt;&#10;height:11.900003pt;&#10;z-index:-8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28" o:spid="_x0000_s528" coordsize="8365,238" path="m,238l8364,238l8364,l,l,238l,238xe" style="position:absolute;&#10;left:1771;&#10;top:6464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4652009</wp:posOffset>
                </wp:positionV>
                <wp:extent cx="5311775" cy="151130"/>
                <wp:effectExtent l="0" t="0" r="0" b="0"/>
                <wp:wrapNone/>
                <wp:docPr id="529" name="组合 5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30" name="组合 53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31" name="曲线 53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32" o:spid="_x0000_s532" coordorigin="1771,7325" coordsize="8365,238" style="position:absolute;&#10;margin-left:88.6pt;&#10;margin-top:366.3pt;&#10;width:418.25pt;&#10;height:11.900003pt;&#10;z-index:-8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33" o:spid="_x0000_s533" coordsize="8365,238" path="m,238l8364,238l8364,l,l,238l,238xe" style="position:absolute;&#10;left:1771;&#10;top:732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4802505</wp:posOffset>
                </wp:positionV>
                <wp:extent cx="5311775" cy="151130"/>
                <wp:effectExtent l="0" t="0" r="0" b="0"/>
                <wp:wrapNone/>
                <wp:docPr id="534" name="组合 5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35" name="组合 53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36" name="曲线 53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37" o:spid="_x0000_s537" coordorigin="1771,7562" coordsize="8365,238" style="position:absolute;&#10;margin-left:88.6pt;&#10;margin-top:378.15pt;&#10;width:418.25pt;&#10;height:11.900003pt;&#10;z-index:-8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38" o:spid="_x0000_s538" coordsize="8365,238" path="m,238l8364,238l8364,l,l,238l,238xe" style="position:absolute;&#10;left:1771;&#10;top:756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4959350</wp:posOffset>
                </wp:positionV>
                <wp:extent cx="5311775" cy="151129"/>
                <wp:effectExtent l="0" t="0" r="0" b="0"/>
                <wp:wrapNone/>
                <wp:docPr id="539" name="组合 5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40" name="组合 54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41" name="曲线 54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2" o:spid="_x0000_s542" coordorigin="1771,7810" coordsize="8365,237" style="position:absolute;&#10;margin-left:88.6pt;&#10;margin-top:390.50003pt;&#10;width:418.25pt;&#10;height:11.899981pt;&#10;z-index:-7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43" o:spid="_x0000_s543" coordsize="8365,237" path="m,237l8364,237l8364,l,l,237l,237xe" style="position:absolute;&#10;left:1771;&#10;top:781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5104765</wp:posOffset>
                </wp:positionV>
                <wp:extent cx="5311775" cy="151129"/>
                <wp:effectExtent l="0" t="0" r="0" b="0"/>
                <wp:wrapNone/>
                <wp:docPr id="544" name="组合 5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45" name="组合 54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46" name="曲线 54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7" o:spid="_x0000_s547" coordorigin="1771,8039" coordsize="8365,237" style="position:absolute;&#10;margin-left:88.6pt;&#10;margin-top:401.95pt;&#10;width:418.25pt;&#10;height:11.899981pt;&#10;z-index:-7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48" o:spid="_x0000_s548" coordsize="8365,237" path="m,237l8364,237l8364,l,l,237l,237xe" style="position:absolute;&#10;left:1771;&#10;top:803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5255895</wp:posOffset>
                </wp:positionV>
                <wp:extent cx="5311775" cy="152400"/>
                <wp:effectExtent l="0" t="0" r="0" b="0"/>
                <wp:wrapNone/>
                <wp:docPr id="549" name="组合 5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50" name="组合 550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51" name="曲线 551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52" o:spid="_x0000_s552" coordorigin="1771,8277" coordsize="8365,240" style="position:absolute;&#10;margin-left:88.6pt;&#10;margin-top:413.85pt;&#10;width:418.25pt;&#10;height:12.0pt;&#10;z-index:-7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53" o:spid="_x0000_s553" coordsize="8365,240" path="m,239l8364,239l8364,l,l,239l,239xe" style="position:absolute;&#10;left:1771;&#10;top:8277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5408295</wp:posOffset>
                </wp:positionV>
                <wp:extent cx="5311775" cy="151129"/>
                <wp:effectExtent l="0" t="0" r="0" b="0"/>
                <wp:wrapNone/>
                <wp:docPr id="554" name="组合 5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55" name="组合 55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56" name="曲线 55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57" o:spid="_x0000_s557" coordorigin="1771,8517" coordsize="8365,237" style="position:absolute;&#10;margin-left:88.6pt;&#10;margin-top:425.85pt;&#10;width:418.25pt;&#10;height:11.899981pt;&#10;z-index:-7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58" o:spid="_x0000_s558" coordsize="8365,237" path="m,237l8364,237l8364,l,l,237l,237xe" style="position:absolute;&#10;left:1771;&#10;top:8517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5558790</wp:posOffset>
                </wp:positionV>
                <wp:extent cx="5311775" cy="151129"/>
                <wp:effectExtent l="0" t="0" r="0" b="0"/>
                <wp:wrapNone/>
                <wp:docPr id="559" name="组合 5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0" name="组合 56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61" name="曲线 56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62" o:spid="_x0000_s562" coordorigin="1771,8754" coordsize="8365,237" style="position:absolute;&#10;margin-left:88.6pt;&#10;margin-top:437.7pt;&#10;width:418.25pt;&#10;height:11.899981pt;&#10;z-index:-7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63" o:spid="_x0000_s563" coordsize="8365,237" path="m,237l8364,237l8364,l,l,237l,237xe" style="position:absolute;&#10;left:1771;&#10;top:875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5709920</wp:posOffset>
                </wp:positionV>
                <wp:extent cx="5311775" cy="151129"/>
                <wp:effectExtent l="0" t="0" r="0" b="0"/>
                <wp:wrapNone/>
                <wp:docPr id="564" name="组合 5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5" name="组合 56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66" name="曲线 56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67" o:spid="_x0000_s567" coordorigin="1771,8992" coordsize="8365,237" style="position:absolute;&#10;margin-left:88.6pt;&#10;margin-top:449.60004pt;&#10;width:418.25pt;&#10;height:11.899981pt;&#10;z-index:-7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68" o:spid="_x0000_s568" coordsize="8365,237" path="m,237l8364,237l8364,l,l,237l,237xe" style="position:absolute;&#10;left:1771;&#10;top:8992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5860415</wp:posOffset>
                </wp:positionV>
                <wp:extent cx="5311775" cy="151129"/>
                <wp:effectExtent l="0" t="0" r="0" b="0"/>
                <wp:wrapNone/>
                <wp:docPr id="569" name="组合 5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70" name="组合 57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1" name="曲线 57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72" o:spid="_x0000_s572" coordorigin="1771,9229" coordsize="8365,237" style="position:absolute;&#10;margin-left:88.6pt;&#10;margin-top:461.45pt;&#10;width:418.25pt;&#10;height:11.899981pt;&#10;z-index:-7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73" o:spid="_x0000_s573" coordsize="8365,237" path="m,237l8364,237l8364,l,l,237l,237xe" style="position:absolute;&#10;left:1771;&#10;top:922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6011545</wp:posOffset>
                </wp:positionV>
                <wp:extent cx="5311775" cy="151129"/>
                <wp:effectExtent l="0" t="0" r="0" b="0"/>
                <wp:wrapNone/>
                <wp:docPr id="574" name="组合 5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75" name="组合 57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6" name="曲线 57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77" o:spid="_x0000_s577" coordorigin="1771,9467" coordsize="8365,237" style="position:absolute;&#10;margin-left:88.6pt;&#10;margin-top:473.35pt;&#10;width:418.25pt;&#10;height:11.899981pt;&#10;z-index:-7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78" o:spid="_x0000_s578" coordsize="8365,237" path="m,237l8364,237l8364,l,l,237l,237xe" style="position:absolute;&#10;left:1771;&#10;top:9467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6162675</wp:posOffset>
                </wp:positionV>
                <wp:extent cx="5311775" cy="151129"/>
                <wp:effectExtent l="0" t="0" r="0" b="0"/>
                <wp:wrapNone/>
                <wp:docPr id="579" name="组合 5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80" name="组合 58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81" name="曲线 58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82" o:spid="_x0000_s582" coordorigin="1771,9704" coordsize="8365,237" style="position:absolute;&#10;margin-left:88.6pt;&#10;margin-top:485.24997pt;&#10;width:418.25pt;&#10;height:11.899981pt;&#10;z-index:-7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83" o:spid="_x0000_s583" coordsize="8365,237" path="m,237l8364,237l8364,l,l,237l,237xe" style="position:absolute;&#10;left:1771;&#10;top:970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6709410</wp:posOffset>
                </wp:positionV>
                <wp:extent cx="5311775" cy="151129"/>
                <wp:effectExtent l="0" t="0" r="0" b="0"/>
                <wp:wrapNone/>
                <wp:docPr id="584" name="组合 5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85" name="组合 58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86" name="曲线 58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87" o:spid="_x0000_s587" coordorigin="1771,10565" coordsize="8365,237" style="position:absolute;&#10;margin-left:88.6pt;&#10;margin-top:528.3pt;&#10;width:418.25pt;&#10;height:11.899981pt;&#10;z-index:-7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88" o:spid="_x0000_s588" coordsize="8365,237" path="m,237l8364,237l8364,l,l,237l,237xe" style="position:absolute;&#10;left:1771;&#10;top:1056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6860540</wp:posOffset>
                </wp:positionV>
                <wp:extent cx="5311775" cy="151129"/>
                <wp:effectExtent l="0" t="0" r="0" b="0"/>
                <wp:wrapNone/>
                <wp:docPr id="589" name="组合 5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90" name="组合 59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91" name="曲线 59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92" o:spid="_x0000_s592" coordorigin="1771,10804" coordsize="8365,237" style="position:absolute;&#10;margin-left:88.6pt;&#10;margin-top:540.2pt;&#10;width:418.25pt;&#10;height:11.899981pt;&#10;z-index:-6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93" o:spid="_x0000_s593" coordsize="8365,237" path="m,237l8364,237l8364,l,l,237l,237xe" style="position:absolute;&#10;left:1771;&#10;top:1080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7019290</wp:posOffset>
                </wp:positionV>
                <wp:extent cx="5311775" cy="152400"/>
                <wp:effectExtent l="0" t="0" r="0" b="0"/>
                <wp:wrapNone/>
                <wp:docPr id="594" name="组合 5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95" name="组合 59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96" name="曲线 59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97" o:spid="_x0000_s597" coordorigin="1771,11054" coordsize="8365,240" style="position:absolute;&#10;margin-left:88.6pt;&#10;margin-top:552.7pt;&#10;width:418.25pt;&#10;height:12.0pt;&#10;z-index:-6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598" o:spid="_x0000_s598" coordsize="8365,240" path="m,239l8364,239l8364,l,l,239l,239xe" style="position:absolute;&#10;left:1771;&#10;top:11054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7172325</wp:posOffset>
                </wp:positionV>
                <wp:extent cx="5311775" cy="151129"/>
                <wp:effectExtent l="0" t="0" r="0" b="0"/>
                <wp:wrapNone/>
                <wp:docPr id="599" name="组合 5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00" name="组合 60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01" name="曲线 60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02" o:spid="_x0000_s602" coordorigin="1771,11295" coordsize="8365,237" style="position:absolute;&#10;margin-left:88.6pt;&#10;margin-top:564.75pt;&#10;width:418.25pt;&#10;height:11.899981pt;&#10;z-index:-6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03" o:spid="_x0000_s603" coordsize="8365,237" path="m,237l8364,237l8364,l,l,237l,237xe" style="position:absolute;&#10;left:1771;&#10;top:1129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7315200</wp:posOffset>
                </wp:positionV>
                <wp:extent cx="5311775" cy="151129"/>
                <wp:effectExtent l="0" t="0" r="0" b="0"/>
                <wp:wrapNone/>
                <wp:docPr id="604" name="组合 6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05" name="组合 60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06" name="曲线 60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07" o:spid="_x0000_s607" coordorigin="1771,11520" coordsize="8365,237" style="position:absolute;&#10;margin-left:88.6pt;&#10;margin-top:576.0pt;&#10;width:418.25pt;&#10;height:11.899981pt;&#10;z-index:-6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08" o:spid="_x0000_s608" coordsize="8365,237" path="m,237l8364,237l8364,l,l,237l,237xe" style="position:absolute;&#10;left:1771;&#10;top:1152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7868920</wp:posOffset>
                </wp:positionV>
                <wp:extent cx="5311775" cy="151129"/>
                <wp:effectExtent l="0" t="0" r="0" b="0"/>
                <wp:wrapNone/>
                <wp:docPr id="609" name="组合 6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10" name="组合 61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11" name="曲线 61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12" o:spid="_x0000_s612" coordorigin="1771,12391" coordsize="8365,237" style="position:absolute;&#10;margin-left:88.6pt;&#10;margin-top:619.6pt;&#10;width:418.25pt;&#10;height:11.899981pt;&#10;z-index:-6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13" o:spid="_x0000_s613" coordsize="8365,237" path="m,237l8364,237l8364,l,l,237l,237xe" style="position:absolute;&#10;left:1771;&#10;top:1239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8013064</wp:posOffset>
                </wp:positionV>
                <wp:extent cx="5311775" cy="151129"/>
                <wp:effectExtent l="0" t="0" r="0" b="0"/>
                <wp:wrapNone/>
                <wp:docPr id="614" name="组合 6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15" name="组合 61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16" name="曲线 61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17" o:spid="_x0000_s617" coordorigin="1771,12619" coordsize="8365,237" style="position:absolute;&#10;margin-left:88.6pt;&#10;margin-top:630.95pt;&#10;width:418.25pt;&#10;height:11.899981pt;&#10;z-index:-6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18" o:spid="_x0000_s618" coordsize="8365,237" path="m,237l8364,237l8364,l,l,237l,237xe" style="position:absolute;&#10;left:1771;&#10;top:1261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8163559</wp:posOffset>
                </wp:positionV>
                <wp:extent cx="5311775" cy="151129"/>
                <wp:effectExtent l="0" t="0" r="0" b="0"/>
                <wp:wrapNone/>
                <wp:docPr id="619" name="组合 6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20" name="组合 62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21" name="曲线 62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22" o:spid="_x0000_s622" coordorigin="1771,12855" coordsize="8365,237" style="position:absolute;&#10;margin-left:88.6pt;&#10;margin-top:642.8pt;&#10;width:418.25pt;&#10;height:11.899981pt;&#10;z-index:-6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23" o:spid="_x0000_s623" coordsize="8365,237" path="m,237l8364,237l8364,l,l,237l,237xe" style="position:absolute;&#10;left:1771;&#10;top:1285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8314690</wp:posOffset>
                </wp:positionV>
                <wp:extent cx="5311775" cy="151129"/>
                <wp:effectExtent l="0" t="0" r="0" b="0"/>
                <wp:wrapNone/>
                <wp:docPr id="624" name="组合 6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25" name="组合 62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26" name="曲线 62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27" o:spid="_x0000_s627" coordorigin="1771,13094" coordsize="8365,237" style="position:absolute;&#10;margin-left:88.6pt;&#10;margin-top:654.7pt;&#10;width:418.25pt;&#10;height:11.899981pt;&#10;z-index:-6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28" o:spid="_x0000_s628" coordsize="8365,237" path="m,237l8364,237l8364,l,l,237l,237xe" style="position:absolute;&#10;left:1771;&#10;top:1309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8465819</wp:posOffset>
                </wp:positionV>
                <wp:extent cx="5311775" cy="151129"/>
                <wp:effectExtent l="0" t="0" r="0" b="0"/>
                <wp:wrapNone/>
                <wp:docPr id="629" name="组合 6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30" name="组合 63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31" name="曲线 63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32" o:spid="_x0000_s632" coordorigin="1771,13331" coordsize="8365,237" style="position:absolute;&#10;margin-left:88.6pt;&#10;margin-top:666.6pt;&#10;width:418.25pt;&#10;height:11.899981pt;&#10;z-index:-6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33" o:spid="_x0000_s633" coordsize="8365,237" path="m,237l8364,237l8364,l,l,237l,237xe" style="position:absolute;&#10;left:1771;&#10;top:1333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8616315</wp:posOffset>
                </wp:positionV>
                <wp:extent cx="5311775" cy="152400"/>
                <wp:effectExtent l="0" t="0" r="0" b="0"/>
                <wp:wrapNone/>
                <wp:docPr id="634" name="组合 6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35" name="组合 63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36" name="曲线 63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37" o:spid="_x0000_s637" coordorigin="1771,13568" coordsize="8365,240" style="position:absolute;&#10;margin-left:88.6pt;&#10;margin-top:678.45pt;&#10;width:418.25pt;&#10;height:12.0pt;&#10;z-index:-6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38" o:spid="_x0000_s638" coordsize="8365,240" path="m,239l8364,239l8364,l,l,239l,239xe" style="position:absolute;&#10;left:1771;&#10;top:13568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8768715</wp:posOffset>
                </wp:positionV>
                <wp:extent cx="5311775" cy="151129"/>
                <wp:effectExtent l="0" t="0" r="0" b="0"/>
                <wp:wrapNone/>
                <wp:docPr id="639" name="组合 6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40" name="组合 64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41" name="曲线 64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42" o:spid="_x0000_s642" coordorigin="1771,13808" coordsize="8365,237" style="position:absolute;&#10;margin-left:88.6pt;&#10;margin-top:690.45pt;&#10;width:418.25pt;&#10;height:11.899981pt;&#10;z-index:-5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43" o:spid="_x0000_s643" coordsize="8365,237" path="m,237l8364,237l8364,l,l,237l,237xe" style="position:absolute;&#10;left:1771;&#10;top:1380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rFonts w:ascii="宋体" w:eastAsia="宋体" w:cs="宋体"/>
          <w:b/>
          <w:sz w:val="28"/>
          <w:szCs w:val="28"/>
        </w:rPr>
        <w:t>修改文件（</w:t>
      </w:r>
      <w:r>
        <w:rPr>
          <w:rFonts w:ascii="Times New Roman" w:eastAsia="Times New Roman" w:cs="Times New Roman" w:hAnsi="Times New Roman"/>
          <w:b/>
          <w:sz w:val="28"/>
          <w:szCs w:val="28"/>
        </w:rPr>
        <w:t>hello.txt</w:t>
      </w:r>
      <w:r>
        <w:rPr>
          <w:rFonts w:ascii="宋体" w:eastAsia="宋体" w:cs="宋体"/>
          <w:b/>
          <w:spacing w:val="-7"/>
          <w:sz w:val="28"/>
          <w:szCs w:val="28"/>
        </w:rPr>
        <w:t>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4"/>
        </w:rPr>
        <w:t xml:space="preserve">$ </w:t>
      </w:r>
      <w:r>
        <w:rPr>
          <w:b/>
          <w:color w:val="FF0000"/>
          <w:w w:val="134"/>
        </w:rPr>
        <w:t>vim</w:t>
      </w:r>
      <w:r>
        <w:rPr>
          <w:b/>
          <w:spacing w:val="13"/>
          <w:w w:val="134"/>
        </w:rPr>
        <w:t xml:space="preserve"> </w:t>
      </w:r>
      <w:r>
        <w:rPr>
          <w:b/>
          <w:color w:val="FF0000"/>
          <w:w w:val="134"/>
        </w:rPr>
        <w:t>hello.txt</w:t>
      </w:r>
    </w:p>
    <w:p>
      <w:pPr>
        <w:pStyle w:val="17"/>
        <w:spacing w:line="235" w:lineRule="auto"/>
        <w:ind w:left="118" w:right="3510"/>
        <w:rPr>
          <w:color w:val="FF0000"/>
          <w:w w:val="133"/>
        </w:rPr>
      </w:pPr>
      <w:r>
        <w:rPr>
          <w:w w:val="133"/>
        </w:rPr>
        <w:t xml:space="preserve">hello git! </w:t>
      </w:r>
      <w:r>
        <w:rPr>
          <w:color w:val="FF0000"/>
          <w:w w:val="133"/>
        </w:rPr>
        <w:t>222222222222</w:t>
      </w:r>
    </w:p>
    <w:p>
      <w:pPr>
        <w:pStyle w:val="17"/>
        <w:spacing w:line="235" w:lineRule="auto"/>
        <w:ind w:left="118" w:right="3510"/>
      </w:pPr>
      <w:r>
        <w:rPr>
          <w:w w:val="150"/>
        </w:rPr>
        <w:t>hello git!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>hello git!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>hello git!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>hello git!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</w:pPr>
      <w:r>
        <w:rPr>
          <w:w w:val="150"/>
        </w:rPr>
        <w:t xml:space="preserve">hello git! 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57"/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查看状态（检测到工作区有文件被修改）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>
      <w:pPr>
        <w:pStyle w:val="17"/>
        <w:spacing w:line="235" w:lineRule="auto"/>
        <w:ind w:left="118"/>
      </w:pPr>
      <w:r>
        <w:rPr>
          <w:w w:val="119"/>
        </w:rPr>
        <w:t>On branch</w:t>
      </w:r>
      <w:r>
        <w:rPr>
          <w:spacing w:val="15"/>
          <w:w w:val="119"/>
        </w:rPr>
        <w:t xml:space="preserve"> </w:t>
      </w:r>
      <w:r>
        <w:rPr>
          <w:w w:val="119"/>
        </w:rPr>
        <w:t>master</w:t>
      </w:r>
    </w:p>
    <w:p>
      <w:pPr>
        <w:pStyle w:val="17"/>
        <w:spacing w:line="235" w:lineRule="auto"/>
        <w:ind w:left="118"/>
      </w:pPr>
      <w:r>
        <w:rPr>
          <w:w w:val="127"/>
        </w:rPr>
        <w:t>Changes not staged for</w:t>
      </w:r>
      <w:r>
        <w:rPr>
          <w:spacing w:val="1"/>
          <w:w w:val="127"/>
        </w:rPr>
        <w:t xml:space="preserve"> </w:t>
      </w:r>
      <w:r>
        <w:rPr>
          <w:w w:val="127"/>
        </w:rPr>
        <w:t>commit:</w:t>
      </w:r>
    </w:p>
    <w:p>
      <w:pPr>
        <w:pStyle w:val="17"/>
        <w:spacing w:line="240" w:lineRule="auto"/>
        <w:ind w:left="329"/>
      </w:pPr>
      <w:r>
        <w:rPr>
          <w:w w:val="141"/>
        </w:rPr>
        <w:t>(use</w:t>
      </w:r>
      <w:r>
        <w:rPr>
          <w:spacing w:val="2"/>
          <w:w w:val="141"/>
        </w:rPr>
        <w:t xml:space="preserve"> </w:t>
      </w:r>
      <w:r>
        <w:rPr>
          <w:w w:val="141"/>
        </w:rPr>
        <w:t>"git</w:t>
      </w:r>
      <w:r>
        <w:rPr>
          <w:spacing w:val="2"/>
          <w:w w:val="141"/>
        </w:rPr>
        <w:t xml:space="preserve"> </w:t>
      </w:r>
      <w:r>
        <w:rPr>
          <w:w w:val="141"/>
        </w:rPr>
        <w:t>add</w:t>
      </w:r>
      <w:r>
        <w:rPr>
          <w:spacing w:val="3"/>
          <w:w w:val="141"/>
        </w:rPr>
        <w:t xml:space="preserve"> </w:t>
      </w:r>
      <w:r>
        <w:rPr>
          <w:w w:val="141"/>
        </w:rPr>
        <w:t>&lt;file&gt;..."</w:t>
      </w:r>
      <w:r>
        <w:rPr>
          <w:spacing w:val="2"/>
          <w:w w:val="141"/>
        </w:rPr>
        <w:t xml:space="preserve"> </w:t>
      </w:r>
      <w:r>
        <w:rPr>
          <w:w w:val="141"/>
        </w:rPr>
        <w:t>to</w:t>
      </w:r>
      <w:r>
        <w:rPr>
          <w:spacing w:val="3"/>
          <w:w w:val="141"/>
        </w:rPr>
        <w:t xml:space="preserve"> </w:t>
      </w:r>
      <w:r>
        <w:rPr>
          <w:w w:val="141"/>
        </w:rPr>
        <w:t>update</w:t>
      </w:r>
      <w:r>
        <w:rPr>
          <w:spacing w:val="2"/>
          <w:w w:val="141"/>
        </w:rPr>
        <w:t xml:space="preserve"> </w:t>
      </w:r>
      <w:r>
        <w:rPr>
          <w:w w:val="141"/>
        </w:rPr>
        <w:t>what</w:t>
      </w:r>
      <w:r>
        <w:rPr>
          <w:spacing w:val="2"/>
          <w:w w:val="141"/>
        </w:rPr>
        <w:t xml:space="preserve"> </w:t>
      </w:r>
      <w:r>
        <w:rPr>
          <w:w w:val="141"/>
        </w:rPr>
        <w:t>will</w:t>
      </w:r>
      <w:r>
        <w:rPr>
          <w:spacing w:val="3"/>
          <w:w w:val="141"/>
        </w:rPr>
        <w:t xml:space="preserve"> </w:t>
      </w:r>
      <w:r>
        <w:rPr>
          <w:w w:val="141"/>
        </w:rPr>
        <w:t>be</w:t>
      </w:r>
      <w:r>
        <w:rPr>
          <w:spacing w:val="2"/>
          <w:w w:val="141"/>
        </w:rPr>
        <w:t xml:space="preserve"> </w:t>
      </w:r>
      <w:r>
        <w:rPr>
          <w:w w:val="141"/>
        </w:rPr>
        <w:t>committed)</w:t>
      </w:r>
    </w:p>
    <w:p>
      <w:pPr>
        <w:pStyle w:val="17"/>
        <w:spacing w:line="235" w:lineRule="auto"/>
        <w:ind w:left="118" w:right="123" w:firstLine="211"/>
      </w:pPr>
      <w:r>
        <w:rPr>
          <w:w w:val="140"/>
        </w:rPr>
        <w:t>(use  "git checkout  -- &lt;file&gt;..."  to discard changes in</w:t>
      </w:r>
      <w:r>
        <w:rPr>
          <w:spacing w:val="11"/>
          <w:w w:val="140"/>
        </w:rPr>
        <w:t xml:space="preserve">  </w:t>
      </w:r>
      <w:r>
        <w:rPr>
          <w:w w:val="140"/>
        </w:rPr>
        <w:t xml:space="preserve">working </w:t>
      </w:r>
      <w:r>
        <w:rPr>
          <w:spacing w:val="2"/>
          <w:w w:val="143"/>
        </w:rPr>
        <w:t>direc</w:t>
      </w:r>
      <w:r>
        <w:rPr>
          <w:w w:val="143"/>
        </w:rPr>
        <w:t>tory)</w:t>
      </w:r>
    </w:p>
    <w:p>
      <w:pPr>
        <w:spacing w:line="237" w:lineRule="exact"/>
      </w:pPr>
    </w:p>
    <w:p>
      <w:pPr>
        <w:pStyle w:val="17"/>
        <w:ind w:left="960"/>
      </w:pPr>
      <w:r>
        <w:rPr>
          <w:color w:val="BF0000"/>
          <w:w w:val="147"/>
        </w:rPr>
        <w:t>modified:</w:t>
      </w:r>
      <w:r>
        <w:rPr>
          <w:spacing w:val="1"/>
          <w:w w:val="147"/>
        </w:rPr>
        <w:t xml:space="preserve">   </w:t>
      </w:r>
      <w:r>
        <w:rPr>
          <w:color w:val="BF0000"/>
          <w:w w:val="147"/>
        </w:rPr>
        <w:t>hello.txt</w:t>
      </w:r>
    </w:p>
    <w:p>
      <w:pPr>
        <w:spacing w:line="233" w:lineRule="exact"/>
      </w:pPr>
    </w:p>
    <w:p>
      <w:pPr>
        <w:pStyle w:val="17"/>
        <w:ind w:left="118"/>
      </w:pPr>
      <w:r>
        <w:rPr>
          <w:w w:val="133"/>
        </w:rPr>
        <w:t>no</w:t>
      </w:r>
      <w:r>
        <w:rPr>
          <w:spacing w:val="3"/>
          <w:w w:val="133"/>
        </w:rPr>
        <w:t xml:space="preserve"> </w:t>
      </w:r>
      <w:r>
        <w:rPr>
          <w:w w:val="133"/>
        </w:rPr>
        <w:t>changes</w:t>
      </w:r>
      <w:r>
        <w:rPr>
          <w:spacing w:val="3"/>
          <w:w w:val="133"/>
        </w:rPr>
        <w:t xml:space="preserve"> </w:t>
      </w:r>
      <w:r>
        <w:rPr>
          <w:w w:val="133"/>
        </w:rPr>
        <w:t>added</w:t>
      </w:r>
      <w:r>
        <w:rPr>
          <w:spacing w:val="3"/>
          <w:w w:val="133"/>
        </w:rPr>
        <w:t xml:space="preserve"> </w:t>
      </w:r>
      <w:r>
        <w:rPr>
          <w:w w:val="133"/>
        </w:rPr>
        <w:t>to</w:t>
      </w:r>
      <w:r>
        <w:rPr>
          <w:spacing w:val="4"/>
          <w:w w:val="133"/>
        </w:rPr>
        <w:t xml:space="preserve"> </w:t>
      </w:r>
      <w:r>
        <w:rPr>
          <w:w w:val="133"/>
        </w:rPr>
        <w:t>commit</w:t>
      </w:r>
      <w:r>
        <w:rPr>
          <w:spacing w:val="3"/>
          <w:w w:val="133"/>
        </w:rPr>
        <w:t xml:space="preserve"> </w:t>
      </w:r>
      <w:r>
        <w:rPr>
          <w:w w:val="133"/>
        </w:rPr>
        <w:t>(use</w:t>
      </w:r>
      <w:r>
        <w:rPr>
          <w:spacing w:val="3"/>
          <w:w w:val="133"/>
        </w:rPr>
        <w:t xml:space="preserve"> </w:t>
      </w:r>
      <w:r>
        <w:rPr>
          <w:w w:val="133"/>
        </w:rPr>
        <w:t>"git</w:t>
      </w:r>
      <w:r>
        <w:rPr>
          <w:spacing w:val="3"/>
          <w:w w:val="133"/>
        </w:rPr>
        <w:t xml:space="preserve"> </w:t>
      </w:r>
      <w:r>
        <w:rPr>
          <w:w w:val="133"/>
        </w:rPr>
        <w:t>add"</w:t>
      </w:r>
      <w:r>
        <w:rPr>
          <w:spacing w:val="4"/>
          <w:w w:val="133"/>
        </w:rPr>
        <w:t xml:space="preserve"> </w:t>
      </w:r>
      <w:r>
        <w:rPr>
          <w:w w:val="133"/>
        </w:rPr>
        <w:t>and/or</w:t>
      </w:r>
      <w:r>
        <w:rPr>
          <w:spacing w:val="3"/>
          <w:w w:val="133"/>
        </w:rPr>
        <w:t xml:space="preserve"> </w:t>
      </w:r>
      <w:r>
        <w:rPr>
          <w:w w:val="133"/>
        </w:rPr>
        <w:t>"git</w:t>
      </w:r>
      <w:r>
        <w:rPr>
          <w:spacing w:val="3"/>
          <w:w w:val="133"/>
        </w:rPr>
        <w:t xml:space="preserve"> </w:t>
      </w:r>
      <w:r>
        <w:rPr>
          <w:w w:val="133"/>
        </w:rPr>
        <w:t>commit</w:t>
      </w:r>
      <w:r>
        <w:rPr>
          <w:spacing w:val="4"/>
          <w:w w:val="133"/>
        </w:rPr>
        <w:t xml:space="preserve"> </w:t>
      </w:r>
      <w:r>
        <w:rPr>
          <w:w w:val="133"/>
        </w:rPr>
        <w:t>-a")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46"/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将修改的文件再次添加暂存区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8"/>
        </w:rPr>
        <w:t xml:space="preserve">$ </w:t>
      </w:r>
      <w:r>
        <w:rPr>
          <w:b/>
          <w:color w:val="FF0000"/>
          <w:w w:val="138"/>
        </w:rPr>
        <w:t>git</w:t>
      </w:r>
      <w:r>
        <w:rPr>
          <w:b/>
          <w:w w:val="138"/>
        </w:rPr>
        <w:t xml:space="preserve"> </w:t>
      </w:r>
      <w:r>
        <w:rPr>
          <w:b/>
          <w:color w:val="FF0000"/>
          <w:w w:val="138"/>
        </w:rPr>
        <w:t>add</w:t>
      </w:r>
      <w:r>
        <w:rPr>
          <w:b/>
          <w:spacing w:val="11"/>
          <w:w w:val="138"/>
        </w:rPr>
        <w:t xml:space="preserve"> </w:t>
      </w:r>
      <w:r>
        <w:rPr>
          <w:b/>
          <w:color w:val="FF0000"/>
          <w:w w:val="138"/>
        </w:rPr>
        <w:t>hello.txt</w:t>
      </w:r>
    </w:p>
    <w:p>
      <w:pPr>
        <w:pStyle w:val="17"/>
        <w:spacing w:line="240" w:lineRule="auto"/>
        <w:ind w:left="118"/>
      </w:pPr>
      <w:r>
        <w:rPr>
          <w:w w:val="138"/>
        </w:rPr>
        <w:t>warning:</w:t>
      </w:r>
      <w:r>
        <w:rPr>
          <w:spacing w:val="2"/>
          <w:w w:val="138"/>
        </w:rPr>
        <w:t xml:space="preserve"> </w:t>
      </w:r>
      <w:r>
        <w:rPr>
          <w:w w:val="138"/>
        </w:rPr>
        <w:t>LF</w:t>
      </w:r>
      <w:r>
        <w:rPr>
          <w:spacing w:val="2"/>
          <w:w w:val="138"/>
        </w:rPr>
        <w:t xml:space="preserve"> </w:t>
      </w:r>
      <w:r>
        <w:rPr>
          <w:w w:val="138"/>
        </w:rPr>
        <w:t>will</w:t>
      </w:r>
      <w:r>
        <w:rPr>
          <w:spacing w:val="3"/>
          <w:w w:val="138"/>
        </w:rPr>
        <w:t xml:space="preserve"> </w:t>
      </w:r>
      <w:r>
        <w:rPr>
          <w:w w:val="138"/>
        </w:rPr>
        <w:t>be</w:t>
      </w:r>
      <w:r>
        <w:rPr>
          <w:spacing w:val="2"/>
          <w:w w:val="138"/>
        </w:rPr>
        <w:t xml:space="preserve"> </w:t>
      </w:r>
      <w:r>
        <w:rPr>
          <w:w w:val="138"/>
        </w:rPr>
        <w:t>replaced</w:t>
      </w:r>
      <w:r>
        <w:rPr>
          <w:spacing w:val="3"/>
          <w:w w:val="138"/>
        </w:rPr>
        <w:t xml:space="preserve"> </w:t>
      </w:r>
      <w:r>
        <w:rPr>
          <w:w w:val="138"/>
        </w:rPr>
        <w:t>by</w:t>
      </w:r>
      <w:r>
        <w:rPr>
          <w:spacing w:val="2"/>
          <w:w w:val="138"/>
        </w:rPr>
        <w:t xml:space="preserve"> </w:t>
      </w:r>
      <w:r>
        <w:rPr>
          <w:w w:val="138"/>
        </w:rPr>
        <w:t>CRLF</w:t>
      </w:r>
      <w:r>
        <w:rPr>
          <w:spacing w:val="3"/>
          <w:w w:val="138"/>
        </w:rPr>
        <w:t xml:space="preserve"> </w:t>
      </w:r>
      <w:r>
        <w:rPr>
          <w:w w:val="138"/>
        </w:rPr>
        <w:t>in</w:t>
      </w:r>
      <w:r>
        <w:rPr>
          <w:spacing w:val="2"/>
          <w:w w:val="138"/>
        </w:rPr>
        <w:t xml:space="preserve"> </w:t>
      </w:r>
      <w:r>
        <w:rPr>
          <w:w w:val="138"/>
        </w:rPr>
        <w:t>hello.txt.</w:t>
      </w:r>
    </w:p>
    <w:p>
      <w:pPr>
        <w:pStyle w:val="17"/>
        <w:spacing w:line="235" w:lineRule="auto"/>
        <w:ind w:left="118" w:right="120"/>
      </w:pPr>
      <w:r>
        <w:rPr>
          <w:w w:val="142"/>
        </w:rPr>
        <w:t>The</w:t>
      </w:r>
      <w:r>
        <w:rPr>
          <w:spacing w:val="2"/>
          <w:w w:val="142"/>
        </w:rPr>
        <w:t xml:space="preserve">  </w:t>
      </w:r>
      <w:r>
        <w:rPr>
          <w:w w:val="142"/>
        </w:rPr>
        <w:t>file</w:t>
      </w:r>
      <w:r>
        <w:rPr>
          <w:spacing w:val="3"/>
          <w:w w:val="142"/>
        </w:rPr>
        <w:t xml:space="preserve">  </w:t>
      </w:r>
      <w:r>
        <w:rPr>
          <w:w w:val="142"/>
        </w:rPr>
        <w:t>will</w:t>
      </w:r>
      <w:r>
        <w:rPr>
          <w:spacing w:val="2"/>
          <w:w w:val="142"/>
        </w:rPr>
        <w:t xml:space="preserve">  </w:t>
      </w:r>
      <w:r>
        <w:rPr>
          <w:w w:val="142"/>
        </w:rPr>
        <w:t>have</w:t>
      </w:r>
      <w:r>
        <w:rPr>
          <w:spacing w:val="3"/>
          <w:w w:val="142"/>
        </w:rPr>
        <w:t xml:space="preserve">  </w:t>
      </w:r>
      <w:r>
        <w:rPr>
          <w:w w:val="142"/>
        </w:rPr>
        <w:t>its</w:t>
      </w:r>
      <w:r>
        <w:rPr>
          <w:spacing w:val="3"/>
          <w:w w:val="142"/>
        </w:rPr>
        <w:t xml:space="preserve">  </w:t>
      </w:r>
      <w:r>
        <w:rPr>
          <w:w w:val="142"/>
        </w:rPr>
        <w:t>original</w:t>
      </w:r>
      <w:r>
        <w:rPr>
          <w:spacing w:val="2"/>
          <w:w w:val="142"/>
        </w:rPr>
        <w:t xml:space="preserve">  </w:t>
      </w:r>
      <w:r>
        <w:rPr>
          <w:w w:val="142"/>
        </w:rPr>
        <w:t>line</w:t>
      </w:r>
      <w:r>
        <w:rPr>
          <w:spacing w:val="3"/>
          <w:w w:val="142"/>
        </w:rPr>
        <w:t xml:space="preserve">  </w:t>
      </w:r>
      <w:r>
        <w:rPr>
          <w:w w:val="142"/>
        </w:rPr>
        <w:t>endings</w:t>
      </w:r>
      <w:r>
        <w:rPr>
          <w:spacing w:val="2"/>
          <w:w w:val="142"/>
        </w:rPr>
        <w:t xml:space="preserve">  </w:t>
      </w:r>
      <w:r>
        <w:rPr>
          <w:w w:val="142"/>
        </w:rPr>
        <w:t>in</w:t>
      </w:r>
      <w:r>
        <w:rPr>
          <w:spacing w:val="3"/>
          <w:w w:val="142"/>
        </w:rPr>
        <w:t xml:space="preserve">  </w:t>
      </w:r>
      <w:r>
        <w:rPr>
          <w:w w:val="142"/>
        </w:rPr>
        <w:t>your</w:t>
      </w:r>
      <w:r>
        <w:rPr>
          <w:spacing w:val="3"/>
          <w:w w:val="142"/>
        </w:rPr>
        <w:t xml:space="preserve">  </w:t>
      </w:r>
      <w:r>
        <w:rPr>
          <w:w w:val="142"/>
        </w:rPr>
        <w:t xml:space="preserve">working </w:t>
      </w:r>
      <w:r>
        <w:rPr>
          <w:spacing w:val="1"/>
          <w:w w:val="145"/>
        </w:rPr>
        <w:t>director</w:t>
      </w:r>
      <w:r>
        <w:rPr>
          <w:w w:val="145"/>
        </w:rPr>
        <w:t>y.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50"/>
        <w:rPr>
          <w:rFonts w:ascii="Times New Roman" w:eastAsia="Times New Roman" w:cs="Times New Roman" w:hAnsi="Times New Roman"/>
          <w:b/>
          <w:sz w:val="28"/>
          <w:szCs w:val="28"/>
          <w:lang w:eastAsia="zh-CN"/>
        </w:rPr>
      </w:pPr>
      <w:r>
        <w:rPr>
          <w:rFonts w:ascii="宋体" w:eastAsia="宋体" w:cs="宋体"/>
          <w:b/>
          <w:spacing w:val="-1"/>
          <w:sz w:val="28"/>
          <w:szCs w:val="28"/>
          <w:lang w:eastAsia="zh-CN"/>
        </w:rPr>
        <w:t>查看状态（工作区的修改添加到了暂存区）</w:t>
      </w:r>
    </w:p>
    <w:p>
      <w:pPr>
        <w:pStyle w:val="17"/>
        <w:spacing w:before="109"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>
      <w:pPr>
        <w:pStyle w:val="17"/>
        <w:spacing w:line="235" w:lineRule="auto"/>
        <w:ind w:left="118" w:right="5458"/>
      </w:pPr>
      <w:r>
        <w:rPr>
          <w:w w:val="119"/>
        </w:rPr>
        <w:t>On branch</w:t>
      </w:r>
      <w:r>
        <w:rPr>
          <w:spacing w:val="8"/>
          <w:w w:val="119"/>
        </w:rPr>
        <w:t xml:space="preserve"> </w:t>
      </w:r>
      <w:r>
        <w:rPr>
          <w:w w:val="119"/>
        </w:rPr>
        <w:t xml:space="preserve">master </w:t>
      </w:r>
      <w:r>
        <w:rPr>
          <w:w w:val="122"/>
        </w:rPr>
        <w:t>Changes</w:t>
      </w:r>
      <w:r>
        <w:rPr>
          <w:spacing w:val="7"/>
          <w:w w:val="122"/>
        </w:rPr>
        <w:t xml:space="preserve"> </w:t>
      </w:r>
      <w:r>
        <w:rPr>
          <w:w w:val="122"/>
        </w:rPr>
        <w:t>to</w:t>
      </w:r>
      <w:r>
        <w:rPr>
          <w:spacing w:val="8"/>
          <w:w w:val="122"/>
        </w:rPr>
        <w:t xml:space="preserve"> </w:t>
      </w:r>
      <w:r>
        <w:rPr>
          <w:w w:val="122"/>
        </w:rPr>
        <w:t>be</w:t>
      </w:r>
      <w:r>
        <w:rPr>
          <w:spacing w:val="7"/>
          <w:w w:val="122"/>
        </w:rPr>
        <w:t xml:space="preserve"> </w:t>
      </w:r>
      <w:r>
        <w:rPr>
          <w:w w:val="122"/>
        </w:rPr>
        <w:t>committed:</w:t>
      </w:r>
    </w:p>
    <w:p>
      <w:pPr>
        <w:pStyle w:val="17"/>
        <w:spacing w:line="475" w:lineRule="auto"/>
        <w:ind w:left="960" w:right="2797" w:hanging="631"/>
      </w:pPr>
      <w:r>
        <w:rPr>
          <w:w w:val="139"/>
        </w:rPr>
        <w:t>(use</w:t>
      </w:r>
      <w:r>
        <w:rPr>
          <w:spacing w:val="3"/>
          <w:w w:val="139"/>
        </w:rPr>
        <w:t xml:space="preserve"> </w:t>
      </w:r>
      <w:r>
        <w:rPr>
          <w:w w:val="139"/>
        </w:rPr>
        <w:t>"git</w:t>
      </w:r>
      <w:r>
        <w:rPr>
          <w:spacing w:val="3"/>
          <w:w w:val="139"/>
        </w:rPr>
        <w:t xml:space="preserve"> </w:t>
      </w:r>
      <w:r>
        <w:rPr>
          <w:w w:val="139"/>
        </w:rPr>
        <w:t>reset</w:t>
      </w:r>
      <w:r>
        <w:rPr>
          <w:spacing w:val="4"/>
          <w:w w:val="139"/>
        </w:rPr>
        <w:t xml:space="preserve"> </w:t>
      </w:r>
      <w:r>
        <w:rPr>
          <w:w w:val="139"/>
        </w:rPr>
        <w:t>HEAD</w:t>
      </w:r>
      <w:r>
        <w:rPr>
          <w:spacing w:val="3"/>
          <w:w w:val="139"/>
        </w:rPr>
        <w:t xml:space="preserve"> </w:t>
      </w:r>
      <w:r>
        <w:rPr>
          <w:w w:val="139"/>
        </w:rPr>
        <w:t>&lt;file&gt;..."</w:t>
      </w:r>
      <w:r>
        <w:rPr>
          <w:spacing w:val="4"/>
          <w:w w:val="139"/>
        </w:rPr>
        <w:t xml:space="preserve"> </w:t>
      </w:r>
      <w:r>
        <w:rPr>
          <w:w w:val="139"/>
        </w:rPr>
        <w:t>to</w:t>
      </w:r>
      <w:r>
        <w:rPr>
          <w:spacing w:val="3"/>
          <w:w w:val="139"/>
        </w:rPr>
        <w:t xml:space="preserve"> </w:t>
      </w:r>
      <w:r>
        <w:rPr>
          <w:w w:val="139"/>
        </w:rPr>
        <w:t xml:space="preserve">unstage) </w:t>
      </w:r>
      <w:r>
        <w:rPr>
          <w:color w:val="00BF00"/>
          <w:w w:val="147"/>
        </w:rPr>
        <w:t>modified:</w:t>
      </w:r>
      <w:r>
        <w:rPr>
          <w:spacing w:val="1"/>
          <w:w w:val="147"/>
        </w:rPr>
        <w:t xml:space="preserve">   </w:t>
      </w:r>
      <w:r>
        <w:rPr>
          <w:color w:val="00BF00"/>
          <w:w w:val="147"/>
        </w:rPr>
        <w:t>hello.txt</w:t>
      </w:r>
    </w:p>
    <w:p>
      <w:pPr>
        <w:sectPr>
          <w:pgSz w:w="11906" w:h="16838"/>
          <w:pgMar w:top="1823" w:right="1619" w:bottom="1445" w:left="1682" w:header="1823" w:footer="1445" w:gutter="0"/>
          <w:docGrid w:linePitch="312" w:charSpace="0"/>
        </w:sectPr>
      </w:pPr>
    </w:p>
    <w:p>
      <w:pPr>
        <w:pStyle w:val="17"/>
        <w:numPr>
          <w:ilvl w:val="0"/>
          <w:numId w:val="1"/>
        </w:numPr>
        <w:tabs>
          <w:tab w:val="left" w:pos="609"/>
        </w:tabs>
        <w:spacing w:before="121"/>
        <w:rPr>
          <w:rFonts w:ascii="Times New Roman" w:eastAsia="Times New Roman" w:cs="Times New Roman" w:hAnsi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298" distR="114298" simplePos="0" relativeHeight="13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3121660</wp:posOffset>
                </wp:positionV>
                <wp:extent cx="5311775" cy="151130"/>
                <wp:effectExtent l="0" t="0" r="0" b="0"/>
                <wp:wrapNone/>
                <wp:docPr id="644" name="组合 6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45" name="组合 64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46" name="曲线 64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47" o:spid="_x0000_s647" coordorigin="1771,4916" coordsize="8365,238" style="position:absolute;&#10;margin-left:88.6pt;&#10;margin-top:245.80002pt;&#10;width:418.25pt;&#10;height:11.900003pt;&#10;z-index:-5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48" o:spid="_x0000_s648" coordsize="8365,238" path="m,238l8364,238l8364,l,l,238l,238xe" style="position:absolute;&#10;left:1771;&#10;top:4916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3272790</wp:posOffset>
                </wp:positionV>
                <wp:extent cx="5311775" cy="151130"/>
                <wp:effectExtent l="0" t="0" r="0" b="0"/>
                <wp:wrapNone/>
                <wp:docPr id="649" name="组合 6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50" name="组合 65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51" name="曲线 65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52" o:spid="_x0000_s652" coordorigin="1771,5154" coordsize="8365,238" style="position:absolute;&#10;margin-left:88.6pt;&#10;margin-top:257.7pt;&#10;width:418.25pt;&#10;height:11.900003pt;&#10;z-index:-5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53" o:spid="_x0000_s653" coordsize="8365,238" path="m,238l8364,238l8364,l,l,238l,238xe" style="position:absolute;&#10;left:1771;&#10;top:5154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3423285</wp:posOffset>
                </wp:positionV>
                <wp:extent cx="5311775" cy="151130"/>
                <wp:effectExtent l="0" t="0" r="0" b="0"/>
                <wp:wrapNone/>
                <wp:docPr id="654" name="组合 6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55" name="组合 65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56" name="曲线 65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57" o:spid="_x0000_s657" coordorigin="1771,5390" coordsize="8365,238" style="position:absolute;&#10;margin-left:88.6pt;&#10;margin-top:269.55pt;&#10;width:418.25pt;&#10;height:11.900003pt;&#10;z-index:-5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58" o:spid="_x0000_s658" coordsize="8365,238" path="m,238l8364,238l8364,l,l,238l,238xe" style="position:absolute;&#10;left:1771;&#10;top:5390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3574415</wp:posOffset>
                </wp:positionV>
                <wp:extent cx="5311775" cy="151130"/>
                <wp:effectExtent l="0" t="0" r="0" b="0"/>
                <wp:wrapNone/>
                <wp:docPr id="659" name="组合 6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60" name="组合 66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61" name="曲线 66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62" o:spid="_x0000_s662" coordorigin="1771,5629" coordsize="8365,238" style="position:absolute;&#10;margin-left:88.6pt;&#10;margin-top:281.45pt;&#10;width:418.25pt;&#10;height:11.900003pt;&#10;z-index:-5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63" o:spid="_x0000_s663" coordsize="8365,238" path="m,238l8364,238l8364,l,l,238l,238xe" style="position:absolute;&#10;left:1771;&#10;top:5629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3725545</wp:posOffset>
                </wp:positionV>
                <wp:extent cx="5311775" cy="151130"/>
                <wp:effectExtent l="0" t="0" r="0" b="0"/>
                <wp:wrapNone/>
                <wp:docPr id="664" name="组合 6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65" name="组合 66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66" name="曲线 66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67" o:spid="_x0000_s667" coordorigin="1771,5867" coordsize="8365,238" style="position:absolute;&#10;margin-left:88.6pt;&#10;margin-top:293.35pt;&#10;width:418.25pt;&#10;height:11.900003pt;&#10;z-index:-5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68" o:spid="_x0000_s668" coordsize="8365,238" path="m,238l8364,238l8364,l,l,238l,238xe" style="position:absolute;&#10;left:1771;&#10;top:5867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5163820</wp:posOffset>
                </wp:positionV>
                <wp:extent cx="5311775" cy="175259"/>
                <wp:effectExtent l="0" t="0" r="0" b="0"/>
                <wp:wrapNone/>
                <wp:docPr id="669" name="组合 6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70" name="组合 670"/>
                      <wpg:cNvGrpSpPr/>
                      <wpg:grpSpPr>
                        <a:xfrm rot="0">
                          <a:off x="0" y="0"/>
                          <a:ext cx="5311775" cy="175259"/>
                          <a:chOff x="0" y="0"/>
                          <a:chExt cx="5311775" cy="17525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71" name="曲线 671"/>
                        <wps:cNvSpPr/>
                        <wps:spPr>
                          <a:xfrm rot="0">
                            <a:off x="0" y="0"/>
                            <a:ext cx="5311775" cy="17525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72" o:spid="_x0000_s672" coordorigin="1771,8132" coordsize="8365,275" style="position:absolute;&#10;margin-left:88.6pt;&#10;margin-top:406.6pt;&#10;width:418.25pt;&#10;height:13.799992pt;&#10;z-index:-5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73" o:spid="_x0000_s673" coordsize="8365,275" path="m,275l8364,275l8364,l,l,275l,275xe" style="position:absolute;&#10;left:1771;&#10;top:8132;&#10;width:8365;&#10;height:275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5339715</wp:posOffset>
                </wp:positionV>
                <wp:extent cx="5311775" cy="151129"/>
                <wp:effectExtent l="0" t="0" r="0" b="0"/>
                <wp:wrapNone/>
                <wp:docPr id="674" name="组合 6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75" name="组合 67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76" name="曲线 67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77" o:spid="_x0000_s677" coordorigin="1771,8409" coordsize="8365,237" style="position:absolute;&#10;margin-left:88.6pt;&#10;margin-top:420.45004pt;&#10;width:418.25pt;&#10;height:11.899981pt;&#10;z-index:-5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78" o:spid="_x0000_s678" coordsize="8365,237" path="m,237l8364,237l8364,l,l,237l,237xe" style="position:absolute;&#10;left:1771;&#10;top:840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5490209</wp:posOffset>
                </wp:positionV>
                <wp:extent cx="5311775" cy="151129"/>
                <wp:effectExtent l="0" t="0" r="0" b="0"/>
                <wp:wrapNone/>
                <wp:docPr id="679" name="组合 6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80" name="组合 68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81" name="曲线 68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82" o:spid="_x0000_s682" coordorigin="1771,8645" coordsize="8365,237" style="position:absolute;&#10;margin-left:88.6pt;&#10;margin-top:432.3pt;&#10;width:418.25pt;&#10;height:11.899981pt;&#10;z-index:-5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83" o:spid="_x0000_s683" coordsize="8365,237" path="m,237l8364,237l8364,l,l,237l,237xe" style="position:absolute;&#10;left:1771;&#10;top:864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5641340</wp:posOffset>
                </wp:positionV>
                <wp:extent cx="5311775" cy="151129"/>
                <wp:effectExtent l="0" t="0" r="0" b="0"/>
                <wp:wrapNone/>
                <wp:docPr id="684" name="组合 6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85" name="组合 68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86" name="曲线 68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87" o:spid="_x0000_s687" coordorigin="1771,8884" coordsize="8365,237" style="position:absolute;&#10;margin-left:88.6pt;&#10;margin-top:444.2pt;&#10;width:418.25pt;&#10;height:11.899981pt;&#10;z-index:-5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88" o:spid="_x0000_s688" coordsize="8365,237" path="m,237l8364,237l8364,l,l,237l,237xe" style="position:absolute;&#10;left:1771;&#10;top:888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5800090</wp:posOffset>
                </wp:positionV>
                <wp:extent cx="5311775" cy="151129"/>
                <wp:effectExtent l="0" t="0" r="0" b="0"/>
                <wp:wrapNone/>
                <wp:docPr id="689" name="组合 6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90" name="组合 69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91" name="曲线 69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92" o:spid="_x0000_s692" coordorigin="1771,9134" coordsize="8365,237" style="position:absolute;&#10;margin-left:88.6pt;&#10;margin-top:456.7pt;&#10;width:418.25pt;&#10;height:11.899981pt;&#10;z-index:-4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93" o:spid="_x0000_s693" coordsize="8365,237" path="m,237l8364,237l8364,l,l,237l,237xe" style="position:absolute;&#10;left:1771;&#10;top:913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5942965</wp:posOffset>
                </wp:positionV>
                <wp:extent cx="5311775" cy="151129"/>
                <wp:effectExtent l="0" t="0" r="0" b="0"/>
                <wp:wrapNone/>
                <wp:docPr id="694" name="组合 6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95" name="组合 69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96" name="曲线 69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97" o:spid="_x0000_s697" coordorigin="1771,9359" coordsize="8365,237" style="position:absolute;&#10;margin-left:88.6pt;&#10;margin-top:467.95pt;&#10;width:418.25pt;&#10;height:11.899981pt;&#10;z-index:-4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98" o:spid="_x0000_s698" coordsize="8365,237" path="m,237l8364,237l8364,l,l,237l,237xe" style="position:absolute;&#10;left:1771;&#10;top:9359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6094095</wp:posOffset>
                </wp:positionV>
                <wp:extent cx="5311775" cy="152400"/>
                <wp:effectExtent l="0" t="0" r="0" b="0"/>
                <wp:wrapNone/>
                <wp:docPr id="699" name="组合 6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00" name="组合 700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01" name="曲线 701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02" o:spid="_x0000_s702" coordorigin="1771,9597" coordsize="8365,240" style="position:absolute;&#10;margin-left:88.6pt;&#10;margin-top:479.85pt;&#10;width:418.25pt;&#10;height:12.0pt;&#10;z-index:-4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03" o:spid="_x0000_s703" coordsize="8365,240" path="m,239l8364,239l8364,l,l,239l,239xe" style="position:absolute;&#10;left:1771;&#10;top:9597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6246495</wp:posOffset>
                </wp:positionV>
                <wp:extent cx="5311775" cy="173990"/>
                <wp:effectExtent l="0" t="0" r="0" b="0"/>
                <wp:wrapNone/>
                <wp:docPr id="704" name="组合 7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05" name="组合 705"/>
                      <wpg:cNvGrpSpPr/>
                      <wpg:grpSpPr>
                        <a:xfrm rot="0">
                          <a:off x="0" y="0"/>
                          <a:ext cx="5311775" cy="173990"/>
                          <a:chOff x="0" y="0"/>
                          <a:chExt cx="5311775" cy="173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06" name="曲线 706"/>
                        <wps:cNvSpPr/>
                        <wps:spPr>
                          <a:xfrm rot="0">
                            <a:off x="0" y="0"/>
                            <a:ext cx="5311775" cy="17399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07" o:spid="_x0000_s707" coordorigin="1771,9837" coordsize="8365,274" style="position:absolute;&#10;margin-left:88.6pt;&#10;margin-top:491.85pt;&#10;width:418.25pt;&#10;height:13.700017pt;&#10;z-index:-4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08" o:spid="_x0000_s708" coordsize="8365,274" path="m,274l8364,274l8364,l,l,274l,274xe" style="position:absolute;&#10;left:1771;&#10;top:9837;&#10;width:8365;&#10;height:274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6419849</wp:posOffset>
                </wp:positionV>
                <wp:extent cx="5311775" cy="151129"/>
                <wp:effectExtent l="0" t="0" r="0" b="0"/>
                <wp:wrapNone/>
                <wp:docPr id="709" name="组合 7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10" name="组合 71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11" name="曲线 71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12" o:spid="_x0000_s712" coordorigin="1771,10110" coordsize="8365,237" style="position:absolute;&#10;margin-left:88.6pt;&#10;margin-top:505.5pt;&#10;width:418.25pt;&#10;height:11.899981pt;&#10;z-index:-4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13" o:spid="_x0000_s713" coordsize="8365,237" path="m,237l8364,237l8364,l,l,237l,237xe" style="position:absolute;&#10;left:1771;&#10;top:1011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6570980</wp:posOffset>
                </wp:positionV>
                <wp:extent cx="5311775" cy="151129"/>
                <wp:effectExtent l="0" t="0" r="0" b="0"/>
                <wp:wrapNone/>
                <wp:docPr id="714" name="组合 7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15" name="组合 71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16" name="曲线 71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17" o:spid="_x0000_s717" coordorigin="1771,10348" coordsize="8365,237" style="position:absolute;&#10;margin-left:88.6pt;&#10;margin-top:517.4pt;&#10;width:418.25pt;&#10;height:11.899981pt;&#10;z-index:-4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18" o:spid="_x0000_s718" coordsize="8365,237" path="m,237l8364,237l8364,l,l,237l,237xe" style="position:absolute;&#10;left:1771;&#10;top:1034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6721475</wp:posOffset>
                </wp:positionV>
                <wp:extent cx="5311775" cy="151129"/>
                <wp:effectExtent l="0" t="0" r="0" b="0"/>
                <wp:wrapNone/>
                <wp:docPr id="719" name="组合 7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20" name="组合 72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21" name="曲线 72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22" o:spid="_x0000_s722" coordorigin="1771,10585" coordsize="8365,237" style="position:absolute;&#10;margin-left:88.6pt;&#10;margin-top:529.25pt;&#10;width:418.25pt;&#10;height:11.899981pt;&#10;z-index:-4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23" o:spid="_x0000_s723" coordsize="8365,237" path="m,237l8364,237l8364,l,l,237l,237xe" style="position:absolute;&#10;left:1771;&#10;top:1058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6872606</wp:posOffset>
                </wp:positionV>
                <wp:extent cx="5311775" cy="151129"/>
                <wp:effectExtent l="0" t="0" r="0" b="0"/>
                <wp:wrapNone/>
                <wp:docPr id="724" name="组合 7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25" name="组合 72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26" name="曲线 72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27" o:spid="_x0000_s727" coordorigin="1771,10823" coordsize="8365,237" style="position:absolute;&#10;margin-left:88.6pt;&#10;margin-top:541.15pt;&#10;width:418.25pt;&#10;height:11.899981pt;&#10;z-index:-4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28" o:spid="_x0000_s728" coordsize="8365,237" path="m,237l8364,237l8364,l,l,237l,237xe" style="position:absolute;&#10;left:1771;&#10;top:10823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7026910</wp:posOffset>
                </wp:positionV>
                <wp:extent cx="5311775" cy="175259"/>
                <wp:effectExtent l="0" t="0" r="0" b="0"/>
                <wp:wrapNone/>
                <wp:docPr id="729" name="组合 7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30" name="组合 730"/>
                      <wpg:cNvGrpSpPr/>
                      <wpg:grpSpPr>
                        <a:xfrm rot="0">
                          <a:off x="0" y="0"/>
                          <a:ext cx="5311775" cy="175259"/>
                          <a:chOff x="0" y="0"/>
                          <a:chExt cx="5311775" cy="17525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31" name="曲线 731"/>
                        <wps:cNvSpPr/>
                        <wps:spPr>
                          <a:xfrm rot="0">
                            <a:off x="0" y="0"/>
                            <a:ext cx="5311775" cy="17525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32" o:spid="_x0000_s732" coordorigin="1771,11066" coordsize="8365,275" style="position:absolute;&#10;margin-left:88.6pt;&#10;margin-top:553.3pt;&#10;width:418.25pt;&#10;height:13.799992pt;&#10;z-index:-4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33" o:spid="_x0000_s733" coordsize="8365,275" path="m,275l8364,275l8364,l,l,275l,275xe" style="position:absolute;&#10;left:1771;&#10;top:11066;&#10;width:8365;&#10;height:275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7198995</wp:posOffset>
                </wp:positionV>
                <wp:extent cx="5311775" cy="151129"/>
                <wp:effectExtent l="0" t="0" r="0" b="0"/>
                <wp:wrapNone/>
                <wp:docPr id="734" name="组合 7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35" name="组合 73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36" name="曲线 73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37" o:spid="_x0000_s737" coordorigin="1771,11336" coordsize="8365,237" style="position:absolute;&#10;margin-left:88.6pt;&#10;margin-top:566.85pt;&#10;width:418.25pt;&#10;height:11.899981pt;&#10;z-index:-4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38" o:spid="_x0000_s738" coordsize="8365,237" path="m,237l8364,237l8364,l,l,237l,237xe" style="position:absolute;&#10;left:1771;&#10;top:1133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7350125</wp:posOffset>
                </wp:positionV>
                <wp:extent cx="5311775" cy="151129"/>
                <wp:effectExtent l="0" t="0" r="0" b="0"/>
                <wp:wrapNone/>
                <wp:docPr id="739" name="组合 7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40" name="组合 74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41" name="曲线 74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42" o:spid="_x0000_s742" coordorigin="1771,11574" coordsize="8365,237" style="position:absolute;&#10;margin-left:88.6pt;&#10;margin-top:578.75pt;&#10;width:418.25pt;&#10;height:11.899981pt;&#10;z-index:-3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43" o:spid="_x0000_s743" coordsize="8365,237" path="m,237l8364,237l8364,l,l,237l,237xe" style="position:absolute;&#10;left:1771;&#10;top:1157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7500620</wp:posOffset>
                </wp:positionV>
                <wp:extent cx="5311775" cy="151129"/>
                <wp:effectExtent l="0" t="0" r="0" b="0"/>
                <wp:wrapNone/>
                <wp:docPr id="744" name="组合 7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45" name="组合 74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46" name="曲线 74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47" o:spid="_x0000_s747" coordorigin="1771,11811" coordsize="8365,237" style="position:absolute;&#10;margin-left:88.6pt;&#10;margin-top:590.6pt;&#10;width:418.25pt;&#10;height:11.899981pt;&#10;z-index:-3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48" o:spid="_x0000_s748" coordsize="8365,237" path="m,237l8364,237l8364,l,l,237l,237xe" style="position:absolute;&#10;left:1771;&#10;top:1181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7651750</wp:posOffset>
                </wp:positionV>
                <wp:extent cx="5311775" cy="151129"/>
                <wp:effectExtent l="0" t="0" r="0" b="0"/>
                <wp:wrapNone/>
                <wp:docPr id="749" name="组合 7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50" name="组合 75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51" name="曲线 75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52" o:spid="_x0000_s752" coordorigin="1771,12050" coordsize="8365,237" style="position:absolute;&#10;margin-left:88.6pt;&#10;margin-top:602.5pt;&#10;width:418.25pt;&#10;height:11.899981pt;&#10;z-index:-3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53" o:spid="_x0000_s753" coordsize="8365,237" path="m,237l8364,237l8364,l,l,237l,237xe" style="position:absolute;&#10;left:1771;&#10;top:12050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7802880</wp:posOffset>
                </wp:positionV>
                <wp:extent cx="5311775" cy="152400"/>
                <wp:effectExtent l="0" t="0" r="0" b="0"/>
                <wp:wrapNone/>
                <wp:docPr id="754" name="组合 7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55" name="组合 75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56" name="曲线 75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57" o:spid="_x0000_s757" coordorigin="1771,12288" coordsize="8365,240" style="position:absolute;&#10;margin-left:88.6pt;&#10;margin-top:614.4pt;&#10;width:418.25pt;&#10;height:12.0pt;&#10;z-index:-3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58" o:spid="_x0000_s758" coordsize="8365,240" path="m,239l8364,239l8364,l,l,239l,239xe" style="position:absolute;&#10;left:1771;&#10;top:12288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7955280</wp:posOffset>
                </wp:positionV>
                <wp:extent cx="5311775" cy="151129"/>
                <wp:effectExtent l="0" t="0" r="0" b="0"/>
                <wp:wrapNone/>
                <wp:docPr id="759" name="组合 7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60" name="组合 76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61" name="曲线 76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62" o:spid="_x0000_s762" coordorigin="1771,12528" coordsize="8365,237" style="position:absolute;&#10;margin-left:88.6pt;&#10;margin-top:626.4pt;&#10;width:418.25pt;&#10;height:11.899981pt;&#10;z-index:-3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63" o:spid="_x0000_s763" coordsize="8365,237" path="m,237l8364,237l8364,l,l,237l,237xe" style="position:absolute;&#10;left:1771;&#10;top:1252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8105774</wp:posOffset>
                </wp:positionV>
                <wp:extent cx="5311775" cy="151129"/>
                <wp:effectExtent l="0" t="0" r="0" b="0"/>
                <wp:wrapNone/>
                <wp:docPr id="764" name="组合 7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65" name="组合 76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66" name="曲线 76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67" o:spid="_x0000_s767" coordorigin="1771,12764" coordsize="8365,237" style="position:absolute;&#10;margin-left:88.6pt;&#10;margin-top:638.25pt;&#10;width:418.25pt;&#10;height:11.899981pt;&#10;z-index:-3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68" o:spid="_x0000_s768" coordsize="8365,237" path="m,237l8364,237l8364,l,l,237l,237xe" style="position:absolute;&#10;left:1771;&#10;top:1276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8256905</wp:posOffset>
                </wp:positionV>
                <wp:extent cx="5311775" cy="173990"/>
                <wp:effectExtent l="0" t="0" r="0" b="0"/>
                <wp:wrapNone/>
                <wp:docPr id="769" name="组合 7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70" name="组合 770"/>
                      <wpg:cNvGrpSpPr/>
                      <wpg:grpSpPr>
                        <a:xfrm rot="0">
                          <a:off x="0" y="0"/>
                          <a:ext cx="5311775" cy="173990"/>
                          <a:chOff x="0" y="0"/>
                          <a:chExt cx="5311775" cy="173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71" name="曲线 771"/>
                        <wps:cNvSpPr/>
                        <wps:spPr>
                          <a:xfrm rot="0">
                            <a:off x="0" y="0"/>
                            <a:ext cx="5311775" cy="17399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72" o:spid="_x0000_s772" coordorigin="1771,13003" coordsize="8365,274" style="position:absolute;&#10;margin-left:88.6pt;&#10;margin-top:650.15pt;&#10;width:418.25pt;&#10;height:13.700017pt;&#10;z-index:-3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73" o:spid="_x0000_s773" coordsize="8365,274" path="m,274l8364,274l8364,l,l,274l,274xe" style="position:absolute;&#10;left:1771;&#10;top:13003;&#10;width:8365;&#10;height:274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8430260</wp:posOffset>
                </wp:positionV>
                <wp:extent cx="5311775" cy="151129"/>
                <wp:effectExtent l="0" t="0" r="0" b="0"/>
                <wp:wrapNone/>
                <wp:docPr id="774" name="组合 7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75" name="组合 77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76" name="曲线 77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77" o:spid="_x0000_s777" coordorigin="1771,13275" coordsize="8365,237" style="position:absolute;&#10;margin-left:88.6pt;&#10;margin-top:663.8pt;&#10;width:418.25pt;&#10;height:11.899981pt;&#10;z-index:-3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78" o:spid="_x0000_s778" coordsize="8365,237" path="m,237l8364,237l8364,l,l,237l,237xe" style="position:absolute;&#10;left:1771;&#10;top:13275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8581390</wp:posOffset>
                </wp:positionV>
                <wp:extent cx="5311775" cy="151129"/>
                <wp:effectExtent l="0" t="0" r="0" b="0"/>
                <wp:wrapNone/>
                <wp:docPr id="779" name="组合 7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80" name="组合 78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81" name="曲线 78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82" o:spid="_x0000_s782" coordorigin="1771,13514" coordsize="8365,237" style="position:absolute;&#10;margin-left:88.6pt;&#10;margin-top:675.7pt;&#10;width:418.25pt;&#10;height:11.899981pt;&#10;z-index:-3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83" o:spid="_x0000_s783" coordsize="8365,237" path="m,237l8364,237l8364,l,l,237l,237xe" style="position:absolute;&#10;left:1771;&#10;top:1351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8732520</wp:posOffset>
                </wp:positionV>
                <wp:extent cx="5311775" cy="152400"/>
                <wp:effectExtent l="0" t="0" r="0" b="0"/>
                <wp:wrapNone/>
                <wp:docPr id="784" name="组合 7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85" name="组合 78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86" name="曲线 78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87" o:spid="_x0000_s787" coordorigin="1771,13751" coordsize="8365,240" style="position:absolute;&#10;margin-left:88.6pt;&#10;margin-top:687.6pt;&#10;width:418.25pt;&#10;height:12.0pt;&#10;z-index:-3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88" o:spid="_x0000_s788" coordsize="8365,240" path="m,239l8364,239l8364,l,l,239l,239xe" style="position:absolute;&#10;left:1771;&#10;top:13751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8884920</wp:posOffset>
                </wp:positionV>
                <wp:extent cx="5311775" cy="151129"/>
                <wp:effectExtent l="0" t="0" r="0" b="0"/>
                <wp:wrapNone/>
                <wp:docPr id="789" name="组合 7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90" name="组合 79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91" name="曲线 79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92" o:spid="_x0000_s792" coordorigin="1771,13991" coordsize="8365,237" style="position:absolute;&#10;margin-left:88.6pt;&#10;margin-top:699.6pt;&#10;width:418.25pt;&#10;height:11.899981pt;&#10;z-index:-2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93" o:spid="_x0000_s793" coordsize="8365,237" path="m,237l8364,237l8364,l,l,237l,237xe" style="position:absolute;&#10;left:1771;&#10;top:1399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9035415</wp:posOffset>
                </wp:positionV>
                <wp:extent cx="5311775" cy="151129"/>
                <wp:effectExtent l="0" t="0" r="0" b="0"/>
                <wp:wrapNone/>
                <wp:docPr id="794" name="组合 7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95" name="组合 79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96" name="曲线 79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97" o:spid="_x0000_s797" coordorigin="1771,14228" coordsize="8365,237" style="position:absolute;&#10;margin-left:88.6pt;&#10;margin-top:711.45pt;&#10;width:418.25pt;&#10;height:11.899981pt;&#10;z-index:-2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98" o:spid="_x0000_s798" coordsize="8365,237" path="m,237l8364,237l8364,l,l,237l,237xe" style="position:absolute;&#10;left:1771;&#10;top:1422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9186545</wp:posOffset>
                </wp:positionV>
                <wp:extent cx="5311775" cy="151129"/>
                <wp:effectExtent l="0" t="0" r="0" b="0"/>
                <wp:wrapNone/>
                <wp:docPr id="799" name="组合 7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00" name="组合 80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01" name="曲线 80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02" o:spid="_x0000_s802" coordorigin="1771,14466" coordsize="8365,237" style="position:absolute;&#10;margin-left:88.6pt;&#10;margin-top:723.35pt;&#10;width:418.25pt;&#10;height:11.899981pt;&#10;z-index:-2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03" o:spid="_x0000_s803" coordsize="8365,237" path="m,237l8364,237l8364,l,l,237l,237xe" style="position:absolute;&#10;left:1771;&#10;top:1446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9337041</wp:posOffset>
                </wp:positionV>
                <wp:extent cx="5311775" cy="151129"/>
                <wp:effectExtent l="0" t="0" r="0" b="0"/>
                <wp:wrapNone/>
                <wp:docPr id="804" name="组合 8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05" name="组合 80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06" name="曲线 80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07" o:spid="_x0000_s807" coordorigin="1771,14704" coordsize="8365,237" style="position:absolute;&#10;margin-left:88.6pt;&#10;margin-top:735.2pt;&#10;width:418.25pt;&#10;height:11.899981pt;&#10;z-index:-2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08" o:spid="_x0000_s808" coordsize="8365,237" path="m,237l8364,237l8364,l,l,237l,237xe" style="position:absolute;&#10;left:1771;&#10;top:14704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9488170</wp:posOffset>
                </wp:positionV>
                <wp:extent cx="5311775" cy="151129"/>
                <wp:effectExtent l="0" t="0" r="0" b="0"/>
                <wp:wrapNone/>
                <wp:docPr id="809" name="组合 8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10" name="组合 810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11" name="曲线 811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12" o:spid="_x0000_s812" coordorigin="1771,14941" coordsize="8365,237" style="position:absolute;&#10;margin-left:88.6pt;&#10;margin-top:747.1pt;&#10;width:418.25pt;&#10;height:11.899981pt;&#10;z-index:-2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13" o:spid="_x0000_s813" coordsize="8365,237" path="m,237l8364,237l8364,l,l,237l,237xe" style="position:absolute;&#10;left:1771;&#10;top:14941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w:rPr>
          <w:rFonts w:ascii="宋体" w:eastAsia="宋体" w:cs="宋体"/>
          <w:b/>
          <w:color w:val="FF0000"/>
          <w:spacing w:val="-3"/>
          <w:sz w:val="28"/>
          <w:szCs w:val="28"/>
        </w:rPr>
        <w:t>历史版本</w:t>
      </w:r>
    </w:p>
    <w:p>
      <w:pPr>
        <w:spacing w:line="260" w:lineRule="exact"/>
      </w:pPr>
    </w:p>
    <w:p>
      <w:pPr>
        <w:pStyle w:val="17"/>
        <w:numPr>
          <w:ilvl w:val="1"/>
          <w:numId w:val="1"/>
        </w:numPr>
        <w:tabs>
          <w:tab w:val="left" w:pos="818"/>
        </w:tabs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spacing w:val="-2"/>
          <w:sz w:val="28"/>
          <w:szCs w:val="28"/>
        </w:rPr>
        <w:t>查看历史版本</w:t>
      </w:r>
    </w:p>
    <w:p>
      <w:pPr>
        <w:spacing w:line="222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基本语法</w:t>
      </w:r>
    </w:p>
    <w:p>
      <w:pPr>
        <w:spacing w:line="204" w:lineRule="exact"/>
      </w:pPr>
    </w:p>
    <w:p>
      <w:pPr>
        <w:pStyle w:val="17"/>
        <w:tabs>
          <w:tab w:val="left" w:pos="883"/>
          <w:tab w:val="left" w:pos="1135"/>
        </w:tabs>
        <w:spacing w:line="374" w:lineRule="auto"/>
        <w:ind w:left="118" w:right="6031"/>
      </w:pPr>
      <w:r>
        <w:rPr>
          <w:rFonts w:ascii="Times New Roman" w:eastAsia="Times New Roman" w:cs="Times New Roman" w:hAnsi="Times New Roman"/>
          <w:b/>
        </w:rPr>
        <w:t>git</w:t>
      </w:r>
      <w:r>
        <w:rPr>
          <w:rFonts w:ascii="Times New Roman" w:eastAsia="Times New Roman" w:cs="Times New Roman" w:hAnsi="Times New Roman"/>
          <w:b/>
          <w:spacing w:val="-5"/>
        </w:rPr>
        <w:t xml:space="preserve"> </w:t>
      </w:r>
      <w:r>
        <w:rPr>
          <w:rFonts w:ascii="Times New Roman" w:eastAsia="Times New Roman" w:cs="Times New Roman" w:hAnsi="Times New Roman"/>
          <w:b/>
        </w:rPr>
        <w:t>reflog</w:t>
      </w:r>
      <w:r>
        <w:tab/>
      </w:r>
      <w:r>
        <w:rPr>
          <w:rFonts w:ascii="宋体" w:eastAsia="宋体" w:cs="宋体"/>
          <w:b/>
        </w:rPr>
        <w:t>查看版本信息</w:t>
      </w:r>
      <w:r>
        <w:rPr>
          <w:rFonts w:ascii="Times New Roman" w:eastAsia="Times New Roman" w:cs="Times New Roman" w:hAnsi="Times New Roman"/>
          <w:b/>
        </w:rPr>
        <w:t>git log</w:t>
      </w:r>
      <w:r>
        <w:tab/>
      </w:r>
      <w:r>
        <w:rPr>
          <w:rFonts w:ascii="宋体" w:eastAsia="宋体" w:cs="宋体"/>
          <w:b/>
          <w:spacing w:val="-2"/>
        </w:rPr>
        <w:t>查看版本详细信息</w:t>
      </w: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案例实操</w:t>
      </w:r>
    </w:p>
    <w:p>
      <w:pPr>
        <w:pStyle w:val="17"/>
        <w:spacing w:line="238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40"/>
        </w:rPr>
        <w:t xml:space="preserve">$ </w:t>
      </w:r>
      <w:r>
        <w:rPr>
          <w:b/>
          <w:color w:val="FF0000"/>
          <w:w w:val="140"/>
        </w:rPr>
        <w:t>git</w:t>
      </w:r>
      <w:r>
        <w:rPr>
          <w:b/>
          <w:spacing w:val="9"/>
          <w:w w:val="140"/>
        </w:rPr>
        <w:t xml:space="preserve"> </w:t>
      </w:r>
      <w:r>
        <w:rPr>
          <w:b/>
          <w:color w:val="FF0000"/>
          <w:w w:val="140"/>
        </w:rPr>
        <w:t>reflog</w:t>
      </w:r>
    </w:p>
    <w:p>
      <w:pPr>
        <w:pStyle w:val="17"/>
        <w:spacing w:line="235" w:lineRule="auto"/>
        <w:ind w:left="118" w:right="1115"/>
      </w:pPr>
      <w:r>
        <w:rPr>
          <w:w w:val="120"/>
        </w:rPr>
        <w:t>087a1a7</w:t>
      </w:r>
      <w:r>
        <w:rPr>
          <w:spacing w:val="3"/>
          <w:w w:val="120"/>
        </w:rPr>
        <w:t xml:space="preserve"> </w:t>
      </w:r>
      <w:r>
        <w:rPr>
          <w:w w:val="120"/>
        </w:rPr>
        <w:t>(</w:t>
      </w:r>
      <w:r>
        <w:rPr>
          <w:color w:val="40FFFF"/>
          <w:w w:val="120"/>
        </w:rPr>
        <w:t>HEAD</w:t>
      </w:r>
      <w:r>
        <w:rPr>
          <w:spacing w:val="3"/>
          <w:w w:val="120"/>
        </w:rPr>
        <w:t xml:space="preserve"> </w:t>
      </w:r>
      <w:r>
        <w:rPr>
          <w:color w:val="40FFFF"/>
          <w:w w:val="120"/>
        </w:rPr>
        <w:t>-&gt;</w:t>
      </w:r>
      <w:r>
        <w:rPr>
          <w:spacing w:val="3"/>
          <w:w w:val="120"/>
        </w:rPr>
        <w:t xml:space="preserve"> </w:t>
      </w:r>
      <w:r>
        <w:rPr>
          <w:color w:val="40FF40"/>
          <w:w w:val="120"/>
        </w:rPr>
        <w:t>master</w:t>
      </w:r>
      <w:r>
        <w:rPr>
          <w:w w:val="120"/>
        </w:rPr>
        <w:t>)</w:t>
      </w:r>
      <w:r>
        <w:rPr>
          <w:spacing w:val="3"/>
          <w:w w:val="120"/>
        </w:rPr>
        <w:t xml:space="preserve"> </w:t>
      </w:r>
      <w:r>
        <w:rPr>
          <w:w w:val="120"/>
        </w:rPr>
        <w:t>HEAD@{0}:</w:t>
      </w:r>
      <w:r>
        <w:rPr>
          <w:spacing w:val="4"/>
          <w:w w:val="120"/>
        </w:rPr>
        <w:t xml:space="preserve"> </w:t>
      </w:r>
      <w:r>
        <w:rPr>
          <w:w w:val="120"/>
        </w:rPr>
        <w:t>commit:</w:t>
      </w:r>
      <w:r>
        <w:rPr>
          <w:spacing w:val="3"/>
          <w:w w:val="120"/>
        </w:rPr>
        <w:t xml:space="preserve"> </w:t>
      </w:r>
      <w:r>
        <w:rPr>
          <w:w w:val="120"/>
        </w:rPr>
        <w:t>my</w:t>
      </w:r>
      <w:r>
        <w:rPr>
          <w:spacing w:val="3"/>
          <w:w w:val="120"/>
        </w:rPr>
        <w:t xml:space="preserve"> </w:t>
      </w:r>
      <w:r>
        <w:rPr>
          <w:w w:val="120"/>
        </w:rPr>
        <w:t>third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commit </w:t>
      </w:r>
      <w:r>
        <w:rPr>
          <w:w w:val="115"/>
        </w:rPr>
        <w:t>ca8ded6</w:t>
      </w:r>
      <w:r>
        <w:rPr>
          <w:spacing w:val="5"/>
          <w:w w:val="115"/>
        </w:rPr>
        <w:t xml:space="preserve"> </w:t>
      </w:r>
      <w:r>
        <w:rPr>
          <w:w w:val="115"/>
        </w:rPr>
        <w:t>HEAD@{1}:</w:t>
      </w:r>
      <w:r>
        <w:rPr>
          <w:spacing w:val="6"/>
          <w:w w:val="115"/>
        </w:rPr>
        <w:t xml:space="preserve"> </w:t>
      </w:r>
      <w:r>
        <w:rPr>
          <w:w w:val="115"/>
        </w:rPr>
        <w:t>commit: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6"/>
          <w:w w:val="115"/>
        </w:rPr>
        <w:t xml:space="preserve"> </w:t>
      </w:r>
      <w:r>
        <w:rPr>
          <w:w w:val="115"/>
        </w:rPr>
        <w:t>commit</w:t>
      </w:r>
    </w:p>
    <w:p>
      <w:pPr>
        <w:pStyle w:val="17"/>
        <w:spacing w:line="240" w:lineRule="auto"/>
        <w:ind w:left="118"/>
      </w:pPr>
      <w:r>
        <w:rPr>
          <w:w w:val="132"/>
        </w:rPr>
        <w:t>86366fa HEAD@{2}: commit (initial): my first commit</w:t>
      </w:r>
    </w:p>
    <w:p>
      <w:pPr>
        <w:pStyle w:val="17"/>
        <w:numPr>
          <w:ilvl w:val="1"/>
          <w:numId w:val="1"/>
        </w:numPr>
        <w:tabs>
          <w:tab w:val="left" w:pos="818"/>
        </w:tabs>
        <w:spacing w:before="147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宋体" w:eastAsia="宋体" w:cs="宋体"/>
          <w:b/>
          <w:spacing w:val="-3"/>
          <w:sz w:val="28"/>
          <w:szCs w:val="28"/>
        </w:rPr>
        <w:t>版本穿梭</w:t>
      </w:r>
    </w:p>
    <w:p>
      <w:pPr>
        <w:spacing w:line="222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1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基本语法</w:t>
      </w:r>
    </w:p>
    <w:p>
      <w:pPr>
        <w:spacing w:line="195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  <w:spacing w:val="1"/>
        </w:rPr>
        <w:t xml:space="preserve">git </w:t>
      </w:r>
      <w:r>
        <w:rPr>
          <w:rFonts w:ascii="Times New Roman" w:eastAsia="Times New Roman" w:cs="Times New Roman" w:hAnsi="Times New Roman"/>
          <w:b/>
          <w:spacing w:val="2"/>
        </w:rPr>
        <w:t>reset --hard</w:t>
      </w:r>
      <w:r>
        <w:rPr>
          <w:rFonts w:ascii="Times New Roman" w:eastAsia="Times New Roman" w:cs="Times New Roman" w:hAnsi="Times New Roman"/>
          <w:b/>
          <w:spacing w:val="1"/>
        </w:rPr>
        <w:t xml:space="preserve"> </w:t>
      </w:r>
      <w:r>
        <w:rPr>
          <w:rFonts w:ascii="宋体" w:eastAsia="宋体" w:cs="宋体"/>
          <w:b/>
          <w:spacing w:val="6"/>
        </w:rPr>
        <w:t>版本号</w:t>
      </w:r>
    </w:p>
    <w:p>
      <w:pPr>
        <w:spacing w:line="195" w:lineRule="exact"/>
      </w:pPr>
    </w:p>
    <w:p>
      <w:pPr>
        <w:pStyle w:val="17"/>
        <w:ind w:left="118"/>
      </w:pPr>
      <w:r>
        <w:rPr>
          <w:rFonts w:ascii="Times New Roman" w:eastAsia="Times New Roman" w:cs="Times New Roman" w:hAnsi="Times New Roman"/>
          <w:b/>
        </w:rPr>
        <w:t>2</w:t>
      </w:r>
      <w:r>
        <w:rPr>
          <w:rFonts w:ascii="宋体" w:eastAsia="宋体" w:cs="宋体"/>
          <w:b/>
          <w:spacing w:val="1"/>
        </w:rPr>
        <w:t>）</w:t>
      </w:r>
      <w:r>
        <w:rPr>
          <w:rFonts w:ascii="宋体" w:eastAsia="宋体" w:cs="宋体"/>
          <w:b/>
        </w:rPr>
        <w:t>案例实操</w:t>
      </w:r>
    </w:p>
    <w:p>
      <w:pPr>
        <w:pStyle w:val="17"/>
        <w:spacing w:before="106" w:line="223" w:lineRule="auto"/>
        <w:ind w:left="118"/>
      </w:pPr>
      <w:r>
        <w:rPr>
          <w:spacing w:val="1"/>
        </w:rPr>
        <w:t>--</w:t>
      </w:r>
      <w:r>
        <w:rPr>
          <w:rFonts w:ascii="宋体" w:eastAsia="宋体" w:cs="宋体"/>
          <w:spacing w:val="4"/>
        </w:rPr>
        <w:t xml:space="preserve">首先查看当前的历史记录，可以看到当前是在 </w:t>
      </w:r>
      <w:r>
        <w:rPr>
          <w:spacing w:val="2"/>
        </w:rPr>
        <w:t>087a1a7</w:t>
      </w:r>
      <w:r>
        <w:rPr>
          <w:spacing w:val="3"/>
        </w:rPr>
        <w:t xml:space="preserve"> </w:t>
      </w:r>
      <w:r>
        <w:rPr>
          <w:rFonts w:ascii="宋体" w:eastAsia="宋体" w:cs="宋体"/>
          <w:spacing w:val="4"/>
        </w:rPr>
        <w:t>这个版本</w:t>
      </w:r>
    </w:p>
    <w:p>
      <w:pPr>
        <w:pStyle w:val="17"/>
        <w:spacing w:line="235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40"/>
        </w:rPr>
        <w:t xml:space="preserve">$ </w:t>
      </w:r>
      <w:r>
        <w:rPr>
          <w:b/>
          <w:color w:val="FF0000"/>
          <w:w w:val="140"/>
        </w:rPr>
        <w:t>git</w:t>
      </w:r>
      <w:r>
        <w:rPr>
          <w:b/>
          <w:spacing w:val="8"/>
          <w:w w:val="140"/>
        </w:rPr>
        <w:t xml:space="preserve"> </w:t>
      </w:r>
      <w:r>
        <w:rPr>
          <w:b/>
          <w:color w:val="FF0000"/>
          <w:w w:val="140"/>
        </w:rPr>
        <w:t>reflog</w:t>
      </w:r>
    </w:p>
    <w:p>
      <w:pPr>
        <w:pStyle w:val="17"/>
        <w:spacing w:line="235" w:lineRule="auto"/>
        <w:ind w:left="118" w:right="1116"/>
      </w:pPr>
      <w:r>
        <w:rPr>
          <w:color w:val="FF0000"/>
          <w:w w:val="120"/>
        </w:rPr>
        <w:t>087a1a7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(HEAD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-&gt;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master)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HEAD@{0}: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commit: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my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third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commit</w:t>
      </w:r>
      <w:r>
        <w:rPr>
          <w:w w:val="120"/>
        </w:rPr>
        <w:t xml:space="preserve"> </w:t>
      </w:r>
      <w:r>
        <w:rPr>
          <w:color w:val="FF0000"/>
          <w:w w:val="115"/>
        </w:rPr>
        <w:t>ca8ded6</w:t>
      </w:r>
      <w:r>
        <w:rPr>
          <w:spacing w:val="5"/>
          <w:w w:val="115"/>
        </w:rPr>
        <w:t xml:space="preserve"> </w:t>
      </w:r>
      <w:r>
        <w:rPr>
          <w:w w:val="115"/>
        </w:rPr>
        <w:t>HEAD@{1}:</w:t>
      </w:r>
      <w:r>
        <w:rPr>
          <w:spacing w:val="6"/>
          <w:w w:val="115"/>
        </w:rPr>
        <w:t xml:space="preserve"> </w:t>
      </w:r>
      <w:r>
        <w:rPr>
          <w:w w:val="115"/>
        </w:rPr>
        <w:t>commit: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6"/>
          <w:w w:val="115"/>
        </w:rPr>
        <w:t xml:space="preserve"> </w:t>
      </w:r>
      <w:r>
        <w:rPr>
          <w:w w:val="115"/>
        </w:rPr>
        <w:t>commit</w:t>
      </w:r>
    </w:p>
    <w:p>
      <w:pPr>
        <w:pStyle w:val="17"/>
        <w:spacing w:line="240" w:lineRule="auto"/>
        <w:ind w:left="118"/>
      </w:pPr>
      <w:r>
        <w:rPr>
          <w:color w:val="FF0000"/>
          <w:w w:val="132"/>
        </w:rPr>
        <w:t>86366fa</w:t>
      </w:r>
      <w:r>
        <w:rPr>
          <w:w w:val="132"/>
        </w:rPr>
        <w:t xml:space="preserve"> HEAD@{2}: commit (initial): my first commit</w:t>
      </w:r>
    </w:p>
    <w:p>
      <w:pPr>
        <w:spacing w:line="260" w:lineRule="exact"/>
      </w:pPr>
    </w:p>
    <w:p>
      <w:pPr>
        <w:pStyle w:val="17"/>
        <w:spacing w:line="221" w:lineRule="auto"/>
        <w:ind w:left="118"/>
        <w:rPr>
          <w:lang w:eastAsia="zh-CN"/>
        </w:rPr>
      </w:pPr>
      <w:r>
        <w:rPr>
          <w:spacing w:val="2"/>
          <w:lang w:eastAsia="zh-CN"/>
        </w:rPr>
        <w:t>--</w:t>
      </w:r>
      <w:r>
        <w:rPr>
          <w:rFonts w:ascii="宋体" w:eastAsia="宋体" w:cs="宋体"/>
          <w:spacing w:val="7"/>
          <w:lang w:eastAsia="zh-CN"/>
        </w:rPr>
        <w:t>切换到</w:t>
      </w:r>
      <w:r>
        <w:rPr>
          <w:rFonts w:ascii="宋体" w:eastAsia="宋体" w:cs="宋体"/>
          <w:spacing w:val="8"/>
          <w:lang w:eastAsia="zh-CN"/>
        </w:rPr>
        <w:t xml:space="preserve"> </w:t>
      </w:r>
      <w:r>
        <w:rPr>
          <w:spacing w:val="4"/>
          <w:lang w:eastAsia="zh-CN"/>
        </w:rPr>
        <w:t>86366fa</w:t>
      </w:r>
      <w:r>
        <w:rPr>
          <w:spacing w:val="7"/>
          <w:lang w:eastAsia="zh-CN"/>
        </w:rPr>
        <w:t xml:space="preserve"> </w:t>
      </w:r>
      <w:r>
        <w:rPr>
          <w:rFonts w:ascii="宋体" w:eastAsia="宋体" w:cs="宋体"/>
          <w:spacing w:val="7"/>
          <w:lang w:eastAsia="zh-CN"/>
        </w:rPr>
        <w:t>版本，也就是我们第一次提交的版本</w:t>
      </w:r>
    </w:p>
    <w:p>
      <w:pPr>
        <w:pStyle w:val="17"/>
        <w:spacing w:line="235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5" w:lineRule="auto"/>
        <w:ind w:left="118"/>
      </w:pPr>
      <w:r>
        <w:rPr>
          <w:w w:val="132"/>
        </w:rPr>
        <w:t xml:space="preserve">$ </w:t>
      </w:r>
      <w:r>
        <w:rPr>
          <w:b/>
          <w:color w:val="FF0000"/>
          <w:w w:val="132"/>
        </w:rPr>
        <w:t>git</w:t>
      </w:r>
      <w:r>
        <w:rPr>
          <w:b/>
          <w:w w:val="132"/>
        </w:rPr>
        <w:t xml:space="preserve"> </w:t>
      </w:r>
      <w:r>
        <w:rPr>
          <w:b/>
          <w:color w:val="FF0000"/>
          <w:w w:val="132"/>
        </w:rPr>
        <w:t>reset</w:t>
      </w:r>
      <w:r>
        <w:rPr>
          <w:b/>
          <w:w w:val="132"/>
        </w:rPr>
        <w:t xml:space="preserve"> </w:t>
      </w:r>
      <w:r>
        <w:rPr>
          <w:b/>
          <w:color w:val="FF0000"/>
          <w:w w:val="132"/>
        </w:rPr>
        <w:t>--hard</w:t>
      </w:r>
      <w:r>
        <w:rPr>
          <w:b/>
          <w:spacing w:val="11"/>
          <w:w w:val="132"/>
        </w:rPr>
        <w:t xml:space="preserve"> </w:t>
      </w:r>
      <w:r>
        <w:rPr>
          <w:b/>
          <w:color w:val="FF0000"/>
          <w:w w:val="132"/>
        </w:rPr>
        <w:t>86366fa</w:t>
      </w:r>
    </w:p>
    <w:p>
      <w:pPr>
        <w:pStyle w:val="17"/>
        <w:ind w:left="118"/>
      </w:pPr>
      <w:r>
        <w:rPr>
          <w:w w:val="127"/>
        </w:rPr>
        <w:t>HEAD is now at 86366fa my first</w:t>
      </w:r>
      <w:r>
        <w:rPr>
          <w:spacing w:val="16"/>
          <w:w w:val="127"/>
        </w:rPr>
        <w:t xml:space="preserve"> </w:t>
      </w:r>
      <w:r>
        <w:rPr>
          <w:w w:val="127"/>
        </w:rPr>
        <w:t>commit</w:t>
      </w:r>
    </w:p>
    <w:p>
      <w:pPr>
        <w:spacing w:line="257" w:lineRule="exact"/>
      </w:pPr>
    </w:p>
    <w:p>
      <w:pPr>
        <w:pStyle w:val="17"/>
        <w:spacing w:line="223" w:lineRule="auto"/>
        <w:ind w:left="118"/>
        <w:rPr>
          <w:lang w:eastAsia="zh-CN"/>
        </w:rPr>
      </w:pPr>
      <w:r>
        <w:rPr>
          <w:spacing w:val="2"/>
          <w:lang w:eastAsia="zh-CN"/>
        </w:rPr>
        <w:t>--</w:t>
      </w:r>
      <w:r>
        <w:rPr>
          <w:rFonts w:ascii="宋体" w:eastAsia="宋体" w:cs="宋体"/>
          <w:spacing w:val="6"/>
          <w:lang w:eastAsia="zh-CN"/>
        </w:rPr>
        <w:t>切换完毕之后再查看历史记录，当前成功切换到了</w:t>
      </w:r>
      <w:r>
        <w:rPr>
          <w:rFonts w:ascii="宋体" w:eastAsia="宋体" w:cs="宋体"/>
          <w:spacing w:val="3"/>
          <w:lang w:eastAsia="zh-CN"/>
        </w:rPr>
        <w:t xml:space="preserve"> </w:t>
      </w:r>
      <w:r>
        <w:rPr>
          <w:spacing w:val="3"/>
          <w:lang w:eastAsia="zh-CN"/>
        </w:rPr>
        <w:t>86366fa</w:t>
      </w:r>
      <w:r>
        <w:rPr>
          <w:spacing w:val="1"/>
          <w:lang w:eastAsia="zh-CN"/>
        </w:rPr>
        <w:t xml:space="preserve"> </w:t>
      </w:r>
      <w:r>
        <w:rPr>
          <w:rFonts w:ascii="宋体" w:eastAsia="宋体" w:cs="宋体"/>
          <w:spacing w:val="9"/>
          <w:lang w:eastAsia="zh-CN"/>
        </w:rPr>
        <w:t>版本</w:t>
      </w:r>
    </w:p>
    <w:p>
      <w:pPr>
        <w:pStyle w:val="17"/>
        <w:spacing w:line="235" w:lineRule="auto"/>
        <w:ind w:left="118"/>
      </w:pPr>
      <w:r>
        <w:rPr>
          <w:color w:val="00BF00"/>
          <w:w w:val="112"/>
        </w:rPr>
        <w:t>Layne@LAPTOP-Layne</w:t>
      </w:r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>
      <w:pPr>
        <w:pStyle w:val="17"/>
        <w:spacing w:line="238" w:lineRule="auto"/>
        <w:ind w:left="118"/>
      </w:pPr>
      <w:r>
        <w:rPr>
          <w:w w:val="140"/>
        </w:rPr>
        <w:t xml:space="preserve">$ </w:t>
      </w:r>
      <w:r>
        <w:rPr>
          <w:b/>
          <w:color w:val="FF0000"/>
          <w:w w:val="140"/>
        </w:rPr>
        <w:t>git</w:t>
      </w:r>
      <w:r>
        <w:rPr>
          <w:b/>
          <w:spacing w:val="8"/>
          <w:w w:val="140"/>
        </w:rPr>
        <w:t xml:space="preserve"> </w:t>
      </w:r>
      <w:r>
        <w:rPr>
          <w:b/>
          <w:color w:val="FF0000"/>
          <w:w w:val="140"/>
        </w:rPr>
        <w:t>reflog</w:t>
      </w:r>
    </w:p>
    <w:p>
      <w:pPr>
        <w:pStyle w:val="17"/>
        <w:spacing w:line="235" w:lineRule="auto"/>
        <w:ind w:left="118" w:right="989"/>
      </w:pPr>
      <w:r>
        <w:rPr>
          <w:color w:val="FF0000"/>
          <w:w w:val="122"/>
        </w:rPr>
        <w:t>86366fa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(HEAD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-&gt;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master)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HEAD@{0}: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reset: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moving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to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86366fa</w:t>
      </w:r>
      <w:r>
        <w:rPr>
          <w:w w:val="122"/>
        </w:rPr>
        <w:t xml:space="preserve"> </w:t>
      </w:r>
      <w:r>
        <w:rPr>
          <w:w w:val="119"/>
        </w:rPr>
        <w:t>087a1a7</w:t>
      </w:r>
      <w:r>
        <w:rPr>
          <w:spacing w:val="5"/>
          <w:w w:val="119"/>
        </w:rPr>
        <w:t xml:space="preserve"> </w:t>
      </w:r>
      <w:r>
        <w:rPr>
          <w:w w:val="119"/>
        </w:rPr>
        <w:t>HEAD@{1}:</w:t>
      </w:r>
      <w:r>
        <w:rPr>
          <w:spacing w:val="5"/>
          <w:w w:val="119"/>
        </w:rPr>
        <w:t xml:space="preserve"> </w:t>
      </w:r>
      <w:r>
        <w:rPr>
          <w:w w:val="119"/>
        </w:rPr>
        <w:t>commit:</w:t>
      </w:r>
      <w:r>
        <w:rPr>
          <w:spacing w:val="5"/>
          <w:w w:val="119"/>
        </w:rPr>
        <w:t xml:space="preserve"> </w:t>
      </w:r>
      <w:r>
        <w:rPr>
          <w:w w:val="119"/>
        </w:rPr>
        <w:t>my</w:t>
      </w:r>
      <w:r>
        <w:rPr>
          <w:spacing w:val="5"/>
          <w:w w:val="119"/>
        </w:rPr>
        <w:t xml:space="preserve"> </w:t>
      </w:r>
      <w:r>
        <w:rPr>
          <w:w w:val="119"/>
        </w:rPr>
        <w:t>third</w:t>
      </w:r>
      <w:r>
        <w:rPr>
          <w:spacing w:val="6"/>
          <w:w w:val="119"/>
        </w:rPr>
        <w:t xml:space="preserve"> </w:t>
      </w:r>
      <w:r>
        <w:rPr>
          <w:w w:val="119"/>
        </w:rPr>
        <w:t>commit</w:t>
      </w:r>
    </w:p>
    <w:p>
      <w:pPr>
        <w:pStyle w:val="17"/>
        <w:spacing w:line="238" w:lineRule="auto"/>
        <w:ind w:left="118"/>
      </w:pPr>
      <w:r>
        <w:rPr>
          <w:w w:val="115"/>
        </w:rPr>
        <w:t>ca8ded6</w:t>
      </w:r>
      <w:r>
        <w:rPr>
          <w:spacing w:val="5"/>
          <w:w w:val="115"/>
        </w:rPr>
        <w:t xml:space="preserve"> </w:t>
      </w:r>
      <w:r>
        <w:rPr>
          <w:w w:val="115"/>
        </w:rPr>
        <w:t>HEAD@{2}:</w:t>
      </w:r>
      <w:r>
        <w:rPr>
          <w:spacing w:val="6"/>
          <w:w w:val="115"/>
        </w:rPr>
        <w:t xml:space="preserve"> </w:t>
      </w:r>
      <w:r>
        <w:rPr>
          <w:w w:val="115"/>
        </w:rPr>
        <w:t>commit: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6"/>
          <w:w w:val="115"/>
        </w:rPr>
        <w:t xml:space="preserve"> </w:t>
      </w:r>
      <w:r>
        <w:rPr>
          <w:w w:val="115"/>
        </w:rPr>
        <w:t>commit</w:t>
      </w:r>
    </w:p>
    <w:p>
      <w:pPr>
        <w:pStyle w:val="17"/>
        <w:ind w:left="118"/>
      </w:pPr>
      <w:r>
        <w:rPr>
          <w:color w:val="FF0000"/>
          <w:w w:val="125"/>
        </w:rPr>
        <w:t>86366fa</w:t>
      </w:r>
      <w:r>
        <w:rPr>
          <w:spacing w:val="5"/>
          <w:w w:val="125"/>
        </w:rPr>
        <w:t xml:space="preserve"> </w:t>
      </w:r>
      <w:r>
        <w:rPr>
          <w:color w:val="FF0000"/>
          <w:w w:val="125"/>
        </w:rPr>
        <w:t>(HEAD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-&gt;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master)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HEAD@{3}: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commit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(initial):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my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first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commit</w:t>
      </w:r>
    </w:p>
    <w:p>
      <w:pPr>
        <w:spacing w:line="257" w:lineRule="exact"/>
      </w:pPr>
    </w:p>
    <w:p>
      <w:pPr>
        <w:pStyle w:val="17"/>
        <w:spacing w:line="221" w:lineRule="auto"/>
        <w:ind w:left="118"/>
        <w:rPr>
          <w:lang w:eastAsia="zh-CN"/>
        </w:rPr>
      </w:pPr>
      <w:r>
        <w:rPr>
          <w:spacing w:val="8"/>
          <w:lang w:eastAsia="zh-CN"/>
        </w:rPr>
        <w:t>--</w:t>
      </w:r>
      <w:r>
        <w:rPr>
          <w:rFonts w:ascii="宋体" w:eastAsia="宋体" w:cs="宋体"/>
          <w:spacing w:val="25"/>
          <w:lang w:eastAsia="zh-CN"/>
        </w:rPr>
        <w:t>然后查看文件</w:t>
      </w:r>
      <w:r>
        <w:rPr>
          <w:rFonts w:ascii="宋体" w:eastAsia="宋体" w:cs="宋体"/>
          <w:spacing w:val="-51"/>
          <w:lang w:eastAsia="zh-CN"/>
        </w:rPr>
        <w:t xml:space="preserve"> </w:t>
      </w:r>
      <w:r>
        <w:rPr>
          <w:spacing w:val="9"/>
          <w:lang w:eastAsia="zh-CN"/>
        </w:rPr>
        <w:t>hello.txt</w:t>
      </w:r>
      <w:r>
        <w:rPr>
          <w:rFonts w:ascii="宋体" w:eastAsia="宋体" w:cs="宋体"/>
          <w:spacing w:val="25"/>
          <w:lang w:eastAsia="zh-CN"/>
        </w:rPr>
        <w:t>，发现文件内容已经变化</w:t>
      </w:r>
    </w:p>
    <w:p>
      <w:pPr>
        <w:pStyle w:val="17"/>
        <w:spacing w:line="235" w:lineRule="auto"/>
        <w:ind w:left="118"/>
      </w:pPr>
      <w:r>
        <w:rPr>
          <w:w w:val="152"/>
        </w:rPr>
        <w:t xml:space="preserve">$ </w:t>
      </w:r>
      <w:r>
        <w:rPr>
          <w:color w:val="FF0000"/>
          <w:w w:val="152"/>
        </w:rPr>
        <w:t>cat</w:t>
      </w:r>
      <w:r>
        <w:rPr>
          <w:spacing w:val="9"/>
          <w:w w:val="152"/>
        </w:rPr>
        <w:t xml:space="preserve"> </w:t>
      </w:r>
      <w:r>
        <w:rPr>
          <w:color w:val="FF0000"/>
          <w:w w:val="152"/>
        </w:rPr>
        <w:t>hello.txt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</w:pPr>
      <w:r>
        <w:rPr>
          <w:w w:val="150"/>
        </w:rPr>
        <w:t xml:space="preserve">hello git! </w:t>
      </w:r>
    </w:p>
    <w:p>
      <w:pPr>
        <w:sectPr>
          <w:pgSz w:w="11906" w:h="16838"/>
          <w:pgMar w:top="1823" w:right="1619" w:bottom="1445" w:left="1682" w:header="1823" w:footer="1445" w:gutter="0"/>
          <w:docGrid w:linePitch="312" w:charSpace="0"/>
        </w:sectPr>
      </w:pPr>
    </w:p>
    <w:p>
      <w:pPr>
        <w:pStyle w:val="17"/>
        <w:spacing w:line="204" w:lineRule="auto"/>
        <w:ind w:left="118" w:right="117" w:firstLine="4925"/>
        <w:rPr>
          <w:rFonts w:ascii="宋体" w:eastAsia="宋体" w:cs="宋体"/>
          <w:b/>
          <w:spacing w:val="-1"/>
          <w:sz w:val="28"/>
          <w:szCs w:val="28"/>
        </w:rPr>
      </w:pPr>
      <w:r>
        <mc:AlternateContent>
          <mc:Choice Requires="wps">
            <w:drawing>
              <wp:anchor distT="0" distB="0" distL="114298" distR="114298" simplePos="0" relativeHeight="165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1140460</wp:posOffset>
                </wp:positionV>
                <wp:extent cx="5311775" cy="151129"/>
                <wp:effectExtent l="0" t="0" r="0" b="0"/>
                <wp:wrapNone/>
                <wp:docPr id="814" name="组合 8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15" name="组合 81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16" name="曲线 81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17" o:spid="_x0000_s817" coordorigin="1771,1796" coordsize="8365,237" style="position:absolute;&#10;margin-left:88.6pt;&#10;margin-top:89.8pt;&#10;width:418.25pt;&#10;height:11.899998pt;&#10;z-index:-2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18" o:spid="_x0000_s818" coordsize="8365,237" path="m,237l8364,237l8364,l,l,237l,237xe" style="position:absolute;&#10;left:1771;&#10;top:1796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6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1290955</wp:posOffset>
                </wp:positionV>
                <wp:extent cx="5311775" cy="151130"/>
                <wp:effectExtent l="0" t="0" r="0" b="0"/>
                <wp:wrapNone/>
                <wp:docPr id="819" name="组合 8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20" name="组合 82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21" name="曲线 82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22" o:spid="_x0000_s822" coordorigin="1771,2033" coordsize="8365,238" style="position:absolute;&#10;margin-left:88.6pt;&#10;margin-top:101.65pt;&#10;width:418.25pt;&#10;height:11.900003pt;&#10;z-index:-2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23" o:spid="_x0000_s823" coordsize="8365,238" path="m,238l8364,238l8364,l,l,238l,238xe" style="position:absolute;&#10;left:1771;&#10;top:2033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7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1442085</wp:posOffset>
                </wp:positionV>
                <wp:extent cx="5311775" cy="151130"/>
                <wp:effectExtent l="0" t="0" r="0" b="0"/>
                <wp:wrapNone/>
                <wp:docPr id="824" name="组合 8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25" name="组合 82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26" name="曲线 82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27" o:spid="_x0000_s827" coordorigin="1771,2271" coordsize="8365,238" style="position:absolute;&#10;margin-left:88.6pt;&#10;margin-top:113.55pt;&#10;width:418.25pt;&#10;height:11.900003pt;&#10;z-index:-2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28" o:spid="_x0000_s828" coordsize="8365,238" path="m,238l8364,238l8364,l,l,238l,238xe" style="position:absolute;&#10;left:1771;&#10;top:2271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8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1592579</wp:posOffset>
                </wp:positionV>
                <wp:extent cx="5311775" cy="151130"/>
                <wp:effectExtent l="0" t="0" r="0" b="0"/>
                <wp:wrapNone/>
                <wp:docPr id="829" name="组合 8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30" name="组合 83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31" name="曲线 83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32" o:spid="_x0000_s832" coordorigin="1771,2508" coordsize="8365,238" style="position:absolute;&#10;margin-left:88.6pt;&#10;margin-top:125.4pt;&#10;width:418.25pt;&#10;height:11.900003pt;&#10;z-index:-2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33" o:spid="_x0000_s833" coordsize="8365,238" path="m,238l8364,238l8364,l,l,238l,238xe" style="position:absolute;&#10;left:1771;&#10;top:2508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9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1743710</wp:posOffset>
                </wp:positionV>
                <wp:extent cx="5311775" cy="151130"/>
                <wp:effectExtent l="0" t="0" r="0" b="0"/>
                <wp:wrapNone/>
                <wp:docPr id="834" name="组合 8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35" name="组合 835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36" name="曲线 836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37" o:spid="_x0000_s837" coordorigin="1771,2746" coordsize="8365,238" style="position:absolute;&#10;margin-left:88.6pt;&#10;margin-top:137.3pt;&#10;width:418.25pt;&#10;height:11.900003pt;&#10;z-index:-2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38" o:spid="_x0000_s838" coordsize="8365,238" path="m,238l8364,238l8364,l,l,238l,238xe" style="position:absolute;&#10;left:1771;&#10;top:2746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0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1894840</wp:posOffset>
                </wp:positionV>
                <wp:extent cx="5311775" cy="151130"/>
                <wp:effectExtent l="0" t="0" r="0" b="0"/>
                <wp:wrapNone/>
                <wp:docPr id="839" name="组合 8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40" name="组合 84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41" name="曲线 84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42" o:spid="_x0000_s842" coordorigin="1771,2983" coordsize="8365,238" style="position:absolute;&#10;margin-left:88.6pt;&#10;margin-top:149.2pt;&#10;width:418.25pt;&#10;height:11.900003pt;&#10;z-index:-1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43" o:spid="_x0000_s843" coordsize="8365,238" path="m,238l8364,238l8364,l,l,238l,238xe" style="position:absolute;&#10;left:1771;&#10;top:2983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1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2052320</wp:posOffset>
                </wp:positionV>
                <wp:extent cx="5311775" cy="152400"/>
                <wp:effectExtent l="0" t="0" r="0" b="0"/>
                <wp:wrapNone/>
                <wp:docPr id="844" name="组合 8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45" name="组合 845"/>
                      <wpg:cNvGrpSpPr/>
                      <wpg:grpSpPr>
                        <a:xfrm rot="0">
                          <a:off x="0" y="0"/>
                          <a:ext cx="5311775" cy="152400"/>
                          <a:chOff x="0" y="0"/>
                          <a:chExt cx="5311775" cy="152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46" name="曲线 846"/>
                        <wps:cNvSpPr/>
                        <wps:spPr>
                          <a:xfrm rot="0">
                            <a:off x="0" y="0"/>
                            <a:ext cx="5311775" cy="1524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47" o:spid="_x0000_s847" coordorigin="1771,3232" coordsize="8365,240" style="position:absolute;&#10;margin-left:88.6pt;&#10;margin-top:161.6pt;&#10;width:418.25pt;&#10;height:12.0pt;&#10;z-index:-1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48" o:spid="_x0000_s848" coordsize="8365,240" path="m,239l8364,239l8364,l,l,239l,239xe" style="position:absolute;&#10;left:1771;&#10;top:3232;&#10;width:8365;&#10;height:240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2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2204720</wp:posOffset>
                </wp:positionV>
                <wp:extent cx="5311775" cy="151130"/>
                <wp:effectExtent l="0" t="0" r="0" b="0"/>
                <wp:wrapNone/>
                <wp:docPr id="849" name="组合 8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50" name="组合 85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51" name="曲线 85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52" o:spid="_x0000_s852" coordorigin="1771,3472" coordsize="8365,238" style="position:absolute;&#10;margin-left:88.6pt;&#10;margin-top:173.6pt;&#10;width:418.25pt;&#10;height:11.900003pt;&#10;z-index:-1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53" o:spid="_x0000_s853" coordsize="8365,238" path="m,238l8364,238l8364,l,l,238l,238xe" style="position:absolute;&#10;left:1771;&#10;top:3472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3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2348864</wp:posOffset>
                </wp:positionV>
                <wp:extent cx="5311775" cy="151129"/>
                <wp:effectExtent l="0" t="0" r="0" b="0"/>
                <wp:wrapNone/>
                <wp:docPr id="854" name="组合 8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55" name="组合 855"/>
                      <wpg:cNvGrpSpPr/>
                      <wpg:grpSpPr>
                        <a:xfrm rot="0">
                          <a:off x="0" y="0"/>
                          <a:ext cx="5311775" cy="151129"/>
                          <a:chOff x="0" y="0"/>
                          <a:chExt cx="5311775" cy="1511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56" name="曲线 856"/>
                        <wps:cNvSpPr/>
                        <wps:spPr>
                          <a:xfrm rot="0">
                            <a:off x="0" y="0"/>
                            <a:ext cx="5311775" cy="15112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57" o:spid="_x0000_s857" coordorigin="1771,3698" coordsize="8365,237" style="position:absolute;&#10;margin-left:88.6pt;&#10;margin-top:184.95pt;&#10;width:418.25pt;&#10;height:11.899992pt;&#10;z-index:-1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58" o:spid="_x0000_s858" coordsize="8365,237" path="m,237l8364,237l8364,l,l,237l,237xe" style="position:absolute;&#10;left:1771;&#10;top:3698;&#10;width:8365;&#10;height:237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4" behindDoc="1" locked="0" layoutInCell="1" hidden="0" allowOverlap="1">
                <wp:simplePos x="0" y="0"/>
                <wp:positionH relativeFrom="page">
                  <wp:posOffset>1125220</wp:posOffset>
                </wp:positionH>
                <wp:positionV relativeFrom="page">
                  <wp:posOffset>2499360</wp:posOffset>
                </wp:positionV>
                <wp:extent cx="5311775" cy="151130"/>
                <wp:effectExtent l="0" t="0" r="0" b="0"/>
                <wp:wrapNone/>
                <wp:docPr id="859" name="组合 8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60" name="组合 860"/>
                      <wpg:cNvGrpSpPr/>
                      <wpg:grpSpPr>
                        <a:xfrm rot="0">
                          <a:off x="0" y="0"/>
                          <a:ext cx="5311775" cy="151130"/>
                          <a:chOff x="0" y="0"/>
                          <a:chExt cx="5311775" cy="151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61" name="曲线 861"/>
                        <wps:cNvSpPr/>
                        <wps:spPr>
                          <a:xfrm rot="0">
                            <a:off x="0" y="0"/>
                            <a:ext cx="5311775" cy="1511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599" y="21600"/>
                                </a:lnTo>
                                <a:lnTo>
                                  <a:pt x="21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62" o:spid="_x0000_s862" coordorigin="1771,3935" coordsize="8365,238" style="position:absolute;&#10;margin-left:88.6pt;&#10;margin-top:196.8pt;&#10;width:418.25pt;&#10;height:11.900003pt;&#10;z-index:-1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63" o:spid="_x0000_s863" coordsize="8365,238" path="m,238l8364,238l8364,l,l,238l,238xe" style="position:absolute;&#10;left:1771;&#10;top:3935;&#10;width:8365;&#10;height:238;" fillcolor="#E6E6E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5" behindDoc="1" locked="0" layoutInCell="1" hidden="0" allowOverlap="1">
                <wp:simplePos x="0" y="0"/>
                <wp:positionH relativeFrom="page">
                  <wp:posOffset>1427480</wp:posOffset>
                </wp:positionH>
                <wp:positionV relativeFrom="page">
                  <wp:posOffset>4829175</wp:posOffset>
                </wp:positionV>
                <wp:extent cx="4567554" cy="621665"/>
                <wp:effectExtent l="0" t="0" r="0" b="0"/>
                <wp:wrapNone/>
                <wp:docPr id="864" name="组合 8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65" name="组合 865"/>
                      <wpg:cNvGrpSpPr/>
                      <wpg:grpSpPr>
                        <a:xfrm rot="0">
                          <a:off x="0" y="0"/>
                          <a:ext cx="4567554" cy="621665"/>
                          <a:chOff x="0" y="0"/>
                          <a:chExt cx="4567554" cy="62166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66" name="曲线 866"/>
                        <wps:cNvSpPr/>
                        <wps:spPr>
                          <a:xfrm rot="0">
                            <a:off x="0" y="0"/>
                            <a:ext cx="4567554" cy="62166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3592"/>
                                </a:moveTo>
                                <a:lnTo>
                                  <a:pt x="3" y="3343"/>
                                </a:lnTo>
                                <a:lnTo>
                                  <a:pt x="6" y="3117"/>
                                </a:lnTo>
                                <a:lnTo>
                                  <a:pt x="12" y="2892"/>
                                </a:lnTo>
                                <a:lnTo>
                                  <a:pt x="18" y="2666"/>
                                </a:lnTo>
                                <a:lnTo>
                                  <a:pt x="27" y="2440"/>
                                </a:lnTo>
                                <a:lnTo>
                                  <a:pt x="42" y="2169"/>
                                </a:lnTo>
                                <a:lnTo>
                                  <a:pt x="57" y="1920"/>
                                </a:lnTo>
                                <a:lnTo>
                                  <a:pt x="75" y="1671"/>
                                </a:lnTo>
                                <a:lnTo>
                                  <a:pt x="99" y="1446"/>
                                </a:lnTo>
                                <a:lnTo>
                                  <a:pt x="120" y="1220"/>
                                </a:lnTo>
                                <a:lnTo>
                                  <a:pt x="153" y="994"/>
                                </a:lnTo>
                                <a:lnTo>
                                  <a:pt x="186" y="768"/>
                                </a:lnTo>
                                <a:lnTo>
                                  <a:pt x="219" y="610"/>
                                </a:lnTo>
                                <a:lnTo>
                                  <a:pt x="250" y="451"/>
                                </a:lnTo>
                                <a:lnTo>
                                  <a:pt x="286" y="316"/>
                                </a:lnTo>
                                <a:lnTo>
                                  <a:pt x="322" y="225"/>
                                </a:lnTo>
                                <a:lnTo>
                                  <a:pt x="358" y="135"/>
                                </a:lnTo>
                                <a:lnTo>
                                  <a:pt x="388" y="67"/>
                                </a:lnTo>
                                <a:lnTo>
                                  <a:pt x="418" y="22"/>
                                </a:lnTo>
                                <a:lnTo>
                                  <a:pt x="451" y="0"/>
                                </a:lnTo>
                                <a:lnTo>
                                  <a:pt x="484" y="0"/>
                                </a:lnTo>
                                <a:lnTo>
                                  <a:pt x="490" y="0"/>
                                </a:lnTo>
                                <a:lnTo>
                                  <a:pt x="21106" y="0"/>
                                </a:lnTo>
                                <a:lnTo>
                                  <a:pt x="21139" y="0"/>
                                </a:lnTo>
                                <a:lnTo>
                                  <a:pt x="21172" y="22"/>
                                </a:lnTo>
                                <a:lnTo>
                                  <a:pt x="21202" y="67"/>
                                </a:lnTo>
                                <a:lnTo>
                                  <a:pt x="21235" y="112"/>
                                </a:lnTo>
                                <a:lnTo>
                                  <a:pt x="21271" y="203"/>
                                </a:lnTo>
                                <a:lnTo>
                                  <a:pt x="21307" y="293"/>
                                </a:lnTo>
                                <a:lnTo>
                                  <a:pt x="21340" y="429"/>
                                </a:lnTo>
                                <a:lnTo>
                                  <a:pt x="21374" y="564"/>
                                </a:lnTo>
                                <a:lnTo>
                                  <a:pt x="21407" y="723"/>
                                </a:lnTo>
                                <a:lnTo>
                                  <a:pt x="21440" y="948"/>
                                </a:lnTo>
                                <a:lnTo>
                                  <a:pt x="21473" y="1197"/>
                                </a:lnTo>
                                <a:lnTo>
                                  <a:pt x="21500" y="1446"/>
                                </a:lnTo>
                                <a:lnTo>
                                  <a:pt x="21524" y="1671"/>
                                </a:lnTo>
                                <a:lnTo>
                                  <a:pt x="21542" y="1920"/>
                                </a:lnTo>
                                <a:lnTo>
                                  <a:pt x="21557" y="2169"/>
                                </a:lnTo>
                                <a:lnTo>
                                  <a:pt x="21569" y="2394"/>
                                </a:lnTo>
                                <a:lnTo>
                                  <a:pt x="21581" y="2666"/>
                                </a:lnTo>
                                <a:lnTo>
                                  <a:pt x="21587" y="2892"/>
                                </a:lnTo>
                                <a:lnTo>
                                  <a:pt x="21593" y="3117"/>
                                </a:lnTo>
                                <a:lnTo>
                                  <a:pt x="21596" y="3343"/>
                                </a:lnTo>
                                <a:lnTo>
                                  <a:pt x="21600" y="3592"/>
                                </a:lnTo>
                                <a:lnTo>
                                  <a:pt x="21600" y="18007"/>
                                </a:lnTo>
                                <a:lnTo>
                                  <a:pt x="21596" y="18233"/>
                                </a:lnTo>
                                <a:lnTo>
                                  <a:pt x="21593" y="18482"/>
                                </a:lnTo>
                                <a:lnTo>
                                  <a:pt x="21587" y="18707"/>
                                </a:lnTo>
                                <a:lnTo>
                                  <a:pt x="21581" y="18933"/>
                                </a:lnTo>
                                <a:lnTo>
                                  <a:pt x="21569" y="19205"/>
                                </a:lnTo>
                                <a:lnTo>
                                  <a:pt x="21554" y="19476"/>
                                </a:lnTo>
                                <a:lnTo>
                                  <a:pt x="21539" y="19724"/>
                                </a:lnTo>
                                <a:lnTo>
                                  <a:pt x="21518" y="19950"/>
                                </a:lnTo>
                                <a:lnTo>
                                  <a:pt x="21497" y="20199"/>
                                </a:lnTo>
                                <a:lnTo>
                                  <a:pt x="21467" y="20447"/>
                                </a:lnTo>
                                <a:lnTo>
                                  <a:pt x="21434" y="20673"/>
                                </a:lnTo>
                                <a:lnTo>
                                  <a:pt x="21401" y="20899"/>
                                </a:lnTo>
                                <a:lnTo>
                                  <a:pt x="21368" y="21057"/>
                                </a:lnTo>
                                <a:lnTo>
                                  <a:pt x="21334" y="21193"/>
                                </a:lnTo>
                                <a:lnTo>
                                  <a:pt x="21298" y="21306"/>
                                </a:lnTo>
                                <a:lnTo>
                                  <a:pt x="21262" y="21419"/>
                                </a:lnTo>
                                <a:lnTo>
                                  <a:pt x="21226" y="21487"/>
                                </a:lnTo>
                                <a:lnTo>
                                  <a:pt x="21196" y="21532"/>
                                </a:lnTo>
                                <a:lnTo>
                                  <a:pt x="21163" y="21577"/>
                                </a:lnTo>
                                <a:lnTo>
                                  <a:pt x="21133" y="21600"/>
                                </a:lnTo>
                                <a:lnTo>
                                  <a:pt x="21106" y="21600"/>
                                </a:lnTo>
                                <a:lnTo>
                                  <a:pt x="490" y="21600"/>
                                </a:lnTo>
                                <a:lnTo>
                                  <a:pt x="460" y="21600"/>
                                </a:lnTo>
                                <a:lnTo>
                                  <a:pt x="427" y="21577"/>
                                </a:lnTo>
                                <a:lnTo>
                                  <a:pt x="397" y="21532"/>
                                </a:lnTo>
                                <a:lnTo>
                                  <a:pt x="364" y="21487"/>
                                </a:lnTo>
                                <a:lnTo>
                                  <a:pt x="334" y="21419"/>
                                </a:lnTo>
                                <a:lnTo>
                                  <a:pt x="298" y="21306"/>
                                </a:lnTo>
                                <a:lnTo>
                                  <a:pt x="265" y="21193"/>
                                </a:lnTo>
                                <a:lnTo>
                                  <a:pt x="231" y="21057"/>
                                </a:lnTo>
                                <a:lnTo>
                                  <a:pt x="198" y="20899"/>
                                </a:lnTo>
                                <a:lnTo>
                                  <a:pt x="165" y="20673"/>
                                </a:lnTo>
                                <a:lnTo>
                                  <a:pt x="132" y="20447"/>
                                </a:lnTo>
                                <a:lnTo>
                                  <a:pt x="108" y="20221"/>
                                </a:lnTo>
                                <a:lnTo>
                                  <a:pt x="84" y="19995"/>
                                </a:lnTo>
                                <a:lnTo>
                                  <a:pt x="63" y="19769"/>
                                </a:lnTo>
                                <a:lnTo>
                                  <a:pt x="48" y="19521"/>
                                </a:lnTo>
                                <a:lnTo>
                                  <a:pt x="33" y="19250"/>
                                </a:lnTo>
                                <a:lnTo>
                                  <a:pt x="21" y="18979"/>
                                </a:lnTo>
                                <a:lnTo>
                                  <a:pt x="12" y="18753"/>
                                </a:lnTo>
                                <a:lnTo>
                                  <a:pt x="6" y="18527"/>
                                </a:lnTo>
                                <a:lnTo>
                                  <a:pt x="3" y="18301"/>
                                </a:lnTo>
                                <a:lnTo>
                                  <a:pt x="0" y="18052"/>
                                </a:lnTo>
                                <a:lnTo>
                                  <a:pt x="0" y="18007"/>
                                </a:lnTo>
                                <a:lnTo>
                                  <a:pt x="0" y="3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4439" cmpd="sng" cap="flat">
                            <a:solidFill>
                              <a:srgbClr val="385D8A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67" o:spid="_x0000_s867" coordorigin="2248,7605" coordsize="7192,979" style="position:absolute;&#10;margin-left:112.40001pt;&#10;margin-top:380.25pt;&#10;width:359.64996pt;&#10;height:48.95001pt;&#10;z-index:-1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68" o:spid="_x0000_s868" coordsize="7192,979" path="m,162l1,151l2,141l4,131l6,120l9,110l14,98l19,87l25,75l33,65l40,55l51,45l62,34l73,27l83,20l95,14l107,10l119,6l129,3l139,1l150,l161,l163,l7028,l7039,l7050,1l7060,3l7071,5l7083,9l7095,13l7106,19l7117,25l7128,32l7139,43l7150,54l7159,65l7167,75l7173,87l7178,98l7182,108l7186,120l7188,131l7190,141l7191,151l7192,162l7192,816l7191,826l7190,837l7188,847l7186,858l7182,870l7177,882l7172,894l7165,904l7158,915l7148,926l7137,937l7126,947l7115,954l7104,960l7092,965l7080,970l7068,973l7058,975l7047,977l7037,979l7028,979l163,979l153,979l142,977l132,975l121,973l111,970l99,965l88,960l77,954l66,947l55,937l44,926l36,916l28,906l21,896l16,884l11,872l7,860l4,849l2,839l1,829l,818l,816l,162l,162xe" style="position:absolute;&#10;left:2248;&#10;top:7605;&#10;width:7192;&#10;height:979;" fillcolor="#4F81BD" stroked="t" strokeweight="1.1370047pt">
                  <v:stroke color="#385D8A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6" behindDoc="1" locked="0" layoutInCell="1" hidden="0" allowOverlap="1">
                <wp:simplePos x="0" y="0"/>
                <wp:positionH relativeFrom="page">
                  <wp:posOffset>1788159</wp:posOffset>
                </wp:positionH>
                <wp:positionV relativeFrom="page">
                  <wp:posOffset>4991100</wp:posOffset>
                </wp:positionV>
                <wp:extent cx="807720" cy="297815"/>
                <wp:effectExtent l="0" t="0" r="0" b="0"/>
                <wp:wrapNone/>
                <wp:docPr id="869" name="组合 8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70" name="组合 870"/>
                      <wpg:cNvGrpSpPr/>
                      <wpg:grpSpPr>
                        <a:xfrm rot="0">
                          <a:off x="0" y="0"/>
                          <a:ext cx="807720" cy="297815"/>
                          <a:chOff x="0" y="0"/>
                          <a:chExt cx="807720" cy="2978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71" name="曲线 871"/>
                        <wps:cNvSpPr/>
                        <wps:spPr>
                          <a:xfrm rot="0">
                            <a:off x="0" y="0"/>
                            <a:ext cx="807720" cy="29781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3583"/>
                                </a:moveTo>
                                <a:lnTo>
                                  <a:pt x="0" y="3099"/>
                                </a:lnTo>
                                <a:lnTo>
                                  <a:pt x="34" y="2615"/>
                                </a:lnTo>
                                <a:lnTo>
                                  <a:pt x="104" y="2130"/>
                                </a:lnTo>
                                <a:lnTo>
                                  <a:pt x="191" y="1646"/>
                                </a:lnTo>
                                <a:lnTo>
                                  <a:pt x="331" y="1162"/>
                                </a:lnTo>
                                <a:lnTo>
                                  <a:pt x="505" y="726"/>
                                </a:lnTo>
                                <a:lnTo>
                                  <a:pt x="680" y="435"/>
                                </a:lnTo>
                                <a:lnTo>
                                  <a:pt x="854" y="193"/>
                                </a:lnTo>
                                <a:lnTo>
                                  <a:pt x="1029" y="48"/>
                                </a:lnTo>
                                <a:lnTo>
                                  <a:pt x="1203" y="0"/>
                                </a:lnTo>
                                <a:lnTo>
                                  <a:pt x="1326" y="0"/>
                                </a:lnTo>
                                <a:lnTo>
                                  <a:pt x="20273" y="0"/>
                                </a:lnTo>
                                <a:lnTo>
                                  <a:pt x="20448" y="0"/>
                                </a:lnTo>
                                <a:lnTo>
                                  <a:pt x="20622" y="96"/>
                                </a:lnTo>
                                <a:lnTo>
                                  <a:pt x="20797" y="290"/>
                                </a:lnTo>
                                <a:lnTo>
                                  <a:pt x="20971" y="532"/>
                                </a:lnTo>
                                <a:lnTo>
                                  <a:pt x="21146" y="871"/>
                                </a:lnTo>
                                <a:lnTo>
                                  <a:pt x="21320" y="1356"/>
                                </a:lnTo>
                                <a:lnTo>
                                  <a:pt x="21442" y="1840"/>
                                </a:lnTo>
                                <a:lnTo>
                                  <a:pt x="21512" y="2324"/>
                                </a:lnTo>
                                <a:lnTo>
                                  <a:pt x="21565" y="2808"/>
                                </a:lnTo>
                                <a:lnTo>
                                  <a:pt x="21600" y="3293"/>
                                </a:lnTo>
                                <a:lnTo>
                                  <a:pt x="21600" y="3583"/>
                                </a:lnTo>
                                <a:lnTo>
                                  <a:pt x="21600" y="18016"/>
                                </a:lnTo>
                                <a:lnTo>
                                  <a:pt x="21582" y="18548"/>
                                </a:lnTo>
                                <a:lnTo>
                                  <a:pt x="21547" y="19033"/>
                                </a:lnTo>
                                <a:lnTo>
                                  <a:pt x="21477" y="19517"/>
                                </a:lnTo>
                                <a:lnTo>
                                  <a:pt x="21373" y="20001"/>
                                </a:lnTo>
                                <a:lnTo>
                                  <a:pt x="21233" y="20486"/>
                                </a:lnTo>
                                <a:lnTo>
                                  <a:pt x="21059" y="20873"/>
                                </a:lnTo>
                                <a:lnTo>
                                  <a:pt x="20884" y="21212"/>
                                </a:lnTo>
                                <a:lnTo>
                                  <a:pt x="20710" y="21406"/>
                                </a:lnTo>
                                <a:lnTo>
                                  <a:pt x="20535" y="21551"/>
                                </a:lnTo>
                                <a:lnTo>
                                  <a:pt x="20361" y="21600"/>
                                </a:lnTo>
                                <a:lnTo>
                                  <a:pt x="20273" y="21600"/>
                                </a:lnTo>
                                <a:lnTo>
                                  <a:pt x="1326" y="21600"/>
                                </a:lnTo>
                                <a:lnTo>
                                  <a:pt x="1151" y="21551"/>
                                </a:lnTo>
                                <a:lnTo>
                                  <a:pt x="977" y="21454"/>
                                </a:lnTo>
                                <a:lnTo>
                                  <a:pt x="802" y="21309"/>
                                </a:lnTo>
                                <a:lnTo>
                                  <a:pt x="628" y="21067"/>
                                </a:lnTo>
                                <a:lnTo>
                                  <a:pt x="453" y="20728"/>
                                </a:lnTo>
                                <a:lnTo>
                                  <a:pt x="279" y="20243"/>
                                </a:lnTo>
                                <a:lnTo>
                                  <a:pt x="157" y="19759"/>
                                </a:lnTo>
                                <a:lnTo>
                                  <a:pt x="69" y="19275"/>
                                </a:lnTo>
                                <a:lnTo>
                                  <a:pt x="17" y="18791"/>
                                </a:lnTo>
                                <a:lnTo>
                                  <a:pt x="0" y="18306"/>
                                </a:lnTo>
                                <a:lnTo>
                                  <a:pt x="0" y="18016"/>
                                </a:lnTo>
                                <a:lnTo>
                                  <a:pt x="0" y="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14439" cmpd="sng" cap="flat">
                            <a:solidFill>
                              <a:srgbClr val="B66D31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72" o:spid="_x0000_s872" coordorigin="2816,7860" coordsize="1271,469" style="position:absolute;&#10;margin-left:140.8pt;&#10;margin-top:393.0pt;&#10;width:63.599995pt;&#10;height:23.450006pt;&#10;z-index:-1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73" o:spid="_x0000_s873" coordsize="1271,469" path="m,77l,67l2,56l6,46l11,35l19,25l29,15l40,9l50,4l60,1l70,l78,l1193,l1204,l1214,2l1224,6l1235,11l1245,18l1255,29l1262,39l1266,50l1269,60l1271,71l1271,77l1271,391l1270,402l1268,413l1264,423l1258,434l1250,444l1240,453l1229,460l1219,464l1209,467l1199,469l1193,469l78,469l67,467l57,465l47,462l36,457l26,450l16,439l9,429l4,418l1,408l,397l,391l,77l,77xe" style="position:absolute;&#10;left:2816;&#10;top:7860;&#10;width:1271;&#10;height:469;" fillcolor="#F79646" stroked="t" strokeweight="1.1370047pt">
                  <v:stroke color="#B66D31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7" behindDoc="1" locked="0" layoutInCell="1" hidden="0" allowOverlap="1">
                <wp:simplePos x="0" y="0"/>
                <wp:positionH relativeFrom="page">
                  <wp:posOffset>1763395</wp:posOffset>
                </wp:positionH>
                <wp:positionV relativeFrom="page">
                  <wp:posOffset>3742690</wp:posOffset>
                </wp:positionV>
                <wp:extent cx="807720" cy="297815"/>
                <wp:effectExtent l="0" t="0" r="0" b="0"/>
                <wp:wrapNone/>
                <wp:docPr id="874" name="组合 8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75" name="组合 875"/>
                      <wpg:cNvGrpSpPr/>
                      <wpg:grpSpPr>
                        <a:xfrm rot="0">
                          <a:off x="0" y="0"/>
                          <a:ext cx="807720" cy="297815"/>
                          <a:chOff x="0" y="0"/>
                          <a:chExt cx="807720" cy="2978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76" name="曲线 876"/>
                        <wps:cNvSpPr/>
                        <wps:spPr>
                          <a:xfrm rot="0">
                            <a:off x="0" y="0"/>
                            <a:ext cx="807720" cy="29781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3624"/>
                                </a:moveTo>
                                <a:lnTo>
                                  <a:pt x="17" y="3140"/>
                                </a:lnTo>
                                <a:lnTo>
                                  <a:pt x="52" y="2609"/>
                                </a:lnTo>
                                <a:lnTo>
                                  <a:pt x="122" y="2126"/>
                                </a:lnTo>
                                <a:lnTo>
                                  <a:pt x="226" y="1642"/>
                                </a:lnTo>
                                <a:lnTo>
                                  <a:pt x="366" y="1159"/>
                                </a:lnTo>
                                <a:lnTo>
                                  <a:pt x="540" y="724"/>
                                </a:lnTo>
                                <a:lnTo>
                                  <a:pt x="714" y="434"/>
                                </a:lnTo>
                                <a:lnTo>
                                  <a:pt x="889" y="241"/>
                                </a:lnTo>
                                <a:lnTo>
                                  <a:pt x="1063" y="96"/>
                                </a:lnTo>
                                <a:lnTo>
                                  <a:pt x="1237" y="48"/>
                                </a:lnTo>
                                <a:lnTo>
                                  <a:pt x="1324" y="0"/>
                                </a:lnTo>
                                <a:lnTo>
                                  <a:pt x="20275" y="0"/>
                                </a:lnTo>
                                <a:lnTo>
                                  <a:pt x="20449" y="48"/>
                                </a:lnTo>
                                <a:lnTo>
                                  <a:pt x="20641" y="144"/>
                                </a:lnTo>
                                <a:lnTo>
                                  <a:pt x="20815" y="338"/>
                                </a:lnTo>
                                <a:lnTo>
                                  <a:pt x="20989" y="579"/>
                                </a:lnTo>
                                <a:lnTo>
                                  <a:pt x="21164" y="966"/>
                                </a:lnTo>
                                <a:lnTo>
                                  <a:pt x="21321" y="1449"/>
                                </a:lnTo>
                                <a:lnTo>
                                  <a:pt x="21443" y="1932"/>
                                </a:lnTo>
                                <a:lnTo>
                                  <a:pt x="21512" y="2416"/>
                                </a:lnTo>
                                <a:lnTo>
                                  <a:pt x="21565" y="2899"/>
                                </a:lnTo>
                                <a:lnTo>
                                  <a:pt x="21600" y="3382"/>
                                </a:lnTo>
                                <a:lnTo>
                                  <a:pt x="21600" y="3624"/>
                                </a:lnTo>
                                <a:lnTo>
                                  <a:pt x="21600" y="17975"/>
                                </a:lnTo>
                                <a:lnTo>
                                  <a:pt x="21582" y="18459"/>
                                </a:lnTo>
                                <a:lnTo>
                                  <a:pt x="21547" y="18942"/>
                                </a:lnTo>
                                <a:lnTo>
                                  <a:pt x="21495" y="19425"/>
                                </a:lnTo>
                                <a:lnTo>
                                  <a:pt x="21390" y="19908"/>
                                </a:lnTo>
                                <a:lnTo>
                                  <a:pt x="21251" y="20391"/>
                                </a:lnTo>
                                <a:lnTo>
                                  <a:pt x="21076" y="20826"/>
                                </a:lnTo>
                                <a:lnTo>
                                  <a:pt x="20902" y="21165"/>
                                </a:lnTo>
                                <a:lnTo>
                                  <a:pt x="20728" y="21358"/>
                                </a:lnTo>
                                <a:lnTo>
                                  <a:pt x="20553" y="21503"/>
                                </a:lnTo>
                                <a:lnTo>
                                  <a:pt x="20379" y="21551"/>
                                </a:lnTo>
                                <a:lnTo>
                                  <a:pt x="20275" y="21600"/>
                                </a:lnTo>
                                <a:lnTo>
                                  <a:pt x="1324" y="21600"/>
                                </a:lnTo>
                                <a:lnTo>
                                  <a:pt x="1150" y="21551"/>
                                </a:lnTo>
                                <a:lnTo>
                                  <a:pt x="976" y="21455"/>
                                </a:lnTo>
                                <a:lnTo>
                                  <a:pt x="801" y="21310"/>
                                </a:lnTo>
                                <a:lnTo>
                                  <a:pt x="627" y="21020"/>
                                </a:lnTo>
                                <a:lnTo>
                                  <a:pt x="453" y="20681"/>
                                </a:lnTo>
                                <a:lnTo>
                                  <a:pt x="296" y="20198"/>
                                </a:lnTo>
                                <a:lnTo>
                                  <a:pt x="174" y="19715"/>
                                </a:lnTo>
                                <a:lnTo>
                                  <a:pt x="87" y="19232"/>
                                </a:lnTo>
                                <a:lnTo>
                                  <a:pt x="34" y="18748"/>
                                </a:lnTo>
                                <a:lnTo>
                                  <a:pt x="17" y="18265"/>
                                </a:lnTo>
                                <a:lnTo>
                                  <a:pt x="0" y="17975"/>
                                </a:lnTo>
                                <a:lnTo>
                                  <a:pt x="0" y="3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14439" cmpd="sng" cap="flat">
                            <a:solidFill>
                              <a:srgbClr val="B66D31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77" o:spid="_x0000_s877" coordorigin="2777,5894" coordsize="1271,469" style="position:absolute;&#10;margin-left:138.85pt;&#10;margin-top:294.7pt;&#10;width:63.599995pt;&#10;height:23.450006pt;&#10;z-index:-1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78" o:spid="_x0000_s878" coordsize="1271,469" path="m,78l1,68l3,56l7,46l13,35l21,25l31,15l42,9l52,5l62,2l72,1l78,l1193,l1204,1l1215,3l1225,7l1236,12l1246,20l1255,31l1262,41l1266,52l1269,62l1271,73l1271,78l1271,390l1270,400l1268,411l1265,421l1259,432l1251,442l1241,452l1230,459l1220,463l1210,466l1200,467l1193,469l78,469l67,467l57,465l47,462l36,456l26,449l17,438l10,428l5,417l2,407l1,396l,390l,78l,78xe" style="position:absolute;&#10;left:2777;&#10;top:5894;&#10;width:1271;&#10;height:469;" fillcolor="#F79646" stroked="t" strokeweight="1.1370047pt">
                  <v:stroke color="#B66D31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181" behindDoc="1" locked="0" layoutInCell="1" hidden="0" allowOverlap="1">
            <wp:simplePos x="0" y="0"/>
            <wp:positionH relativeFrom="page">
              <wp:posOffset>2012950</wp:posOffset>
            </wp:positionH>
            <wp:positionV relativeFrom="page">
              <wp:posOffset>4013200</wp:posOffset>
            </wp:positionV>
            <wp:extent cx="152400" cy="374649"/>
            <wp:effectExtent l="0" t="0" r="0" b="0"/>
            <wp:wrapNone/>
            <wp:docPr id="879" name="图片 8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1" name="图片 8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3746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82" behindDoc="1" locked="0" layoutInCell="1" hidden="0" allowOverlap="1">
            <wp:simplePos x="0" y="0"/>
            <wp:positionH relativeFrom="page">
              <wp:posOffset>2057400</wp:posOffset>
            </wp:positionH>
            <wp:positionV relativeFrom="page">
              <wp:posOffset>4032249</wp:posOffset>
            </wp:positionV>
            <wp:extent cx="50800" cy="266700"/>
            <wp:effectExtent l="0" t="0" r="0" b="0"/>
            <wp:wrapNone/>
            <wp:docPr id="882" name="图片 8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4" name="图片 8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266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298" distR="114298" simplePos="0" relativeHeight="178" behindDoc="1" locked="0" layoutInCell="1" hidden="0" allowOverlap="1">
                <wp:simplePos x="0" y="0"/>
                <wp:positionH relativeFrom="page">
                  <wp:posOffset>1793875</wp:posOffset>
                </wp:positionH>
                <wp:positionV relativeFrom="page">
                  <wp:posOffset>4305300</wp:posOffset>
                </wp:positionV>
                <wp:extent cx="782955" cy="292100"/>
                <wp:effectExtent l="0" t="0" r="0" b="0"/>
                <wp:wrapNone/>
                <wp:docPr id="885" name="组合 88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86" name="组合 886"/>
                      <wpg:cNvGrpSpPr/>
                      <wpg:grpSpPr>
                        <a:xfrm rot="0">
                          <a:off x="0" y="0"/>
                          <a:ext cx="782955" cy="292100"/>
                          <a:chOff x="0" y="0"/>
                          <a:chExt cx="782955" cy="2921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87" name="曲线 887"/>
                        <wps:cNvSpPr/>
                        <wps:spPr>
                          <a:xfrm rot="0">
                            <a:off x="0" y="0"/>
                            <a:ext cx="782955" cy="2921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91" y="21600"/>
                                </a:moveTo>
                                <a:lnTo>
                                  <a:pt x="9951" y="21550"/>
                                </a:lnTo>
                                <a:lnTo>
                                  <a:pt x="9164" y="21550"/>
                                </a:lnTo>
                                <a:lnTo>
                                  <a:pt x="8412" y="21550"/>
                                </a:lnTo>
                                <a:lnTo>
                                  <a:pt x="7713" y="21550"/>
                                </a:lnTo>
                                <a:lnTo>
                                  <a:pt x="6838" y="21550"/>
                                </a:lnTo>
                                <a:lnTo>
                                  <a:pt x="6051" y="21550"/>
                                </a:lnTo>
                                <a:lnTo>
                                  <a:pt x="5316" y="21550"/>
                                </a:lnTo>
                                <a:lnTo>
                                  <a:pt x="4512" y="21550"/>
                                </a:lnTo>
                                <a:lnTo>
                                  <a:pt x="3812" y="21550"/>
                                </a:lnTo>
                                <a:lnTo>
                                  <a:pt x="3078" y="21501"/>
                                </a:lnTo>
                                <a:lnTo>
                                  <a:pt x="2378" y="21452"/>
                                </a:lnTo>
                                <a:lnTo>
                                  <a:pt x="1679" y="21403"/>
                                </a:lnTo>
                                <a:lnTo>
                                  <a:pt x="961" y="21207"/>
                                </a:lnTo>
                                <a:lnTo>
                                  <a:pt x="402" y="20618"/>
                                </a:lnTo>
                                <a:lnTo>
                                  <a:pt x="69" y="19145"/>
                                </a:lnTo>
                                <a:lnTo>
                                  <a:pt x="17" y="17623"/>
                                </a:lnTo>
                                <a:lnTo>
                                  <a:pt x="0" y="16101"/>
                                </a:lnTo>
                                <a:lnTo>
                                  <a:pt x="0" y="14579"/>
                                </a:lnTo>
                                <a:lnTo>
                                  <a:pt x="0" y="12960"/>
                                </a:lnTo>
                                <a:lnTo>
                                  <a:pt x="0" y="11290"/>
                                </a:lnTo>
                                <a:lnTo>
                                  <a:pt x="0" y="10800"/>
                                </a:lnTo>
                                <a:lnTo>
                                  <a:pt x="0" y="9278"/>
                                </a:lnTo>
                                <a:lnTo>
                                  <a:pt x="0" y="7756"/>
                                </a:lnTo>
                                <a:lnTo>
                                  <a:pt x="0" y="6283"/>
                                </a:lnTo>
                                <a:lnTo>
                                  <a:pt x="0" y="4761"/>
                                </a:lnTo>
                                <a:lnTo>
                                  <a:pt x="34" y="3239"/>
                                </a:lnTo>
                                <a:lnTo>
                                  <a:pt x="139" y="1767"/>
                                </a:lnTo>
                                <a:lnTo>
                                  <a:pt x="402" y="932"/>
                                </a:lnTo>
                                <a:lnTo>
                                  <a:pt x="1101" y="294"/>
                                </a:lnTo>
                                <a:lnTo>
                                  <a:pt x="1818" y="147"/>
                                </a:lnTo>
                                <a:lnTo>
                                  <a:pt x="2571" y="98"/>
                                </a:lnTo>
                                <a:lnTo>
                                  <a:pt x="3305" y="49"/>
                                </a:lnTo>
                                <a:lnTo>
                                  <a:pt x="4092" y="0"/>
                                </a:lnTo>
                                <a:lnTo>
                                  <a:pt x="4827" y="0"/>
                                </a:lnTo>
                                <a:lnTo>
                                  <a:pt x="5684" y="0"/>
                                </a:lnTo>
                                <a:lnTo>
                                  <a:pt x="6453" y="0"/>
                                </a:lnTo>
                                <a:lnTo>
                                  <a:pt x="7275" y="0"/>
                                </a:lnTo>
                                <a:lnTo>
                                  <a:pt x="8185" y="0"/>
                                </a:lnTo>
                                <a:lnTo>
                                  <a:pt x="8919" y="0"/>
                                </a:lnTo>
                                <a:lnTo>
                                  <a:pt x="9706" y="0"/>
                                </a:lnTo>
                                <a:lnTo>
                                  <a:pt x="10528" y="0"/>
                                </a:lnTo>
                                <a:lnTo>
                                  <a:pt x="10826" y="0"/>
                                </a:lnTo>
                                <a:lnTo>
                                  <a:pt x="20830" y="0"/>
                                </a:lnTo>
                                <a:lnTo>
                                  <a:pt x="21215" y="1129"/>
                                </a:lnTo>
                                <a:lnTo>
                                  <a:pt x="21495" y="2601"/>
                                </a:lnTo>
                                <a:lnTo>
                                  <a:pt x="21565" y="4074"/>
                                </a:lnTo>
                                <a:lnTo>
                                  <a:pt x="21582" y="5596"/>
                                </a:lnTo>
                                <a:lnTo>
                                  <a:pt x="21582" y="7118"/>
                                </a:lnTo>
                                <a:lnTo>
                                  <a:pt x="21582" y="8590"/>
                                </a:lnTo>
                                <a:lnTo>
                                  <a:pt x="21582" y="10112"/>
                                </a:lnTo>
                                <a:lnTo>
                                  <a:pt x="21600" y="10849"/>
                                </a:lnTo>
                                <a:lnTo>
                                  <a:pt x="21582" y="12518"/>
                                </a:lnTo>
                                <a:lnTo>
                                  <a:pt x="21582" y="14138"/>
                                </a:lnTo>
                                <a:lnTo>
                                  <a:pt x="21582" y="15610"/>
                                </a:lnTo>
                                <a:lnTo>
                                  <a:pt x="21565" y="17083"/>
                                </a:lnTo>
                                <a:lnTo>
                                  <a:pt x="21530" y="18605"/>
                                </a:lnTo>
                                <a:lnTo>
                                  <a:pt x="21337" y="20078"/>
                                </a:lnTo>
                                <a:lnTo>
                                  <a:pt x="21180" y="20520"/>
                                </a:lnTo>
                                <a:lnTo>
                                  <a:pt x="20777" y="21600"/>
                                </a:lnTo>
                                <a:lnTo>
                                  <a:pt x="1079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1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88" o:spid="_x0000_s888" coordorigin="2825,6780" coordsize="1233,460" style="position:absolute;&#10;margin-left:141.25002pt;&#10;margin-top:339.0pt;&#10;width:61.65001pt;&#10;height:23.000008pt;&#10;z-index:-1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889" o:spid="_x0000_s889" coordsize="1233,460" path="m616,460l568,458l523,458l480,458l440,458l390,458l345,458l303,458l257,458l217,458l175,457l135,456l95,455l54,451l22,439l3,407l0,375l,342l,310l,276l,240l,230l,197l,165l,133l,101l1,68l7,37l22,19l62,6l103,3l146,2l188,1l233,l275,l324,l368,l415,l467,l509,l554,l601,l617,l1189,l1211,24l1227,55l1231,86l1232,119l1232,151l1232,182l1232,215l1233,231l1232,266l1232,301l1232,332l1231,363l1229,396l1218,427l1209,437l1186,460l616,460l616,460xe" style="position:absolute;&#10;left:2825;&#10;top:6780;&#10;width:1233;&#10;height:460;" fillcolor="#F79646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9" behindDoc="1" locked="0" layoutInCell="1" hidden="0" allowOverlap="1">
                <wp:simplePos x="0" y="0"/>
                <wp:positionH relativeFrom="page">
                  <wp:posOffset>1788159</wp:posOffset>
                </wp:positionH>
                <wp:positionV relativeFrom="page">
                  <wp:posOffset>4289425</wp:posOffset>
                </wp:positionV>
                <wp:extent cx="807720" cy="297815"/>
                <wp:effectExtent l="0" t="0" r="0" b="0"/>
                <wp:wrapNone/>
                <wp:docPr id="890" name="曲线 89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7720" cy="29781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3624"/>
                              </a:moveTo>
                              <a:lnTo>
                                <a:pt x="209" y="1594"/>
                              </a:lnTo>
                              <a:lnTo>
                                <a:pt x="942" y="144"/>
                              </a:lnTo>
                              <a:lnTo>
                                <a:pt x="1168" y="48"/>
                              </a:lnTo>
                              <a:lnTo>
                                <a:pt x="20273" y="0"/>
                              </a:lnTo>
                              <a:lnTo>
                                <a:pt x="21024" y="676"/>
                              </a:lnTo>
                              <a:lnTo>
                                <a:pt x="21547" y="2609"/>
                              </a:lnTo>
                              <a:lnTo>
                                <a:pt x="21600" y="3575"/>
                              </a:lnTo>
                              <a:lnTo>
                                <a:pt x="21600" y="17975"/>
                              </a:lnTo>
                              <a:lnTo>
                                <a:pt x="21390" y="19908"/>
                              </a:lnTo>
                              <a:lnTo>
                                <a:pt x="20692" y="21406"/>
                              </a:lnTo>
                              <a:lnTo>
                                <a:pt x="20343" y="21600"/>
                              </a:lnTo>
                              <a:lnTo>
                                <a:pt x="1326" y="21600"/>
                              </a:lnTo>
                              <a:lnTo>
                                <a:pt x="628" y="21068"/>
                              </a:lnTo>
                              <a:lnTo>
                                <a:pt x="52" y="18990"/>
                              </a:lnTo>
                              <a:lnTo>
                                <a:pt x="0" y="18024"/>
                              </a:lnTo>
                              <a:lnTo>
                                <a:pt x="0" y="3624"/>
                              </a:lnTo>
                              <a:close/>
                            </a:path>
                          </a:pathLst>
                        </a:custGeom>
                        <a:noFill/>
                        <a:ln w="14439" cmpd="sng" cap="flat">
                          <a:solidFill>
                            <a:srgbClr val="B66D31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91" o:spid="_x0000_s891" filled="f" stroked="t" strokeweight="1.1370078pt" coordsize="1271,469" path="m,78l12,34l55,3l68,1l1193,l1238,14l1268,56l1271,77l1271,390l1259,432l1218,464l1198,469l78,469l36,457l3,412l,391l,78l,78xe" style="position:absolute;&#10;margin-left:140.8pt;&#10;margin-top:337.75pt;&#10;width:63.599995pt;&#10;height:23.450006pt;&#10;z-index:-10;&#10;mso-position-horizontal:absolute;&#10;mso-position-horizontal-relative:page;&#10;mso-position-vertical:absolute;&#10;mso-position-vertical-relative:page;">
                <v:stroke color="#B66D31"/>
              </v:shape>
            </w:pict>
          </mc:Fallback>
        </mc:AlternateContent>
      </w:r>
      <w:r>
        <w:drawing>
          <wp:anchor distT="0" distB="0" distL="114300" distR="114300" simplePos="0" relativeHeight="183" behindDoc="1" locked="0" layoutInCell="1" hidden="0" allowOverlap="1">
            <wp:simplePos x="0" y="0"/>
            <wp:positionH relativeFrom="page">
              <wp:posOffset>2012950</wp:posOffset>
            </wp:positionH>
            <wp:positionV relativeFrom="page">
              <wp:posOffset>4565650</wp:posOffset>
            </wp:positionV>
            <wp:extent cx="152400" cy="361949"/>
            <wp:effectExtent l="0" t="0" r="0" b="0"/>
            <wp:wrapNone/>
            <wp:docPr id="892" name="图片 8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4" name="图片 8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3619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84" behindDoc="1" locked="0" layoutInCell="1" hidden="0" allowOverlap="1">
            <wp:simplePos x="0" y="0"/>
            <wp:positionH relativeFrom="page">
              <wp:posOffset>2057400</wp:posOffset>
            </wp:positionH>
            <wp:positionV relativeFrom="page">
              <wp:posOffset>4578350</wp:posOffset>
            </wp:positionV>
            <wp:extent cx="50800" cy="260349"/>
            <wp:effectExtent l="0" t="0" r="0" b="0"/>
            <wp:wrapNone/>
            <wp:docPr id="895" name="图片 8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7" name="图片 8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2603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204" w:lineRule="auto"/>
        <w:ind w:left="118" w:right="117" w:firstLine="4925"/>
        <w:rPr>
          <w:rFonts w:ascii="宋体" w:eastAsia="宋体" w:cs="宋体"/>
          <w:b/>
          <w:spacing w:val="-1"/>
          <w:sz w:val="28"/>
          <w:szCs w:val="28"/>
        </w:rPr>
      </w:pPr>
    </w:p>
    <w:p>
      <w:pPr>
        <w:pStyle w:val="17"/>
        <w:spacing w:line="204" w:lineRule="auto"/>
        <w:ind w:right="117"/>
      </w:pPr>
      <w:r>
        <w:rPr>
          <w:rFonts w:ascii="宋体" w:eastAsia="宋体" w:cs="宋体"/>
          <w:b/>
          <w:sz w:val="28"/>
          <w:szCs w:val="28"/>
        </w:rPr>
        <w:t xml:space="preserve"> </w:t>
      </w:r>
      <w:r>
        <w:rPr>
          <w:w w:val="150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>
      <w:pPr>
        <w:pStyle w:val="17"/>
        <w:spacing w:line="235" w:lineRule="auto"/>
        <w:ind w:left="118" w:right="5275"/>
      </w:pPr>
      <w:r>
        <w:rPr>
          <w:w w:val="150"/>
        </w:rPr>
        <w:t xml:space="preserve">hello git! 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68" w:lineRule="exact"/>
      </w:pPr>
    </w:p>
    <w:p>
      <w:pPr>
        <w:pStyle w:val="17"/>
        <w:ind w:left="537"/>
        <w:rPr>
          <w:lang w:eastAsia="zh-CN"/>
        </w:rPr>
      </w:pPr>
      <w:r>
        <w:rPr>
          <w:rFonts w:ascii="Times New Roman" w:eastAsia="Times New Roman" w:cs="Times New Roman" w:hAnsi="Times New Roman"/>
          <w:spacing w:val="-2"/>
          <w:sz w:val="22"/>
          <w:szCs w:val="22"/>
          <w:lang w:eastAsia="zh-CN"/>
        </w:rPr>
        <w:t>Git</w:t>
      </w:r>
      <w:r>
        <w:rPr>
          <w:rFonts w:ascii="Times New Roman" w:eastAsia="Times New Roman" w:cs="Times New Roman" w:hAnsi="Times New Roman"/>
          <w:sz w:val="22"/>
          <w:szCs w:val="22"/>
          <w:lang w:eastAsia="zh-CN"/>
        </w:rPr>
        <w:t xml:space="preserve"> </w:t>
      </w:r>
      <w:r>
        <w:rPr>
          <w:rFonts w:ascii="宋体" w:eastAsia="宋体" w:cs="宋体"/>
          <w:spacing w:val="-6"/>
          <w:sz w:val="22"/>
          <w:szCs w:val="22"/>
          <w:lang w:eastAsia="zh-CN"/>
        </w:rPr>
        <w:t>切换版本，底层其实是移动的</w:t>
      </w:r>
      <w:r>
        <w:rPr>
          <w:rFonts w:ascii="宋体" w:eastAsia="宋体" w:cs="宋体"/>
          <w:spacing w:val="-1"/>
          <w:sz w:val="22"/>
          <w:szCs w:val="22"/>
          <w:lang w:eastAsia="zh-CN"/>
        </w:rPr>
        <w:t xml:space="preserve"> </w:t>
      </w:r>
      <w:r>
        <w:rPr>
          <w:rFonts w:ascii="Times New Roman" w:eastAsia="Times New Roman" w:cs="Times New Roman" w:hAnsi="Times New Roman"/>
          <w:spacing w:val="-3"/>
          <w:sz w:val="22"/>
          <w:szCs w:val="22"/>
          <w:lang w:eastAsia="zh-CN"/>
        </w:rPr>
        <w:t>HEAD</w:t>
      </w:r>
      <w:r>
        <w:rPr>
          <w:rFonts w:ascii="Times New Roman" w:eastAsia="Times New Roman" w:cs="Times New Roman" w:hAnsi="Times New Roman"/>
          <w:spacing w:val="-2"/>
          <w:sz w:val="22"/>
          <w:szCs w:val="22"/>
          <w:lang w:eastAsia="zh-CN"/>
        </w:rPr>
        <w:t xml:space="preserve"> </w:t>
      </w:r>
      <w:r>
        <w:rPr>
          <w:rFonts w:ascii="宋体" w:eastAsia="宋体" w:cs="宋体"/>
          <w:spacing w:val="-6"/>
          <w:sz w:val="22"/>
          <w:szCs w:val="22"/>
          <w:lang w:eastAsia="zh-CN"/>
        </w:rPr>
        <w:t>指针，具体原理如下图所示。</w:t>
      </w:r>
    </w:p>
    <w:p>
      <w:pPr>
        <w:spacing w:line="200" w:lineRule="exact"/>
        <w:rPr>
          <w:lang w:eastAsia="zh-CN"/>
        </w:rPr>
      </w:pPr>
    </w:p>
    <w:p>
      <w:pPr>
        <w:spacing w:line="200" w:lineRule="exact"/>
        <w:rPr>
          <w:lang w:eastAsia="zh-CN"/>
        </w:rPr>
      </w:pPr>
    </w:p>
    <w:p>
      <w:pPr>
        <w:spacing w:line="200" w:lineRule="exact"/>
        <w:rPr>
          <w:lang w:eastAsia="zh-CN"/>
        </w:rPr>
      </w:pPr>
    </w:p>
    <w:p>
      <w:pPr>
        <w:spacing w:line="200" w:lineRule="exact"/>
        <w:rPr>
          <w:lang w:eastAsia="zh-CN"/>
        </w:rPr>
      </w:pPr>
    </w:p>
    <w:p>
      <w:pPr>
        <w:spacing w:line="351" w:lineRule="exact"/>
        <w:rPr>
          <w:lang w:eastAsia="zh-CN"/>
        </w:rPr>
      </w:pPr>
      <w:r>
        <w:drawing>
          <wp:anchor distT="0" distB="0" distL="114300" distR="114300" simplePos="0" relativeHeight="180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ge">
              <wp:posOffset>3629024</wp:posOffset>
            </wp:positionV>
            <wp:extent cx="5270499" cy="2581274"/>
            <wp:effectExtent l="0" t="0" r="0" b="0"/>
            <wp:wrapNone/>
            <wp:docPr id="898" name="图片 8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0" name="图片 900"/>
                    <pic:cNvPicPr/>
                  </pic:nvPicPr>
                  <pic:blipFill>
                    <a:blip r:embed="rId10"/>
                    <a:srcRect t="110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99" cy="25812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7"/>
        <w:ind w:left="1515"/>
      </w:pPr>
      <w:r>
        <w:rPr>
          <w:rFonts w:ascii="Times New Roman" w:eastAsia="Times New Roman" w:cs="Times New Roman" w:hAnsi="Times New Roman"/>
          <w:color w:val="FFFFFF"/>
          <w:spacing w:val="10"/>
          <w:sz w:val="20"/>
          <w:szCs w:val="20"/>
        </w:rPr>
        <w:t>he</w:t>
      </w:r>
      <w:r>
        <w:rPr>
          <w:rFonts w:ascii="Times New Roman" w:eastAsia="Times New Roman" w:cs="Times New Roman" w:hAnsi="Times New Roman"/>
          <w:color w:val="FFFFFF"/>
          <w:spacing w:val="9"/>
          <w:sz w:val="20"/>
          <w:szCs w:val="20"/>
        </w:rPr>
        <w:t>ad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30" w:lineRule="exact"/>
      </w:pPr>
    </w:p>
    <w:p>
      <w:pPr>
        <w:pStyle w:val="17"/>
        <w:ind w:left="1456"/>
      </w:pPr>
      <w:r>
        <w:rPr>
          <w:rFonts w:ascii="Times New Roman" w:eastAsia="Times New Roman" w:cs="Times New Roman" w:hAnsi="Times New Roman"/>
          <w:color w:val="FFFFFF"/>
          <w:spacing w:val="9"/>
          <w:sz w:val="20"/>
          <w:szCs w:val="20"/>
        </w:rPr>
        <w:t>mas</w:t>
      </w:r>
      <w:r>
        <w:rPr>
          <w:rFonts w:ascii="Times New Roman" w:eastAsia="Times New Roman" w:cs="Times New Roman" w:hAnsi="Times New Roman"/>
          <w:color w:val="FFFFFF"/>
          <w:spacing w:val="7"/>
          <w:sz w:val="20"/>
          <w:szCs w:val="20"/>
        </w:rPr>
        <w:t>ter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75" w:lineRule="exact"/>
      </w:pPr>
    </w:p>
    <w:p>
      <w:pPr>
        <w:pStyle w:val="17"/>
        <w:ind w:left="1586"/>
      </w:pPr>
      <w:r>
        <w:rPr>
          <w:rFonts w:ascii="Times New Roman" w:eastAsia="Times New Roman" w:cs="Times New Roman" w:hAnsi="Times New Roman"/>
          <w:color w:val="FFFFFF"/>
          <w:spacing w:val="1"/>
          <w:sz w:val="20"/>
          <w:szCs w:val="20"/>
        </w:rPr>
        <w:t>fi</w:t>
      </w:r>
      <w:r>
        <w:rPr>
          <w:rFonts w:ascii="Times New Roman" w:eastAsia="Times New Roman" w:cs="Times New Roman" w:hAnsi="Times New Roman"/>
          <w:color w:val="FFFFFF"/>
          <w:sz w:val="20"/>
          <w:szCs w:val="20"/>
        </w:rPr>
        <w:t>rst</w:t>
      </w:r>
    </w:p>
    <w:p>
      <w:pPr>
        <w:sectPr>
          <w:headerReference w:type="default" r:id="rId5"/>
          <w:pgSz w:w="11906" w:h="16838"/>
          <w:pgMar w:top="1211" w:right="1619" w:bottom="1445" w:left="1682" w:header="1211" w:footer="1445" w:gutter="0"/>
          <w:docGrid w:linePitch="312" w:charSpace="0"/>
        </w:sectPr>
      </w:pP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spacing w:line="14" w:lineRule="auto"/>
      <w:rPr>
        <w:sz w:val="2"/>
      </w:rPr>
    </w:pP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spacing w:line="14" w:lineRule="auto"/>
      <w:rPr>
        <w:sz w:val="20"/>
      </w:rPr>
    </w:pP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spacing w:line="14" w:lineRule="auto"/>
      <w:rPr>
        <w:sz w:val="2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6DFCF432"/>
    <w:lvl w:ilvl="0">
      <w:start w:val="1"/>
      <w:numFmt w:val="decimal"/>
      <w:lvlRestart w:val="0"/>
      <w:lvlText w:val="3.%1"/>
      <w:lvlJc w:val="left"/>
      <w:pPr>
        <w:tabs>
          <w:tab w:val="num" w:pos="0"/>
        </w:tabs>
        <w:ind w:left="609" w:hanging="491"/>
      </w:pPr>
    </w:lvl>
    <w:lvl w:ilvl="1">
      <w:start w:val="1"/>
      <w:numFmt w:val="decimal"/>
      <w:lvlText w:val="3.%1.%2"/>
      <w:lvlJc w:val="left"/>
      <w:pPr>
        <w:tabs>
          <w:tab w:val="num" w:pos="0"/>
        </w:tabs>
        <w:ind w:left="818" w:hanging="700"/>
      </w:pPr>
    </w:lvl>
    <w:lvl w:ilvl="2">
      <w:start w:val="0"/>
      <w:numFmt w:val="bullet"/>
      <w:lvlText w:val="•"/>
      <w:lvlJc w:val="left"/>
      <w:pPr>
        <w:tabs>
          <w:tab w:val="num" w:pos="0"/>
        </w:tabs>
        <w:ind w:left="1027" w:hanging="700"/>
      </w:pPr>
    </w:lvl>
    <w:lvl w:ilvl="3">
      <w:start w:val="0"/>
      <w:numFmt w:val="bullet"/>
      <w:lvlText w:val="•"/>
      <w:lvlJc w:val="left"/>
      <w:pPr>
        <w:tabs>
          <w:tab w:val="num" w:pos="0"/>
        </w:tabs>
        <w:ind w:left="1236" w:hanging="700"/>
      </w:pPr>
    </w:lvl>
    <w:lvl w:ilvl="4">
      <w:start w:val="0"/>
      <w:numFmt w:val="bullet"/>
      <w:lvlText w:val="•"/>
      <w:lvlJc w:val="left"/>
      <w:pPr>
        <w:tabs>
          <w:tab w:val="num" w:pos="0"/>
        </w:tabs>
        <w:ind w:left="1445" w:hanging="700"/>
      </w:pPr>
    </w:lvl>
    <w:lvl w:ilvl="5">
      <w:start w:val="0"/>
      <w:numFmt w:val="bullet"/>
      <w:lvlText w:val="•"/>
      <w:lvlJc w:val="left"/>
      <w:pPr>
        <w:tabs>
          <w:tab w:val="num" w:pos="0"/>
        </w:tabs>
        <w:ind w:left="1654" w:hanging="700"/>
      </w:pPr>
    </w:lvl>
    <w:lvl w:ilvl="6">
      <w:start w:val="0"/>
      <w:numFmt w:val="bullet"/>
      <w:lvlText w:val="•"/>
      <w:lvlJc w:val="left"/>
      <w:pPr>
        <w:tabs>
          <w:tab w:val="num" w:pos="0"/>
        </w:tabs>
        <w:ind w:left="1863" w:hanging="700"/>
      </w:pPr>
    </w:lvl>
    <w:lvl w:ilvl="7">
      <w:start w:val="0"/>
      <w:numFmt w:val="bullet"/>
      <w:lvlText w:val="•"/>
      <w:lvlJc w:val="left"/>
      <w:pPr>
        <w:tabs>
          <w:tab w:val="num" w:pos="0"/>
        </w:tabs>
        <w:ind w:left="2072" w:hanging="700"/>
      </w:pPr>
    </w:lvl>
    <w:lvl w:ilvl="8">
      <w:start w:val="0"/>
      <w:numFmt w:val="bullet"/>
      <w:lvlText w:val="•"/>
      <w:lvlJc w:val="left"/>
      <w:pPr>
        <w:tabs>
          <w:tab w:val="num" w:pos="0"/>
        </w:tabs>
        <w:ind w:left="2281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68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" w:eastAsia="Arial" w:cs="Arial" w:hAnsi="Arial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Body Text"/>
    <w:basedOn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67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880.png"/><Relationship Id="rId7" Type="http://schemas.openxmlformats.org/officeDocument/2006/relationships/image" Target="media/883.png"/><Relationship Id="rId8" Type="http://schemas.openxmlformats.org/officeDocument/2006/relationships/image" Target="media/893.png"/><Relationship Id="rId9" Type="http://schemas.openxmlformats.org/officeDocument/2006/relationships/image" Target="media/896.png"/><Relationship Id="rId10" Type="http://schemas.openxmlformats.org/officeDocument/2006/relationships/image" Target="media/899.png"/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27</TotalTime>
  <Application>Yozo_Office</Application>
  <Pages>13</Pages>
  <Words>1331</Words>
  <Characters>4640</Characters>
  <Lines>299</Lines>
  <Paragraphs>201</Paragraphs>
  <CharactersWithSpaces>5274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李 聪</dc:creator>
  <cp:lastModifiedBy>vivo用户</cp:lastModifiedBy>
  <cp:revision>17</cp:revision>
  <dcterms:created xsi:type="dcterms:W3CDTF">2023-02-13T08:48:00Z</dcterms:created>
  <dcterms:modified xsi:type="dcterms:W3CDTF">2024-03-07T06:25:06Z</dcterms:modified>
</cp:coreProperties>
</file>